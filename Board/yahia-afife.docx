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3D38955A" w14:textId="4922CB6C" w:rsidR="00666B0B" w:rsidRPr="00AF5115" w:rsidRDefault="00AF5115" w:rsidP="00EE7006">
      <w:pPr>
        <w:pStyle w:val="Heading1"/>
        <w:bidi/>
        <w:jc w:val="center"/>
        <w:rPr>
          <w:rFonts w:cs="Tahoma"/>
          <w:b/>
          <w:bCs/>
          <w:color w:val="538135"/>
          <w:sz w:val="72"/>
          <w:szCs w:val="72"/>
          <w:rtl/>
        </w:rPr>
      </w:pP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يحي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إبراهيم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عيد</w:t>
      </w:r>
      <w:r w:rsidRPr="00AF5115">
        <w:rPr>
          <w:rFonts w:cs="Tahoma"/>
          <w:b/>
          <w:bCs/>
          <w:color w:val="538135"/>
          <w:sz w:val="72"/>
          <w:szCs w:val="72"/>
          <w:rtl/>
        </w:rPr>
        <w:t xml:space="preserve"> </w:t>
      </w:r>
      <w:r w:rsidRPr="00AF5115">
        <w:rPr>
          <w:rFonts w:cs="Tahoma" w:hint="cs"/>
          <w:b/>
          <w:bCs/>
          <w:color w:val="538135"/>
          <w:sz w:val="72"/>
          <w:szCs w:val="72"/>
          <w:rtl/>
        </w:rPr>
        <w:t>عفيفي</w:t>
      </w: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Default="009C12DE" w:rsidP="009C12DE">
      <w:pPr>
        <w:bidi/>
        <w:rPr>
          <w:lang w:eastAsia="en-US" w:bidi="ar-EG"/>
        </w:rPr>
      </w:pPr>
    </w:p>
    <w:p w14:paraId="40736656" w14:textId="77777777" w:rsidR="00AF5115" w:rsidRDefault="00AF5115" w:rsidP="00AF5115">
      <w:pPr>
        <w:bidi/>
        <w:rPr>
          <w:lang w:eastAsia="en-US" w:bidi="ar-EG"/>
        </w:rPr>
      </w:pPr>
    </w:p>
    <w:p w14:paraId="2A2D4FA6" w14:textId="77777777" w:rsidR="00AF5115" w:rsidRDefault="00AF5115" w:rsidP="00AF5115">
      <w:pPr>
        <w:bidi/>
        <w:rPr>
          <w:lang w:eastAsia="en-US" w:bidi="ar-EG"/>
        </w:rPr>
      </w:pPr>
    </w:p>
    <w:p w14:paraId="13883345" w14:textId="77777777" w:rsidR="00AF5115" w:rsidRPr="009C12DE" w:rsidRDefault="00AF5115" w:rsidP="00AF5115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09EC8166" w:rsidR="00EE7006" w:rsidRDefault="00716429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22E28" id="Rectangle 12" o:spid="_x0000_s1026" style="position:absolute;margin-left:416.35pt;margin-top:6.75pt;width:126.8pt;height:13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" filled="f" strokecolor="#4c661a [1604]" strokeweight="3pt"/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B81C181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</w:p>
    <w:p w14:paraId="45A64C52" w14:textId="17CAC8EC" w:rsidR="00E67FE1" w:rsidRDefault="00E67FE1" w:rsidP="00E67FE1">
      <w:pPr>
        <w:bidi/>
        <w:rPr>
          <w:rtl/>
        </w:rPr>
      </w:pPr>
    </w:p>
    <w:p w14:paraId="598AC51F" w14:textId="77777777" w:rsidR="00E67FE1" w:rsidRDefault="00E67FE1" w:rsidP="00E67FE1">
      <w:pPr>
        <w:bidi/>
        <w:rPr>
          <w:rtl/>
        </w:rPr>
      </w:pPr>
    </w:p>
    <w:p w14:paraId="32A18F41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45471223" w14:textId="77777777" w:rsidR="00AF5115" w:rsidRPr="00AF5115" w:rsidRDefault="00AF5115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lang w:bidi="ar-EG"/>
                                    </w:rPr>
                                  </w:pP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يحي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إبراهيم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عيد</w:t>
                                  </w:r>
                                  <w:r w:rsidRPr="00AF5115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F5115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عفيفي</w:t>
                                  </w:r>
                                </w:p>
                                <w:p w14:paraId="66D72735" w14:textId="6015F439" w:rsidR="00EE7006" w:rsidRPr="00EE7006" w:rsidRDefault="0090473F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bidi="ar-EG"/>
                                    </w:rPr>
                                    <w:t>الوظيفه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C5E2BFD" w:rsidR="00EE7006" w:rsidRPr="00EE700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</w:p>
                                <w:p w14:paraId="205CDC8E" w14:textId="206A2E31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</w:p>
                                <w:p w14:paraId="2585EE8E" w14:textId="0BFD583D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</w:p>
                                <w:p w14:paraId="1E1D958E" w14:textId="14DDDB59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</w:p>
                                <w:p w14:paraId="6FFF2580" w14:textId="4023F36B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7FD0A68B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45471223" w14:textId="77777777" w:rsidR="00AF5115" w:rsidRPr="00AF5115" w:rsidRDefault="00AF5115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يحي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إبراهيم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عيد</w:t>
                            </w:r>
                            <w:r w:rsidRPr="00AF5115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F5115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عفيفي</w:t>
                            </w:r>
                          </w:p>
                          <w:p w14:paraId="66D72735" w14:textId="6015F439" w:rsidR="00EE7006" w:rsidRPr="00EE7006" w:rsidRDefault="0090473F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الوظيفه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C5E2BFD" w:rsidR="00EE7006" w:rsidRPr="00EE700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</w:p>
                          <w:p w14:paraId="205CDC8E" w14:textId="206A2E31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العنوان:</w:t>
                            </w:r>
                          </w:p>
                          <w:p w14:paraId="2585EE8E" w14:textId="0BFD583D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</w:p>
                          <w:p w14:paraId="1E1D958E" w14:textId="14DDDB59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الجنسية :</w:t>
                            </w:r>
                          </w:p>
                          <w:p w14:paraId="6FFF2580" w14:textId="4023F36B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7FD0A68B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21F7A9F8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3540431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D5ACBCD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1F4980BE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6C4A284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09B69A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0F85FAEA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F3284B9" w14:textId="77777777" w:rsidR="00667A13" w:rsidRDefault="00667A13" w:rsidP="00C668E9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01A6D7F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0E77522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A856495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A7069B1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59382AB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7708AC04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2BC03C0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1E89E9D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56A61669" w14:textId="77777777" w:rsidR="00541F95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  <w:rtl/>
              </w:rPr>
            </w:pPr>
          </w:p>
          <w:p w14:paraId="6AA78D7F" w14:textId="45314BB7" w:rsidR="00541F95" w:rsidRPr="00C668E9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C86286B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3BF9FF0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1967AE0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98C157D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4E21392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CB6A657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6183C89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2AD720F3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A17C134" w14:textId="77777777" w:rsidR="00541F95" w:rsidRDefault="00541F95" w:rsidP="00541F95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B9B21E0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96F86D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D065F9B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88E9A85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-1701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E67FE1" w:rsidRPr="00426001" w14:paraId="20090B5A" w14:textId="77777777" w:rsidTr="006C3229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7D7C2E4C" w14:textId="5AA252B2" w:rsidR="00E67FE1" w:rsidRPr="00426001" w:rsidRDefault="005D7E18" w:rsidP="006C3229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5A09B45C" wp14:editId="58C608A2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8F0F2FF" w14:textId="77777777" w:rsidR="00426F36" w:rsidRPr="00AF4EA4" w:rsidRDefault="00426F36" w:rsidP="00426F36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09B45C" id="_x0000_s1030" style="position:absolute;left:0;text-align:left;margin-left:-3.5pt;margin-top:30.5pt;width:17.9pt;height:24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8F0F2FF" w14:textId="77777777" w:rsidR="00426F36" w:rsidRPr="00AF4EA4" w:rsidRDefault="00426F36" w:rsidP="00426F3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</w:t>
                  </w:r>
                  <w:r w:rsidR="00541F95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E67FE1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</w:t>
                  </w:r>
                  <w:r w:rsidR="006C3229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شراف</w:t>
                  </w:r>
                  <w:r w:rsidR="00E67FE1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1E538D0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6559CA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1D66D17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C7DFBC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83034E7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4C6A67E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3D298E6A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36A65FF1" w:rsidR="00667A13" w:rsidRPr="006719E2" w:rsidRDefault="00541F95" w:rsidP="00AF5115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FF8BC5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7792B70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E842F3F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0154945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CB9F3E2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74CDF619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19E14C88" w:rsidR="00426F36" w:rsidRDefault="00426F36" w:rsidP="00426F36">
      <w:pPr>
        <w:bidi/>
        <w:ind w:left="4050" w:right="270"/>
        <w:jc w:val="lowKashida"/>
        <w:rPr>
          <w:sz w:val="28"/>
          <w:szCs w:val="28"/>
        </w:rPr>
      </w:pPr>
    </w:p>
    <w:sectPr w:rsidR="00426F36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BBA6" w14:textId="77777777" w:rsidR="000807D6" w:rsidRDefault="000807D6" w:rsidP="00C51CF5">
      <w:r>
        <w:separator/>
      </w:r>
    </w:p>
  </w:endnote>
  <w:endnote w:type="continuationSeparator" w:id="0">
    <w:p w14:paraId="436D9FDC" w14:textId="77777777" w:rsidR="000807D6" w:rsidRDefault="000807D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F2E0" w14:textId="77777777" w:rsidR="000807D6" w:rsidRDefault="000807D6" w:rsidP="00C51CF5">
      <w:r>
        <w:separator/>
      </w:r>
    </w:p>
  </w:footnote>
  <w:footnote w:type="continuationSeparator" w:id="0">
    <w:p w14:paraId="219031F3" w14:textId="77777777" w:rsidR="000807D6" w:rsidRDefault="000807D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0F66E4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4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1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352">
    <w:abstractNumId w:val="0"/>
  </w:num>
  <w:num w:numId="2" w16cid:durableId="1115365282">
    <w:abstractNumId w:val="7"/>
  </w:num>
  <w:num w:numId="3" w16cid:durableId="183516065">
    <w:abstractNumId w:val="3"/>
  </w:num>
  <w:num w:numId="4" w16cid:durableId="285890810">
    <w:abstractNumId w:val="17"/>
  </w:num>
  <w:num w:numId="5" w16cid:durableId="774517685">
    <w:abstractNumId w:val="8"/>
  </w:num>
  <w:num w:numId="6" w16cid:durableId="69935901">
    <w:abstractNumId w:val="16"/>
  </w:num>
  <w:num w:numId="7" w16cid:durableId="247428022">
    <w:abstractNumId w:val="18"/>
  </w:num>
  <w:num w:numId="8" w16cid:durableId="1182938566">
    <w:abstractNumId w:val="14"/>
  </w:num>
  <w:num w:numId="9" w16cid:durableId="341978056">
    <w:abstractNumId w:val="21"/>
  </w:num>
  <w:num w:numId="10" w16cid:durableId="1775324159">
    <w:abstractNumId w:val="10"/>
  </w:num>
  <w:num w:numId="11" w16cid:durableId="1392534448">
    <w:abstractNumId w:val="1"/>
  </w:num>
  <w:num w:numId="12" w16cid:durableId="867597457">
    <w:abstractNumId w:val="22"/>
  </w:num>
  <w:num w:numId="13" w16cid:durableId="1716738398">
    <w:abstractNumId w:val="23"/>
  </w:num>
  <w:num w:numId="14" w16cid:durableId="598101795">
    <w:abstractNumId w:val="13"/>
  </w:num>
  <w:num w:numId="15" w16cid:durableId="430901706">
    <w:abstractNumId w:val="5"/>
  </w:num>
  <w:num w:numId="16" w16cid:durableId="540552381">
    <w:abstractNumId w:val="19"/>
  </w:num>
  <w:num w:numId="17" w16cid:durableId="1936743363">
    <w:abstractNumId w:val="9"/>
  </w:num>
  <w:num w:numId="18" w16cid:durableId="1875771936">
    <w:abstractNumId w:val="2"/>
  </w:num>
  <w:num w:numId="19" w16cid:durableId="1447001543">
    <w:abstractNumId w:val="4"/>
  </w:num>
  <w:num w:numId="20" w16cid:durableId="232476336">
    <w:abstractNumId w:val="15"/>
  </w:num>
  <w:num w:numId="21" w16cid:durableId="935359993">
    <w:abstractNumId w:val="20"/>
  </w:num>
  <w:num w:numId="22" w16cid:durableId="2011790215">
    <w:abstractNumId w:val="11"/>
  </w:num>
  <w:num w:numId="23" w16cid:durableId="1592273141">
    <w:abstractNumId w:val="12"/>
  </w:num>
  <w:num w:numId="24" w16cid:durableId="1272778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807D6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73664"/>
    <w:rsid w:val="00275E48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B78F7"/>
    <w:rsid w:val="009C12DE"/>
    <w:rsid w:val="009D7F33"/>
    <w:rsid w:val="009F215D"/>
    <w:rsid w:val="00A73BCA"/>
    <w:rsid w:val="00A75FCE"/>
    <w:rsid w:val="00A86E43"/>
    <w:rsid w:val="00AC5509"/>
    <w:rsid w:val="00AF4EA4"/>
    <w:rsid w:val="00AF5115"/>
    <w:rsid w:val="00B0669D"/>
    <w:rsid w:val="00B55DDD"/>
    <w:rsid w:val="00B87058"/>
    <w:rsid w:val="00B90CEF"/>
    <w:rsid w:val="00B95D4D"/>
    <w:rsid w:val="00BA7838"/>
    <w:rsid w:val="00BB4770"/>
    <w:rsid w:val="00BC038E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2023-08-13T18:26:00Z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