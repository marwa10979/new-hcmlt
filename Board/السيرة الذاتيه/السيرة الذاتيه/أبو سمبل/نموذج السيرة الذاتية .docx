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02CE" w14:textId="77777777" w:rsidR="00666B0B" w:rsidRDefault="00666B0B" w:rsidP="00EE7006">
      <w:pPr>
        <w:bidi/>
      </w:pPr>
    </w:p>
    <w:p w14:paraId="64C06A48" w14:textId="77777777" w:rsidR="00666B0B" w:rsidRDefault="00666B0B" w:rsidP="00EE7006">
      <w:pPr>
        <w:bidi/>
        <w:rPr>
          <w:rtl/>
        </w:rPr>
      </w:pPr>
    </w:p>
    <w:p w14:paraId="44BA3701" w14:textId="77777777" w:rsidR="00666B0B" w:rsidRDefault="00666B0B" w:rsidP="00EE7006">
      <w:pPr>
        <w:bidi/>
        <w:rPr>
          <w:rtl/>
        </w:rPr>
      </w:pPr>
    </w:p>
    <w:p w14:paraId="36DCFBF4" w14:textId="77777777" w:rsidR="00666B0B" w:rsidRDefault="00666B0B" w:rsidP="00EE7006">
      <w:pPr>
        <w:bidi/>
        <w:rPr>
          <w:rtl/>
        </w:rPr>
      </w:pPr>
    </w:p>
    <w:p w14:paraId="56BA8A45" w14:textId="77777777" w:rsidR="00666B0B" w:rsidRDefault="00666B0B" w:rsidP="00EE7006">
      <w:pPr>
        <w:bidi/>
        <w:rPr>
          <w:rtl/>
        </w:rPr>
      </w:pPr>
    </w:p>
    <w:p w14:paraId="4E1337DF" w14:textId="77777777" w:rsidR="00666B0B" w:rsidRDefault="00666B0B" w:rsidP="00EE7006">
      <w:pPr>
        <w:bidi/>
        <w:rPr>
          <w:rtl/>
        </w:rPr>
      </w:pPr>
    </w:p>
    <w:p w14:paraId="52534CAA" w14:textId="77777777" w:rsidR="00666B0B" w:rsidRDefault="00666B0B" w:rsidP="00EE7006">
      <w:pPr>
        <w:bidi/>
        <w:rPr>
          <w:rtl/>
        </w:rPr>
      </w:pPr>
    </w:p>
    <w:p w14:paraId="60B0E9C0" w14:textId="77777777" w:rsidR="00666B0B" w:rsidRDefault="00666B0B" w:rsidP="00EE7006">
      <w:pPr>
        <w:bidi/>
        <w:rPr>
          <w:rtl/>
        </w:rPr>
      </w:pPr>
    </w:p>
    <w:p w14:paraId="7E045C56" w14:textId="77777777" w:rsidR="00C63B16" w:rsidRDefault="00C63B16" w:rsidP="00EE7006">
      <w:pPr>
        <w:bidi/>
        <w:rPr>
          <w:rtl/>
        </w:rPr>
      </w:pPr>
    </w:p>
    <w:p w14:paraId="08575D89" w14:textId="77777777" w:rsidR="00C63B16" w:rsidRDefault="00C63B16" w:rsidP="00EE7006">
      <w:pPr>
        <w:bidi/>
        <w:rPr>
          <w:rtl/>
        </w:rPr>
      </w:pPr>
    </w:p>
    <w:p w14:paraId="1AAC01DA" w14:textId="77777777" w:rsidR="00C63B16" w:rsidRDefault="00C63B16" w:rsidP="00EE7006">
      <w:pPr>
        <w:bidi/>
        <w:rPr>
          <w:rtl/>
        </w:rPr>
      </w:pPr>
    </w:p>
    <w:p w14:paraId="53CFBAB2" w14:textId="77777777" w:rsidR="00666B0B" w:rsidRDefault="00666B0B" w:rsidP="00EE7006">
      <w:pPr>
        <w:bidi/>
        <w:rPr>
          <w:rtl/>
        </w:rPr>
      </w:pPr>
    </w:p>
    <w:p w14:paraId="633A28D6" w14:textId="77777777" w:rsidR="00666B0B" w:rsidRDefault="00666B0B" w:rsidP="00EE7006">
      <w:pPr>
        <w:bidi/>
        <w:jc w:val="center"/>
        <w:rPr>
          <w:rtl/>
        </w:rPr>
      </w:pPr>
    </w:p>
    <w:p w14:paraId="493D8258" w14:textId="77777777" w:rsidR="00666B0B" w:rsidRDefault="00666B0B" w:rsidP="00EE7006">
      <w:pPr>
        <w:bidi/>
        <w:rPr>
          <w:rtl/>
        </w:rPr>
      </w:pPr>
    </w:p>
    <w:p w14:paraId="57BE3353" w14:textId="77777777" w:rsidR="00666B0B" w:rsidRPr="00EE7006" w:rsidRDefault="00EE7006" w:rsidP="00EE7006">
      <w:pPr>
        <w:bidi/>
        <w:jc w:val="center"/>
        <w:rPr>
          <w:sz w:val="40"/>
          <w:szCs w:val="44"/>
          <w:rtl/>
        </w:rPr>
      </w:pP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السيرة</w:t>
      </w:r>
      <w:r w:rsidRPr="00EE7006">
        <w:rPr>
          <w:rFonts w:asciiTheme="majorHAnsi" w:eastAsiaTheme="majorEastAsia" w:hAnsiTheme="majorHAnsi" w:cs="Tahoma"/>
          <w:b/>
          <w:bCs/>
          <w:caps/>
          <w:color w:val="538135"/>
          <w:sz w:val="200"/>
          <w:szCs w:val="96"/>
          <w:rtl/>
        </w:rPr>
        <w:t xml:space="preserve"> </w:t>
      </w:r>
      <w:r w:rsidRPr="00EE7006">
        <w:rPr>
          <w:rFonts w:asciiTheme="majorHAnsi" w:eastAsiaTheme="majorEastAsia" w:hAnsiTheme="majorHAnsi" w:cs="Tahoma" w:hint="cs"/>
          <w:b/>
          <w:bCs/>
          <w:caps/>
          <w:color w:val="538135"/>
          <w:sz w:val="200"/>
          <w:szCs w:val="96"/>
          <w:rtl/>
        </w:rPr>
        <w:t>الذاتية</w:t>
      </w:r>
    </w:p>
    <w:p w14:paraId="36C3CA53" w14:textId="77777777" w:rsidR="00666B0B" w:rsidRDefault="00666B0B" w:rsidP="00EE7006">
      <w:pPr>
        <w:bidi/>
        <w:rPr>
          <w:rtl/>
        </w:rPr>
      </w:pPr>
    </w:p>
    <w:p w14:paraId="10359D75" w14:textId="77777777" w:rsidR="00666B0B" w:rsidRDefault="00666B0B" w:rsidP="00EE7006">
      <w:pPr>
        <w:bidi/>
        <w:rPr>
          <w:rtl/>
        </w:rPr>
      </w:pPr>
    </w:p>
    <w:p w14:paraId="73E65A08" w14:textId="77777777" w:rsidR="00666B0B" w:rsidRDefault="00666B0B" w:rsidP="00EE7006">
      <w:pPr>
        <w:bidi/>
        <w:rPr>
          <w:sz w:val="36"/>
          <w:szCs w:val="40"/>
          <w:rtl/>
        </w:rPr>
      </w:pPr>
    </w:p>
    <w:p w14:paraId="3412843D" w14:textId="77777777" w:rsidR="002A6769" w:rsidRDefault="002A6769" w:rsidP="002A6769">
      <w:pPr>
        <w:bidi/>
        <w:rPr>
          <w:sz w:val="36"/>
          <w:szCs w:val="40"/>
          <w:rtl/>
        </w:rPr>
      </w:pPr>
    </w:p>
    <w:p w14:paraId="4567E290" w14:textId="77777777" w:rsidR="002A6769" w:rsidRPr="00EE7006" w:rsidRDefault="002A6769" w:rsidP="002A6769">
      <w:pPr>
        <w:bidi/>
        <w:rPr>
          <w:sz w:val="36"/>
          <w:szCs w:val="40"/>
          <w:rtl/>
        </w:rPr>
      </w:pPr>
    </w:p>
    <w:p w14:paraId="428728B8" w14:textId="77777777" w:rsidR="001D6BC1" w:rsidRDefault="001D6BC1" w:rsidP="00EE7006">
      <w:pPr>
        <w:pStyle w:val="Heading1"/>
        <w:bidi/>
        <w:jc w:val="center"/>
        <w:rPr>
          <w:b/>
          <w:bCs/>
          <w:color w:val="538135"/>
          <w:sz w:val="180"/>
          <w:szCs w:val="72"/>
          <w:rtl/>
        </w:rPr>
      </w:pPr>
      <w:r>
        <w:rPr>
          <w:rFonts w:hint="cs"/>
          <w:b/>
          <w:bCs/>
          <w:color w:val="538135"/>
          <w:sz w:val="180"/>
          <w:szCs w:val="72"/>
          <w:rtl/>
        </w:rPr>
        <w:t xml:space="preserve">رئيس مجلس الادارة </w:t>
      </w:r>
    </w:p>
    <w:p w14:paraId="6718DE83" w14:textId="72019A3E" w:rsidR="00EE7006" w:rsidRPr="00EE7006" w:rsidRDefault="001D6BC1" w:rsidP="001D6BC1">
      <w:pPr>
        <w:pStyle w:val="Heading1"/>
        <w:bidi/>
        <w:jc w:val="center"/>
        <w:rPr>
          <w:b/>
          <w:bCs/>
          <w:color w:val="538135"/>
          <w:sz w:val="180"/>
          <w:szCs w:val="72"/>
        </w:rPr>
      </w:pPr>
      <w:r>
        <w:rPr>
          <w:rFonts w:hint="cs"/>
          <w:b/>
          <w:bCs/>
          <w:color w:val="538135"/>
          <w:sz w:val="180"/>
          <w:szCs w:val="72"/>
          <w:rtl/>
        </w:rPr>
        <w:t xml:space="preserve">والعضو المنتدب </w:t>
      </w:r>
    </w:p>
    <w:p w14:paraId="3D38955A" w14:textId="77777777" w:rsidR="00666B0B" w:rsidRPr="00C63B16" w:rsidRDefault="00666B0B" w:rsidP="00EE7006">
      <w:pPr>
        <w:pStyle w:val="Heading1"/>
        <w:bidi/>
        <w:jc w:val="center"/>
        <w:rPr>
          <w:b/>
          <w:bCs/>
          <w:color w:val="538135"/>
          <w:sz w:val="72"/>
          <w:szCs w:val="44"/>
          <w:rtl/>
          <w:lang w:bidi="ar-EG"/>
        </w:rPr>
      </w:pPr>
    </w:p>
    <w:p w14:paraId="3EC66D32" w14:textId="77777777" w:rsidR="00666B0B" w:rsidRDefault="00666B0B" w:rsidP="00EE7006">
      <w:pPr>
        <w:bidi/>
        <w:rPr>
          <w:sz w:val="24"/>
          <w:szCs w:val="28"/>
        </w:rPr>
      </w:pPr>
    </w:p>
    <w:p w14:paraId="5D57E649" w14:textId="77777777" w:rsidR="00C63B16" w:rsidRDefault="00C63B16" w:rsidP="00EE7006">
      <w:pPr>
        <w:bidi/>
        <w:rPr>
          <w:sz w:val="24"/>
          <w:szCs w:val="28"/>
        </w:rPr>
      </w:pPr>
    </w:p>
    <w:p w14:paraId="102A7788" w14:textId="77777777" w:rsidR="00C63B16" w:rsidRDefault="00C63B16" w:rsidP="00EE7006">
      <w:pPr>
        <w:bidi/>
        <w:rPr>
          <w:sz w:val="24"/>
          <w:szCs w:val="28"/>
        </w:rPr>
      </w:pPr>
    </w:p>
    <w:p w14:paraId="48385D4B" w14:textId="77777777" w:rsidR="00C63B16" w:rsidRDefault="00C63B16" w:rsidP="00EE7006">
      <w:pPr>
        <w:bidi/>
        <w:rPr>
          <w:sz w:val="24"/>
          <w:szCs w:val="28"/>
        </w:rPr>
      </w:pPr>
    </w:p>
    <w:p w14:paraId="355FEBA0" w14:textId="77777777" w:rsidR="00C63B16" w:rsidRPr="00C63B16" w:rsidRDefault="00C63B16" w:rsidP="00EE7006">
      <w:pPr>
        <w:bidi/>
        <w:rPr>
          <w:sz w:val="24"/>
          <w:szCs w:val="28"/>
          <w:rtl/>
        </w:rPr>
      </w:pPr>
    </w:p>
    <w:p w14:paraId="0822A15B" w14:textId="77777777" w:rsidR="009C12DE" w:rsidRDefault="009C12DE" w:rsidP="009C12DE">
      <w:pPr>
        <w:bidi/>
        <w:rPr>
          <w:rtl/>
          <w:lang w:eastAsia="en-US" w:bidi="ar-EG"/>
        </w:rPr>
      </w:pPr>
    </w:p>
    <w:p w14:paraId="3394CBAB" w14:textId="77777777" w:rsidR="009C12DE" w:rsidRDefault="009C12DE" w:rsidP="009C12DE">
      <w:pPr>
        <w:bidi/>
        <w:rPr>
          <w:rtl/>
          <w:lang w:eastAsia="en-US" w:bidi="ar-EG"/>
        </w:rPr>
      </w:pPr>
    </w:p>
    <w:p w14:paraId="6E562E05" w14:textId="77777777" w:rsidR="009C12DE" w:rsidRDefault="009C12DE" w:rsidP="009C12DE">
      <w:pPr>
        <w:bidi/>
        <w:rPr>
          <w:rtl/>
          <w:lang w:eastAsia="en-US" w:bidi="ar-EG"/>
        </w:rPr>
      </w:pPr>
    </w:p>
    <w:p w14:paraId="7B3059EB" w14:textId="77777777" w:rsidR="009C12DE" w:rsidRDefault="009C12DE" w:rsidP="009C12DE">
      <w:pPr>
        <w:bidi/>
        <w:rPr>
          <w:rtl/>
          <w:lang w:eastAsia="en-US" w:bidi="ar-EG"/>
        </w:rPr>
      </w:pPr>
    </w:p>
    <w:p w14:paraId="08F67FFD" w14:textId="77777777" w:rsidR="009C12DE" w:rsidRDefault="009C12DE" w:rsidP="009C12DE">
      <w:pPr>
        <w:bidi/>
        <w:rPr>
          <w:rtl/>
          <w:lang w:eastAsia="en-US" w:bidi="ar-EG"/>
        </w:rPr>
      </w:pPr>
    </w:p>
    <w:p w14:paraId="7398CADF" w14:textId="77777777" w:rsidR="009C12DE" w:rsidRDefault="009C12DE" w:rsidP="009C12DE">
      <w:pPr>
        <w:bidi/>
        <w:rPr>
          <w:rtl/>
          <w:lang w:eastAsia="en-US" w:bidi="ar-EG"/>
        </w:rPr>
      </w:pPr>
    </w:p>
    <w:p w14:paraId="47ABD588" w14:textId="77777777" w:rsidR="009C12DE" w:rsidRDefault="009C12DE" w:rsidP="009C12DE">
      <w:pPr>
        <w:bidi/>
        <w:rPr>
          <w:rtl/>
          <w:lang w:eastAsia="en-US" w:bidi="ar-EG"/>
        </w:rPr>
      </w:pPr>
    </w:p>
    <w:p w14:paraId="262B9A73" w14:textId="77777777" w:rsidR="009C12DE" w:rsidRDefault="009C12DE" w:rsidP="009C12DE">
      <w:pPr>
        <w:bidi/>
        <w:rPr>
          <w:rtl/>
          <w:lang w:eastAsia="en-US" w:bidi="ar-EG"/>
        </w:rPr>
      </w:pPr>
    </w:p>
    <w:p w14:paraId="71D0F1A9" w14:textId="77777777" w:rsidR="009C12DE" w:rsidRDefault="009C12DE" w:rsidP="009C12DE">
      <w:pPr>
        <w:bidi/>
        <w:rPr>
          <w:rtl/>
          <w:lang w:eastAsia="en-US" w:bidi="ar-EG"/>
        </w:rPr>
      </w:pPr>
    </w:p>
    <w:p w14:paraId="77D3CFF6" w14:textId="77777777" w:rsidR="009C12DE" w:rsidRDefault="009C12DE" w:rsidP="009C12DE">
      <w:pPr>
        <w:bidi/>
        <w:rPr>
          <w:rtl/>
          <w:lang w:eastAsia="en-US" w:bidi="ar-EG"/>
        </w:rPr>
      </w:pPr>
    </w:p>
    <w:p w14:paraId="13DDFC0B" w14:textId="77777777" w:rsidR="009C12DE" w:rsidRPr="009C12DE" w:rsidRDefault="009C12DE" w:rsidP="009C12DE">
      <w:pPr>
        <w:bidi/>
        <w:rPr>
          <w:lang w:eastAsia="en-US" w:bidi="ar-EG"/>
        </w:rPr>
      </w:pPr>
    </w:p>
    <w:p w14:paraId="7B516F4E" w14:textId="77777777" w:rsidR="00666B0B" w:rsidRPr="00C63B16" w:rsidRDefault="00666B0B" w:rsidP="00EE7006">
      <w:pPr>
        <w:bidi/>
        <w:rPr>
          <w:sz w:val="24"/>
          <w:szCs w:val="28"/>
          <w:rtl/>
        </w:rPr>
      </w:pPr>
    </w:p>
    <w:p w14:paraId="222C90C8" w14:textId="77777777" w:rsidR="00EE7006" w:rsidRDefault="00EE7006" w:rsidP="00EE7006">
      <w:pPr>
        <w:bidi/>
        <w:rPr>
          <w:rtl/>
        </w:rPr>
      </w:pPr>
    </w:p>
    <w:p w14:paraId="22BB15D6" w14:textId="77777777" w:rsidR="00EE7006" w:rsidRDefault="00EE7006" w:rsidP="00EE7006">
      <w:pPr>
        <w:bidi/>
        <w:rPr>
          <w:rtl/>
        </w:rPr>
      </w:pPr>
    </w:p>
    <w:p w14:paraId="7E4169A9" w14:textId="4F176469" w:rsidR="00EE7006" w:rsidRDefault="00EE7006" w:rsidP="00EE7006">
      <w:pPr>
        <w:bidi/>
        <w:rPr>
          <w:rtl/>
        </w:rPr>
      </w:pPr>
    </w:p>
    <w:p w14:paraId="2E7F7E11" w14:textId="77777777" w:rsidR="00EE7006" w:rsidRDefault="00EE7006" w:rsidP="00EE7006">
      <w:pPr>
        <w:bidi/>
        <w:rPr>
          <w:rtl/>
        </w:rPr>
      </w:pPr>
    </w:p>
    <w:p w14:paraId="6C142DD0" w14:textId="4729AD36" w:rsidR="00EE7006" w:rsidRDefault="00991A79" w:rsidP="00EE7006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5D2E6405" w14:textId="45BA8EEB" w:rsidR="00EE7006" w:rsidRPr="00800B6C" w:rsidRDefault="00800B6C" w:rsidP="00800B6C">
      <w:pPr>
        <w:tabs>
          <w:tab w:val="right" w:pos="10170"/>
          <w:tab w:val="right" w:pos="10530"/>
          <w:tab w:val="right" w:pos="10890"/>
          <w:tab w:val="right" w:pos="10980"/>
        </w:tabs>
        <w:bidi/>
        <w:ind w:left="-360" w:right="1350"/>
        <w:jc w:val="right"/>
        <w:rPr>
          <w:color w:val="31521B" w:themeColor="accent2" w:themeShade="80"/>
          <w:sz w:val="28"/>
          <w:szCs w:val="32"/>
          <w:rtl/>
        </w:rPr>
      </w:pPr>
      <w:r w:rsidRPr="00800B6C">
        <w:rPr>
          <w:rFonts w:cs="Tahoma" w:hint="cs"/>
          <w:b/>
          <w:bCs/>
          <w:color w:val="31521B" w:themeColor="accent2" w:themeShade="80"/>
          <w:sz w:val="144"/>
          <w:szCs w:val="52"/>
          <w:rtl/>
        </w:rPr>
        <w:t xml:space="preserve">السيرة الذاتية </w:t>
      </w:r>
    </w:p>
    <w:p w14:paraId="44D078B8" w14:textId="77777777" w:rsidR="00BB5F89" w:rsidRDefault="00BB5F89" w:rsidP="00BB5F89">
      <w:pPr>
        <w:bidi/>
        <w:rPr>
          <w:rtl/>
          <w:lang w:bidi="ar-EG"/>
        </w:rPr>
      </w:pPr>
      <w:r>
        <w:rPr>
          <w:noProof/>
          <w:rtl/>
          <w:lang w:eastAsia="en-US"/>
        </w:rPr>
        <w:drawing>
          <wp:inline distT="0" distB="0" distL="0" distR="0" wp14:anchorId="04C0114F" wp14:editId="5C4655C1">
            <wp:extent cx="1986280" cy="1828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mScanner 10-17-2023 11.37.jpg"/>
                    <pic:cNvPicPr/>
                  </pic:nvPicPr>
                  <pic:blipFill>
                    <a:blip r:embed="rId1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945" cy="183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8F41" w14:textId="67FBE015" w:rsidR="00666B0B" w:rsidRDefault="00667A13" w:rsidP="00BB5F89">
      <w:pPr>
        <w:bidi/>
      </w:pPr>
      <w:r>
        <w:rPr>
          <w:noProof/>
          <w:lang w:eastAsia="en-US"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4FEEF5E3" wp14:editId="4527BDB9">
                <wp:simplePos x="0" y="0"/>
                <wp:positionH relativeFrom="margin">
                  <wp:align>right</wp:align>
                </wp:positionH>
                <wp:positionV relativeFrom="paragraph">
                  <wp:posOffset>363570</wp:posOffset>
                </wp:positionV>
                <wp:extent cx="2648607" cy="5391807"/>
                <wp:effectExtent l="0" t="0" r="18415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8607" cy="53918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5010" w:type="pct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892"/>
                            </w:tblGrid>
                            <w:tr w:rsidR="00EE7006" w14:paraId="6C6E3AAB" w14:textId="77777777" w:rsidTr="00E67FE1">
                              <w:trPr>
                                <w:trHeight w:val="1080"/>
                              </w:trPr>
                              <w:tc>
                                <w:tcPr>
                                  <w:tcW w:w="4026" w:type="dxa"/>
                                  <w:tcMar>
                                    <w:left w:w="360" w:type="dxa"/>
                                  </w:tcMar>
                                  <w:vAlign w:val="bottom"/>
                                </w:tcPr>
                                <w:p w14:paraId="634EF342" w14:textId="392C7BCE" w:rsidR="00EE7006" w:rsidRPr="00E314B3" w:rsidRDefault="00E314B3" w:rsidP="00EE7006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eastAsia="GE SS Two Bold" w:hAnsiTheme="minorHAnsi" w:cs="GE SS Two Bold"/>
                                      <w:b/>
                                      <w:bCs/>
                                      <w:color w:val="1B5337" w:themeColor="accent3" w:themeShade="80"/>
                                      <w:sz w:val="36"/>
                                      <w:szCs w:val="3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="GE SS Two Bold" w:eastAsia="GE SS Two Bold" w:cs="GE SS Two Bold" w:hint="cs"/>
                                      <w:b/>
                                      <w:bCs/>
                                      <w:color w:val="1B5337" w:themeColor="accent3" w:themeShade="80"/>
                                      <w:sz w:val="36"/>
                                      <w:szCs w:val="36"/>
                                      <w:rtl/>
                                      <w:lang w:bidi="ar-EG"/>
                                    </w:rPr>
                                    <w:t xml:space="preserve">الاسم </w:t>
                                  </w:r>
                                </w:p>
                                <w:p w14:paraId="6707FC3C" w14:textId="77777777" w:rsidR="00EE7006" w:rsidRDefault="00EE7006" w:rsidP="00EE7006">
                                  <w:pPr>
                                    <w:bidi/>
                                  </w:pPr>
                                </w:p>
                                <w:p w14:paraId="38647DC9" w14:textId="5BD75EA7" w:rsidR="00EE7006" w:rsidRDefault="00595CB7" w:rsidP="00EE7006">
                                  <w:pPr>
                                    <w:bidi/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احمد مرسى محمود سالم </w:t>
                                  </w:r>
                                </w:p>
                                <w:p w14:paraId="70570DB3" w14:textId="4C05CC0E" w:rsidR="00595CB7" w:rsidRPr="00796188" w:rsidRDefault="00595CB7" w:rsidP="00595CB7">
                                  <w:pPr>
                                    <w:bidi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رئيس مجلس الادارة والعضو المنتدب </w:t>
                                  </w:r>
                                </w:p>
                                <w:p w14:paraId="023A68C2" w14:textId="77777777" w:rsidR="00EE7006" w:rsidRPr="00EE7006" w:rsidRDefault="00EE7006" w:rsidP="00EE7006">
                                  <w:pPr>
                                    <w:pStyle w:val="Heading2"/>
                                    <w:bidi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البيانات الشخصية</w:t>
                                  </w:r>
                                </w:p>
                                <w:p w14:paraId="15D17AB3" w14:textId="3D010478" w:rsidR="00EE7006" w:rsidRPr="00595CB7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</w:pPr>
                                  <w:r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>تاريخ</w:t>
                                  </w:r>
                                  <w:r w:rsidR="00FF2B76"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الميلاد: 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 19/8/1948</w:t>
                                  </w:r>
                                </w:p>
                                <w:p w14:paraId="205CDC8E" w14:textId="5DA576FB" w:rsidR="00EE7006" w:rsidRPr="00595CB7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</w:pPr>
                                  <w:r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>العنوان: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رقم 2 ش الحافظ عثمان 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>–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الابراهيمية </w:t>
                                  </w:r>
                                </w:p>
                                <w:p w14:paraId="2585EE8E" w14:textId="7D4E2091" w:rsidR="00EE7006" w:rsidRPr="00595CB7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</w:pPr>
                                  <w:r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الكلية: 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التجارة 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>–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جامعة الاسكندرية </w:t>
                                  </w:r>
                                </w:p>
                                <w:p w14:paraId="1E1D958E" w14:textId="2ACDC42A" w:rsidR="00EE7006" w:rsidRPr="00595CB7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</w:pPr>
                                  <w:r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>الجنسية :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 </w:t>
                                  </w:r>
                                  <w:r w:rsid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مصرى </w:t>
                                  </w:r>
                                </w:p>
                                <w:p w14:paraId="6FFF2580" w14:textId="15181547" w:rsidR="00EE7006" w:rsidRPr="00595CB7" w:rsidRDefault="00FF2B7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lang w:eastAsia="en-US" w:bidi="ar-EG"/>
                                    </w:rPr>
                                  </w:pPr>
                                  <w:r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اللغات: </w:t>
                                  </w:r>
                                  <w:r w:rsid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عربى </w:t>
                                  </w:r>
                                  <w:r w:rsidR="00595CB7"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>–</w:t>
                                  </w:r>
                                  <w:r w:rsid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2"/>
                                      <w:szCs w:val="22"/>
                                      <w:rtl/>
                                      <w:lang w:eastAsia="en-US" w:bidi="ar-EG"/>
                                    </w:rPr>
                                    <w:t xml:space="preserve"> انجليزى </w:t>
                                  </w:r>
                                </w:p>
                                <w:p w14:paraId="2A4E9331" w14:textId="77777777" w:rsidR="00EE7006" w:rsidRDefault="00EE7006" w:rsidP="00EE7006">
                                  <w:pPr>
                                    <w:pStyle w:val="ProfileText"/>
                                    <w:bidi/>
                                  </w:pPr>
                                </w:p>
                                <w:p w14:paraId="237183A9" w14:textId="77777777" w:rsidR="00EE7006" w:rsidRDefault="00EE7006" w:rsidP="00EE7006">
                                  <w:pPr>
                                    <w:pStyle w:val="Heading2"/>
                                    <w:bidi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ا</w:t>
                                  </w:r>
                                  <w:r w:rsidRPr="003B24B9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4"/>
                                      <w:szCs w:val="24"/>
                                      <w:rtl/>
                                      <w:lang w:eastAsia="en-US" w:bidi="ar-EG"/>
                                    </w:rPr>
                                    <w:t>لتواصل</w:t>
                                  </w:r>
                                </w:p>
                                <w:p w14:paraId="54D4C176" w14:textId="77777777" w:rsidR="003B24B9" w:rsidRDefault="00EE7006" w:rsidP="00EE700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</w:pPr>
                                  <w:r w:rsidRPr="00EE7006">
                                    <w:rPr>
                                      <w:rFonts w:hint="cs"/>
                                      <w:color w:val="1B5337" w:themeColor="accent3" w:themeShade="80"/>
                                      <w:rtl/>
                                    </w:rPr>
                                    <w:t>رقم المحمول</w:t>
                                  </w:r>
                                  <w:r w:rsidRPr="00EE7006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16"/>
                                      <w:szCs w:val="16"/>
                                      <w:rtl/>
                                      <w:lang w:eastAsia="en-US" w:bidi="ar-EG"/>
                                    </w:rPr>
                                    <w:t>:</w:t>
                                  </w:r>
                                </w:p>
                                <w:p w14:paraId="010EA842" w14:textId="45072913" w:rsidR="00EE7006" w:rsidRPr="00595CB7" w:rsidRDefault="00EE7006" w:rsidP="00FF2B76">
                                  <w:pPr>
                                    <w:pStyle w:val="Heading2"/>
                                    <w:pBdr>
                                      <w:bottom w:val="none" w:sz="0" w:space="0" w:color="auto"/>
                                    </w:pBdr>
                                    <w:bidi/>
                                    <w:ind w:right="0"/>
                                    <w:rPr>
                                      <w:rFonts w:ascii="GE SS Two Bold" w:eastAsia="GE SS Two Bold" w:hAnsi="Times New Roman" w:cs="GE SS Two Bold"/>
                                      <w:caps w:val="0"/>
                                      <w:color w:val="1B5337" w:themeColor="accent3" w:themeShade="80"/>
                                      <w:sz w:val="28"/>
                                      <w:szCs w:val="28"/>
                                      <w:rtl/>
                                      <w:lang w:eastAsia="en-US" w:bidi="ar-EG"/>
                                    </w:rPr>
                                  </w:pPr>
                                  <w:r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8"/>
                                      <w:szCs w:val="28"/>
                                      <w:rtl/>
                                      <w:lang w:eastAsia="en-US" w:bidi="ar-EG"/>
                                    </w:rPr>
                                    <w:t xml:space="preserve"> </w:t>
                                  </w:r>
                                  <w:r w:rsidR="00595CB7" w:rsidRPr="00595CB7">
                                    <w:rPr>
                                      <w:rFonts w:ascii="GE SS Two Bold" w:eastAsia="GE SS Two Bold" w:hAnsi="Times New Roman" w:cs="GE SS Two Bold" w:hint="cs"/>
                                      <w:caps w:val="0"/>
                                      <w:color w:val="1B5337" w:themeColor="accent3" w:themeShade="80"/>
                                      <w:sz w:val="28"/>
                                      <w:szCs w:val="28"/>
                                      <w:rtl/>
                                      <w:lang w:eastAsia="en-US" w:bidi="ar-EG"/>
                                    </w:rPr>
                                    <w:t>01009922623</w:t>
                                  </w:r>
                                </w:p>
                                <w:p w14:paraId="2A599E08" w14:textId="47A7B5AC" w:rsidR="00EE7006" w:rsidRDefault="00EE7006" w:rsidP="00EE7006">
                                  <w:pPr>
                                    <w:pStyle w:val="ContactDetails"/>
                                    <w:bidi/>
                                    <w:rPr>
                                      <w:rtl/>
                                      <w:lang w:bidi="ar-EG"/>
                                    </w:rPr>
                                  </w:pPr>
                                  <w:r w:rsidRPr="00426001">
                                    <w:t xml:space="preserve"> </w:t>
                                  </w:r>
                                  <w:r w:rsidR="00CC710A"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وسائل</w:t>
                                  </w:r>
                                  <w:r w:rsidR="00CC710A"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="00CC710A" w:rsidRP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>للتواصل</w:t>
                                  </w:r>
                                  <w:r w:rsidR="00CC710A">
                                    <w:rPr>
                                      <w:rFonts w:asciiTheme="majorHAnsi" w:eastAsiaTheme="majorEastAsia" w:hAnsiTheme="majorHAnsi" w:cstheme="majorBidi" w:hint="cs"/>
                                      <w:b/>
                                      <w:bCs/>
                                      <w:caps/>
                                      <w:color w:val="1B5337" w:themeColor="accent3" w:themeShade="80"/>
                                      <w:sz w:val="26"/>
                                      <w:szCs w:val="26"/>
                                      <w:rtl/>
                                    </w:rPr>
                                    <w:t xml:space="preserve"> :</w:t>
                                  </w:r>
                                  <w:r w:rsidR="00CC710A"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  <w:t xml:space="preserve"> </w:t>
                                  </w:r>
                                </w:p>
                                <w:p w14:paraId="4B105945" w14:textId="77777777" w:rsidR="00EE7006" w:rsidRDefault="00EE7006" w:rsidP="00EE7006">
                                  <w:pPr>
                                    <w:bidi/>
                                  </w:pPr>
                                </w:p>
                                <w:p w14:paraId="4D3D9288" w14:textId="1AF338A4" w:rsidR="003B24B9" w:rsidRDefault="00FF2B76" w:rsidP="00FF2B76">
                                  <w:pPr>
                                    <w:ind w:left="-535"/>
                                    <w:rPr>
                                      <w:rStyle w:val="Hyperlink"/>
                                      <w:rtl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color w:val="1B5337" w:themeColor="accent3" w:themeShade="80"/>
                                    </w:rPr>
                                    <w:t xml:space="preserve">          </w:t>
                                  </w:r>
                                  <w:proofErr w:type="gramStart"/>
                                  <w:r w:rsidR="00CC710A">
                                    <w:rPr>
                                      <w:rFonts w:cs="Tahoma"/>
                                      <w:color w:val="1B5337" w:themeColor="accent3" w:themeShade="80"/>
                                    </w:rPr>
                                    <w:t>Email ;</w:t>
                                  </w:r>
                                  <w:proofErr w:type="gramEnd"/>
                                  <w:r w:rsidR="00CC710A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</w:p>
                                <w:p w14:paraId="61AB5612" w14:textId="2B0FD8DB" w:rsidR="00E2784C" w:rsidRDefault="00E2784C" w:rsidP="00FF2B76">
                                  <w:pPr>
                                    <w:rPr>
                                      <w:lang w:bidi="ar-EG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Hyperlink"/>
                                    </w:rPr>
                                    <w:t xml:space="preserve">Facebook </w:t>
                                  </w:r>
                                  <w:r w:rsidR="00CC710A">
                                    <w:rPr>
                                      <w:rStyle w:val="Hyperlink"/>
                                    </w:rPr>
                                    <w:t>;</w:t>
                                  </w:r>
                                  <w:proofErr w:type="gramEnd"/>
                                  <w:r w:rsidR="00CC710A">
                                    <w:rPr>
                                      <w:rStyle w:val="Hyperlink"/>
                                    </w:rPr>
                                    <w:t xml:space="preserve"> </w:t>
                                  </w:r>
                                  <w:r w:rsidR="00595CB7">
                                    <w:rPr>
                                      <w:lang w:bidi="ar-EG"/>
                                    </w:rPr>
                                    <w:t xml:space="preserve">Ahmed Salem </w:t>
                                  </w:r>
                                </w:p>
                                <w:p w14:paraId="4E2B4120" w14:textId="77777777" w:rsidR="003B24B9" w:rsidRDefault="003B24B9" w:rsidP="003B24B9">
                                  <w:pPr>
                                    <w:bidi/>
                                  </w:pPr>
                                </w:p>
                              </w:tc>
                            </w:tr>
                          </w:tbl>
                          <w:p w14:paraId="5BCDAE5A" w14:textId="77777777" w:rsidR="00EE7006" w:rsidRDefault="00EE7006" w:rsidP="00EE7006">
                            <w:pPr>
                              <w:pBdr>
                                <w:top w:val="single" w:sz="24" w:space="0" w:color="99CB38" w:themeColor="accent1"/>
                                <w:bottom w:val="single" w:sz="24" w:space="8" w:color="99CB38" w:themeColor="accent1"/>
                              </w:pBdr>
                              <w:bidi/>
                              <w:rPr>
                                <w:i/>
                                <w:iCs/>
                                <w:color w:val="99CB38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EF5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35pt;margin-top:28.65pt;width:208.55pt;height:424.55pt;z-index:251674624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" filled="f" strokecolor="#4c661a [1604]">
                <v:textbox>
                  <w:txbxContent>
                    <w:tbl>
                      <w:tblPr>
                        <w:tblW w:w="5010" w:type="pct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892"/>
                      </w:tblGrid>
                      <w:tr w:rsidR="00EE7006" w14:paraId="6C6E3AAB" w14:textId="77777777" w:rsidTr="00E67FE1">
                        <w:trPr>
                          <w:trHeight w:val="1080"/>
                        </w:trPr>
                        <w:tc>
                          <w:tcPr>
                            <w:tcW w:w="4026" w:type="dxa"/>
                            <w:tcMar>
                              <w:left w:w="360" w:type="dxa"/>
                            </w:tcMar>
                            <w:vAlign w:val="bottom"/>
                          </w:tcPr>
                          <w:p w14:paraId="634EF342" w14:textId="392C7BCE" w:rsidR="00EE7006" w:rsidRPr="00E314B3" w:rsidRDefault="00E314B3" w:rsidP="00EE700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GE SS Two Bold" w:hAnsiTheme="minorHAnsi" w:cs="GE SS Two Bold"/>
                                <w:b/>
                                <w:bCs/>
                                <w:color w:val="1B5337" w:themeColor="accent3" w:themeShade="80"/>
                                <w:sz w:val="36"/>
                                <w:szCs w:val="36"/>
                                <w:lang w:bidi="ar-EG"/>
                              </w:rPr>
                            </w:pPr>
                            <w:r>
                              <w:rPr>
                                <w:rFonts w:ascii="GE SS Two Bold" w:eastAsia="GE SS Two Bold" w:cs="GE SS Two Bold" w:hint="cs"/>
                                <w:b/>
                                <w:bCs/>
                                <w:color w:val="1B5337" w:themeColor="accent3" w:themeShade="80"/>
                                <w:sz w:val="36"/>
                                <w:szCs w:val="36"/>
                                <w:rtl/>
                                <w:lang w:bidi="ar-EG"/>
                              </w:rPr>
                              <w:t xml:space="preserve">الاسم </w:t>
                            </w:r>
                          </w:p>
                          <w:p w14:paraId="6707FC3C" w14:textId="77777777" w:rsidR="00EE7006" w:rsidRDefault="00EE7006" w:rsidP="00EE7006">
                            <w:pPr>
                              <w:bidi/>
                            </w:pPr>
                          </w:p>
                          <w:p w14:paraId="38647DC9" w14:textId="5BD75EA7" w:rsidR="00EE7006" w:rsidRDefault="00595CB7" w:rsidP="00EE7006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احمد مرسى محمود سالم </w:t>
                            </w:r>
                          </w:p>
                          <w:p w14:paraId="70570DB3" w14:textId="4C05CC0E" w:rsidR="00595CB7" w:rsidRPr="00796188" w:rsidRDefault="00595CB7" w:rsidP="00595CB7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رئيس مجلس الادارة والعضو المنتدب </w:t>
                            </w:r>
                          </w:p>
                          <w:p w14:paraId="023A68C2" w14:textId="77777777" w:rsidR="00EE7006" w:rsidRPr="00EE7006" w:rsidRDefault="00EE7006" w:rsidP="00EE7006">
                            <w:pPr>
                              <w:pStyle w:val="Heading2"/>
                              <w:bidi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البيانات الشخصية</w:t>
                            </w:r>
                          </w:p>
                          <w:p w14:paraId="15D17AB3" w14:textId="3D010478" w:rsidR="00EE7006" w:rsidRPr="00595CB7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</w:pPr>
                            <w:r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>تاريخ</w:t>
                            </w:r>
                            <w:r w:rsidR="00FF2B76"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الميلاد: 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 19/8/1948</w:t>
                            </w:r>
                          </w:p>
                          <w:p w14:paraId="205CDC8E" w14:textId="5DA576FB" w:rsidR="00EE7006" w:rsidRPr="00595CB7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</w:pPr>
                            <w:r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>العنوان: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رقم 2 ش الحافظ عثمان 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>–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الابراهيمية </w:t>
                            </w:r>
                          </w:p>
                          <w:p w14:paraId="2585EE8E" w14:textId="7D4E2091" w:rsidR="00EE7006" w:rsidRPr="00595CB7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</w:pPr>
                            <w:r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الكلية: 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التجارة 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>–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جامعة الاسكندرية </w:t>
                            </w:r>
                          </w:p>
                          <w:p w14:paraId="1E1D958E" w14:textId="2ACDC42A" w:rsidR="00EE7006" w:rsidRPr="00595CB7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</w:pPr>
                            <w:r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>الجنسية :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 </w:t>
                            </w:r>
                            <w:r w:rsid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مصرى </w:t>
                            </w:r>
                          </w:p>
                          <w:p w14:paraId="6FFF2580" w14:textId="15181547" w:rsidR="00EE7006" w:rsidRPr="00595CB7" w:rsidRDefault="00FF2B7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lang w:eastAsia="en-US" w:bidi="ar-EG"/>
                              </w:rPr>
                            </w:pPr>
                            <w:r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اللغات: </w:t>
                            </w:r>
                            <w:r w:rsid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عربى </w:t>
                            </w:r>
                            <w:r w:rsidR="00595CB7"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>–</w:t>
                            </w:r>
                            <w:r w:rsid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2"/>
                                <w:szCs w:val="22"/>
                                <w:rtl/>
                                <w:lang w:eastAsia="en-US" w:bidi="ar-EG"/>
                              </w:rPr>
                              <w:t xml:space="preserve"> انجليزى </w:t>
                            </w:r>
                          </w:p>
                          <w:p w14:paraId="2A4E9331" w14:textId="77777777" w:rsidR="00EE7006" w:rsidRDefault="00EE7006" w:rsidP="00EE7006">
                            <w:pPr>
                              <w:pStyle w:val="ProfileText"/>
                              <w:bidi/>
                            </w:pPr>
                          </w:p>
                          <w:p w14:paraId="237183A9" w14:textId="77777777" w:rsidR="00EE7006" w:rsidRDefault="00EE7006" w:rsidP="00EE7006">
                            <w:pPr>
                              <w:pStyle w:val="Heading2"/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</w:t>
                            </w:r>
                            <w:r w:rsidRPr="003B24B9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4"/>
                                <w:szCs w:val="24"/>
                                <w:rtl/>
                                <w:lang w:eastAsia="en-US" w:bidi="ar-EG"/>
                              </w:rPr>
                              <w:t>لتواصل</w:t>
                            </w:r>
                          </w:p>
                          <w:p w14:paraId="54D4C176" w14:textId="77777777" w:rsidR="003B24B9" w:rsidRDefault="00EE7006" w:rsidP="00EE700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</w:pPr>
                            <w:r w:rsidRPr="00EE7006">
                              <w:rPr>
                                <w:rFonts w:hint="cs"/>
                                <w:color w:val="1B5337" w:themeColor="accent3" w:themeShade="80"/>
                                <w:rtl/>
                              </w:rPr>
                              <w:t>رقم المحمول</w:t>
                            </w:r>
                            <w:r w:rsidRPr="00EE7006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16"/>
                                <w:szCs w:val="16"/>
                                <w:rtl/>
                                <w:lang w:eastAsia="en-US" w:bidi="ar-EG"/>
                              </w:rPr>
                              <w:t>:</w:t>
                            </w:r>
                          </w:p>
                          <w:p w14:paraId="010EA842" w14:textId="45072913" w:rsidR="00EE7006" w:rsidRPr="00595CB7" w:rsidRDefault="00EE7006" w:rsidP="00FF2B76">
                            <w:pPr>
                              <w:pStyle w:val="Heading2"/>
                              <w:pBdr>
                                <w:bottom w:val="none" w:sz="0" w:space="0" w:color="auto"/>
                              </w:pBdr>
                              <w:bidi/>
                              <w:ind w:right="0"/>
                              <w:rPr>
                                <w:rFonts w:ascii="GE SS Two Bold" w:eastAsia="GE SS Two Bold" w:hAnsi="Times New Roman" w:cs="GE SS Two Bold"/>
                                <w:caps w:val="0"/>
                                <w:color w:val="1B5337" w:themeColor="accent3" w:themeShade="80"/>
                                <w:sz w:val="28"/>
                                <w:szCs w:val="28"/>
                                <w:rtl/>
                                <w:lang w:eastAsia="en-US" w:bidi="ar-EG"/>
                              </w:rPr>
                            </w:pPr>
                            <w:r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8"/>
                                <w:szCs w:val="28"/>
                                <w:rtl/>
                                <w:lang w:eastAsia="en-US" w:bidi="ar-EG"/>
                              </w:rPr>
                              <w:t xml:space="preserve"> </w:t>
                            </w:r>
                            <w:r w:rsidR="00595CB7" w:rsidRPr="00595CB7">
                              <w:rPr>
                                <w:rFonts w:ascii="GE SS Two Bold" w:eastAsia="GE SS Two Bold" w:hAnsi="Times New Roman" w:cs="GE SS Two Bold" w:hint="cs"/>
                                <w:caps w:val="0"/>
                                <w:color w:val="1B5337" w:themeColor="accent3" w:themeShade="80"/>
                                <w:sz w:val="28"/>
                                <w:szCs w:val="28"/>
                                <w:rtl/>
                                <w:lang w:eastAsia="en-US" w:bidi="ar-EG"/>
                              </w:rPr>
                              <w:t>01009922623</w:t>
                            </w:r>
                          </w:p>
                          <w:p w14:paraId="2A599E08" w14:textId="47A7B5AC" w:rsidR="00EE7006" w:rsidRDefault="00EE7006" w:rsidP="00EE7006">
                            <w:pPr>
                              <w:pStyle w:val="ContactDetails"/>
                              <w:bidi/>
                              <w:rPr>
                                <w:rtl/>
                                <w:lang w:bidi="ar-EG"/>
                              </w:rPr>
                            </w:pPr>
                            <w:r w:rsidRPr="00426001">
                              <w:t xml:space="preserve"> </w:t>
                            </w:r>
                            <w:r w:rsidR="00CC710A"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وسائل</w:t>
                            </w:r>
                            <w:r w:rsidR="00CC710A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CC710A" w:rsidRP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>للتواصل</w:t>
                            </w:r>
                            <w:r w:rsidR="00CC710A">
                              <w:rPr>
                                <w:rFonts w:asciiTheme="majorHAnsi" w:eastAsiaTheme="majorEastAsia" w:hAnsiTheme="majorHAnsi" w:cstheme="majorBidi" w:hint="cs"/>
                                <w:b/>
                                <w:bCs/>
                                <w:caps/>
                                <w:color w:val="1B5337" w:themeColor="accent3" w:themeShade="80"/>
                                <w:sz w:val="26"/>
                                <w:szCs w:val="26"/>
                                <w:rtl/>
                              </w:rPr>
                              <w:t xml:space="preserve"> :</w:t>
                            </w:r>
                            <w:r w:rsidR="00CC710A"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</w:p>
                          <w:p w14:paraId="4B105945" w14:textId="77777777" w:rsidR="00EE7006" w:rsidRDefault="00EE7006" w:rsidP="00EE7006">
                            <w:pPr>
                              <w:bidi/>
                            </w:pPr>
                          </w:p>
                          <w:p w14:paraId="4D3D9288" w14:textId="1AF338A4" w:rsidR="003B24B9" w:rsidRDefault="00FF2B76" w:rsidP="00FF2B76">
                            <w:pPr>
                              <w:ind w:left="-535"/>
                              <w:rPr>
                                <w:rStyle w:val="Hyperlink"/>
                                <w:rtl/>
                              </w:rPr>
                            </w:pPr>
                            <w:r>
                              <w:rPr>
                                <w:rFonts w:cs="Tahoma"/>
                                <w:color w:val="1B5337" w:themeColor="accent3" w:themeShade="80"/>
                              </w:rPr>
                              <w:t xml:space="preserve">          </w:t>
                            </w:r>
                            <w:proofErr w:type="gramStart"/>
                            <w:r w:rsidR="00CC710A">
                              <w:rPr>
                                <w:rFonts w:cs="Tahoma"/>
                                <w:color w:val="1B5337" w:themeColor="accent3" w:themeShade="80"/>
                              </w:rPr>
                              <w:t>Email ;</w:t>
                            </w:r>
                            <w:proofErr w:type="gramEnd"/>
                            <w:r w:rsidR="00CC710A">
                              <w:rPr>
                                <w:rStyle w:val="Hyperlink"/>
                              </w:rPr>
                              <w:t xml:space="preserve"> </w:t>
                            </w:r>
                          </w:p>
                          <w:p w14:paraId="61AB5612" w14:textId="2B0FD8DB" w:rsidR="00E2784C" w:rsidRDefault="00E2784C" w:rsidP="00FF2B76">
                            <w:pPr>
                              <w:rPr>
                                <w:lang w:bidi="ar-EG"/>
                              </w:rPr>
                            </w:pPr>
                            <w:proofErr w:type="gramStart"/>
                            <w:r>
                              <w:rPr>
                                <w:rStyle w:val="Hyperlink"/>
                              </w:rPr>
                              <w:t xml:space="preserve">Facebook </w:t>
                            </w:r>
                            <w:r w:rsidR="00CC710A">
                              <w:rPr>
                                <w:rStyle w:val="Hyperlink"/>
                              </w:rPr>
                              <w:t>;</w:t>
                            </w:r>
                            <w:proofErr w:type="gramEnd"/>
                            <w:r w:rsidR="00CC710A">
                              <w:rPr>
                                <w:rStyle w:val="Hyperlink"/>
                              </w:rPr>
                              <w:t xml:space="preserve"> </w:t>
                            </w:r>
                            <w:r w:rsidR="00595CB7">
                              <w:rPr>
                                <w:lang w:bidi="ar-EG"/>
                              </w:rPr>
                              <w:t xml:space="preserve">Ahmed Salem </w:t>
                            </w:r>
                          </w:p>
                          <w:p w14:paraId="4E2B4120" w14:textId="77777777" w:rsidR="003B24B9" w:rsidRDefault="003B24B9" w:rsidP="003B24B9">
                            <w:pPr>
                              <w:bidi/>
                            </w:pPr>
                          </w:p>
                        </w:tc>
                      </w:tr>
                    </w:tbl>
                    <w:p w14:paraId="5BCDAE5A" w14:textId="77777777" w:rsidR="00EE7006" w:rsidRDefault="00EE7006" w:rsidP="00EE7006">
                      <w:pPr>
                        <w:pBdr>
                          <w:top w:val="single" w:sz="24" w:space="0" w:color="99CB38" w:themeColor="accent1"/>
                          <w:bottom w:val="single" w:sz="24" w:space="8" w:color="99CB38" w:themeColor="accent1"/>
                        </w:pBdr>
                        <w:bidi/>
                        <w:rPr>
                          <w:i/>
                          <w:iCs/>
                          <w:color w:val="99CB38" w:themeColor="accent1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text" w:tblpY="1"/>
        <w:tblOverlap w:val="never"/>
        <w:tblW w:w="299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"/>
        <w:gridCol w:w="6619"/>
      </w:tblGrid>
      <w:tr w:rsidR="00667A13" w14:paraId="6C8E08DB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7B018B33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05461486" w14:textId="77777777" w:rsidR="00667A13" w:rsidRPr="00667A13" w:rsidRDefault="00667A13" w:rsidP="00976C53">
            <w:pPr>
              <w:pStyle w:val="Heading1"/>
              <w:bidi/>
              <w:rPr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أولاً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: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المؤهلات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 xml:space="preserve"> 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العلمية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</w:t>
            </w:r>
          </w:p>
        </w:tc>
      </w:tr>
      <w:tr w:rsidR="00667A13" w14:paraId="460B6018" w14:textId="77777777" w:rsidTr="00976C53">
        <w:trPr>
          <w:trHeight w:val="3024"/>
        </w:trPr>
        <w:tc>
          <w:tcPr>
            <w:tcW w:w="270" w:type="dxa"/>
            <w:tcMar>
              <w:left w:w="0" w:type="dxa"/>
              <w:right w:w="0" w:type="dxa"/>
            </w:tcMar>
          </w:tcPr>
          <w:p w14:paraId="1FF6B1E5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6719F5F3" wp14:editId="69FD4770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5BAA95" w14:textId="77777777" w:rsidR="00667A13" w:rsidRPr="00AF4EA4" w:rsidRDefault="00667A13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719F5F3" id="Right Triangle 3" o:sp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rX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3dzOE4cWel8ieYQ9wcASVmanZTamNvqbF3VENnD5swZdr38FMI&#10;BdcC6t9RcDGU/nxsH/lhUILTiOxgwltG5r8t1Twi4i8JI9QimUDRE+sWk2mWwkKHJ6vwRG6rawVV&#10;BF8Z8M6RyG9FSxZaVR9hGL1Cq3BEJQPb8DWzcMP94trCGo5gnGX86srRMAZCMd/K+5qhcsS5hsgf&#10;9h+prgmSy8jC6PROtdPg81AExf/Mi5JSXW2tKkqcmFxlelybBYyQQB3MqOHacT0P5Zf/Aw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fi/rX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1D5BAA95" w14:textId="77777777" w:rsidR="00667A13" w:rsidRPr="00AF4EA4" w:rsidRDefault="00667A13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07718117" w14:textId="77777777" w:rsidR="00BB5F89" w:rsidRDefault="00BB5F89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  <w:rtl/>
                <w:lang w:bidi="ar-EG"/>
              </w:rPr>
            </w:pPr>
          </w:p>
          <w:p w14:paraId="1F4980BE" w14:textId="5C42BDA0" w:rsidR="00251FF2" w:rsidRDefault="00595CB7" w:rsidP="00BB5F89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  <w:lang w:bidi="ar-EG"/>
              </w:rPr>
            </w:pP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 بكالوريوس تجارة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شعبة محاسبة </w:t>
            </w:r>
            <w:r>
              <w:rPr>
                <w:sz w:val="28"/>
                <w:szCs w:val="28"/>
                <w:rtl/>
                <w:lang w:bidi="ar-EG"/>
              </w:rPr>
              <w:t>–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مايو 1978 </w:t>
            </w:r>
          </w:p>
          <w:p w14:paraId="61DCC9DF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6E394979" w14:textId="77777777" w:rsidR="00251FF2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  <w:p w14:paraId="2DFFB68F" w14:textId="26E47482" w:rsidR="00251FF2" w:rsidRPr="00BB5F89" w:rsidRDefault="00251FF2" w:rsidP="00251FF2">
            <w:pPr>
              <w:bidi/>
              <w:spacing w:line="360" w:lineRule="auto"/>
              <w:ind w:right="0"/>
              <w:jc w:val="lowKashida"/>
              <w:rPr>
                <w:sz w:val="28"/>
                <w:szCs w:val="28"/>
              </w:rPr>
            </w:pPr>
          </w:p>
        </w:tc>
      </w:tr>
      <w:tr w:rsidR="00667A13" w14:paraId="7EC23922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3D7251E2" w14:textId="77777777" w:rsidR="00667A13" w:rsidRDefault="00667A13" w:rsidP="00976C53">
            <w:pPr>
              <w:tabs>
                <w:tab w:val="left" w:pos="990"/>
              </w:tabs>
              <w:bidi/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65BC2AC8" w14:textId="77777777"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72"/>
                <w:szCs w:val="44"/>
              </w:rPr>
            </w:pP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ثاني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ا</w:t>
            </w:r>
            <w:r w:rsidRPr="00667A13">
              <w:rPr>
                <w:rFonts w:cs="Tahoma" w:hint="cs"/>
                <w:b/>
                <w:bCs/>
                <w:sz w:val="72"/>
                <w:szCs w:val="44"/>
                <w:rtl/>
              </w:rPr>
              <w:t>ً</w:t>
            </w:r>
            <w:r w:rsidRPr="00667A13">
              <w:rPr>
                <w:rFonts w:cs="Tahoma"/>
                <w:b/>
                <w:bCs/>
                <w:sz w:val="72"/>
                <w:szCs w:val="44"/>
                <w:rtl/>
              </w:rPr>
              <w:t>: التدرج الوظيفي:</w:t>
            </w:r>
          </w:p>
        </w:tc>
      </w:tr>
      <w:tr w:rsidR="00667A13" w14:paraId="38EC3ECB" w14:textId="77777777" w:rsidTr="00976C53">
        <w:trPr>
          <w:trHeight w:val="2007"/>
        </w:trPr>
        <w:tc>
          <w:tcPr>
            <w:tcW w:w="270" w:type="dxa"/>
            <w:tcMar>
              <w:left w:w="0" w:type="dxa"/>
              <w:right w:w="0" w:type="dxa"/>
            </w:tcMar>
          </w:tcPr>
          <w:p w14:paraId="7C16BE91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34AA7D90" wp14:editId="0B9FCA0B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34130D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AA7D90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MS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Cp/ZMS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3934130D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14:paraId="4D1BA6C8" w14:textId="77777777" w:rsidR="00B875A8" w:rsidRPr="00B875A8" w:rsidRDefault="00B875A8" w:rsidP="00B875A8">
            <w:pPr>
              <w:bidi/>
              <w:spacing w:line="360" w:lineRule="auto"/>
              <w:jc w:val="lowKashida"/>
              <w:rPr>
                <w:sz w:val="24"/>
              </w:rPr>
            </w:pPr>
          </w:p>
          <w:p w14:paraId="30E77522" w14:textId="7485D3CF" w:rsidR="00251FF2" w:rsidRPr="00595CB7" w:rsidRDefault="00595CB7" w:rsidP="00B875A8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jc w:val="lowKashida"/>
              <w:rPr>
                <w:sz w:val="24"/>
              </w:rPr>
            </w:pPr>
            <w:r w:rsidRPr="00595CB7">
              <w:rPr>
                <w:rFonts w:hint="cs"/>
                <w:sz w:val="24"/>
                <w:rtl/>
              </w:rPr>
              <w:t xml:space="preserve">محاسب بالحسابات العامة </w:t>
            </w:r>
          </w:p>
          <w:p w14:paraId="07C3A9DD" w14:textId="47001664" w:rsidR="00595CB7" w:rsidRPr="00595CB7" w:rsidRDefault="00595CB7" w:rsidP="00595CB7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jc w:val="lowKashida"/>
              <w:rPr>
                <w:sz w:val="24"/>
              </w:rPr>
            </w:pPr>
            <w:r w:rsidRPr="00595CB7">
              <w:rPr>
                <w:rFonts w:hint="cs"/>
                <w:sz w:val="24"/>
                <w:rtl/>
              </w:rPr>
              <w:t xml:space="preserve">أخصائى تجارى استقبال وتسفير سفن </w:t>
            </w:r>
          </w:p>
          <w:p w14:paraId="6967D151" w14:textId="1AD1EB2D" w:rsidR="00595CB7" w:rsidRPr="00595CB7" w:rsidRDefault="00595CB7" w:rsidP="00595CB7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jc w:val="lowKashida"/>
              <w:rPr>
                <w:sz w:val="24"/>
              </w:rPr>
            </w:pPr>
            <w:r w:rsidRPr="00595CB7">
              <w:rPr>
                <w:rFonts w:hint="cs"/>
                <w:sz w:val="24"/>
                <w:rtl/>
              </w:rPr>
              <w:t xml:space="preserve">مدير ادارة الافراد وشئون العاملين </w:t>
            </w:r>
          </w:p>
          <w:p w14:paraId="11E91A46" w14:textId="0A3FBAE3" w:rsidR="00595CB7" w:rsidRPr="00511635" w:rsidRDefault="00595CB7" w:rsidP="00511635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jc w:val="lowKashida"/>
              <w:rPr>
                <w:sz w:val="24"/>
              </w:rPr>
            </w:pPr>
            <w:r w:rsidRPr="00511635">
              <w:rPr>
                <w:rFonts w:hint="cs"/>
                <w:sz w:val="24"/>
                <w:rtl/>
              </w:rPr>
              <w:t xml:space="preserve">مدير ادارة الحسابات الختامية والموازنات التخطيطية </w:t>
            </w:r>
          </w:p>
          <w:p w14:paraId="6D68BE26" w14:textId="61533BF1" w:rsidR="00595CB7" w:rsidRDefault="00595CB7" w:rsidP="00595CB7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jc w:val="lowKashida"/>
              <w:rPr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مدير عام </w:t>
            </w:r>
            <w:r w:rsidR="00C50476">
              <w:rPr>
                <w:rFonts w:hint="cs"/>
                <w:sz w:val="24"/>
                <w:rtl/>
              </w:rPr>
              <w:t xml:space="preserve">التفتيش المالى والادارى والتجارى </w:t>
            </w:r>
          </w:p>
          <w:p w14:paraId="512F8303" w14:textId="56D4F313" w:rsidR="00C50476" w:rsidRDefault="00C50476" w:rsidP="009F481A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jc w:val="lowKashida"/>
              <w:rPr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رئيس </w:t>
            </w:r>
            <w:r w:rsidR="00E314B3">
              <w:rPr>
                <w:rFonts w:hint="cs"/>
                <w:sz w:val="24"/>
                <w:rtl/>
              </w:rPr>
              <w:t>ال</w:t>
            </w:r>
            <w:r w:rsidR="009F481A">
              <w:rPr>
                <w:rFonts w:hint="cs"/>
                <w:sz w:val="24"/>
                <w:rtl/>
              </w:rPr>
              <w:t xml:space="preserve">قطاع </w:t>
            </w:r>
            <w:r w:rsidR="00E314B3">
              <w:rPr>
                <w:rFonts w:hint="cs"/>
                <w:sz w:val="24"/>
                <w:rtl/>
              </w:rPr>
              <w:t>ال</w:t>
            </w:r>
            <w:r>
              <w:rPr>
                <w:rFonts w:hint="cs"/>
                <w:sz w:val="24"/>
                <w:rtl/>
              </w:rPr>
              <w:t xml:space="preserve">تجارى </w:t>
            </w:r>
          </w:p>
          <w:p w14:paraId="3A0E300B" w14:textId="05F2960C" w:rsidR="00C50476" w:rsidRDefault="00C50476" w:rsidP="009F481A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jc w:val="lowKashida"/>
              <w:rPr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رئيس </w:t>
            </w:r>
            <w:r w:rsidR="00E314B3">
              <w:rPr>
                <w:rFonts w:hint="cs"/>
                <w:sz w:val="24"/>
                <w:rtl/>
              </w:rPr>
              <w:t>ال</w:t>
            </w:r>
            <w:r>
              <w:rPr>
                <w:rFonts w:hint="cs"/>
                <w:sz w:val="24"/>
                <w:rtl/>
              </w:rPr>
              <w:t xml:space="preserve">قطاع </w:t>
            </w:r>
            <w:r w:rsidR="00E314B3">
              <w:rPr>
                <w:rFonts w:hint="cs"/>
                <w:sz w:val="24"/>
                <w:rtl/>
              </w:rPr>
              <w:t>ال</w:t>
            </w:r>
            <w:r>
              <w:rPr>
                <w:rFonts w:hint="cs"/>
                <w:sz w:val="24"/>
                <w:rtl/>
              </w:rPr>
              <w:t xml:space="preserve">مالى </w:t>
            </w:r>
          </w:p>
          <w:p w14:paraId="3F08D31A" w14:textId="77777777" w:rsidR="00541F95" w:rsidRDefault="00C50476" w:rsidP="00C50476">
            <w:pPr>
              <w:pStyle w:val="ListParagraph"/>
              <w:numPr>
                <w:ilvl w:val="0"/>
                <w:numId w:val="25"/>
              </w:numPr>
              <w:bidi/>
              <w:spacing w:line="360" w:lineRule="auto"/>
              <w:jc w:val="lowKashida"/>
              <w:rPr>
                <w:sz w:val="24"/>
              </w:rPr>
            </w:pPr>
            <w:r>
              <w:rPr>
                <w:rFonts w:hint="cs"/>
                <w:sz w:val="24"/>
                <w:rtl/>
              </w:rPr>
              <w:t xml:space="preserve">رئيس مجلس الادارة والعضو المنتدب </w:t>
            </w:r>
          </w:p>
          <w:p w14:paraId="6AA78D7F" w14:textId="0ACEEA8D" w:rsidR="00B875A8" w:rsidRPr="00C50476" w:rsidRDefault="00B875A8" w:rsidP="00B875A8">
            <w:pPr>
              <w:pStyle w:val="ListParagraph"/>
              <w:bidi/>
              <w:spacing w:line="360" w:lineRule="auto"/>
              <w:jc w:val="lowKashida"/>
              <w:rPr>
                <w:sz w:val="24"/>
              </w:rPr>
            </w:pPr>
          </w:p>
        </w:tc>
      </w:tr>
      <w:tr w:rsidR="00667A13" w14:paraId="0468D369" w14:textId="77777777" w:rsidTr="00976C53">
        <w:trPr>
          <w:trHeight w:val="1080"/>
        </w:trPr>
        <w:tc>
          <w:tcPr>
            <w:tcW w:w="270" w:type="dxa"/>
            <w:shd w:val="clear" w:color="auto" w:fill="31521B" w:themeFill="accent2" w:themeFillShade="80"/>
          </w:tcPr>
          <w:p w14:paraId="5A31BCAC" w14:textId="77777777" w:rsidR="00667A13" w:rsidRPr="00667A13" w:rsidRDefault="00667A13" w:rsidP="00976C53">
            <w:pPr>
              <w:pStyle w:val="Heading1"/>
              <w:bidi/>
              <w:rPr>
                <w:rFonts w:cs="Tahoma"/>
                <w:b/>
                <w:bCs/>
                <w:sz w:val="52"/>
                <w:szCs w:val="36"/>
              </w:rPr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p w14:paraId="412004E6" w14:textId="26457003" w:rsidR="00667A13" w:rsidRPr="00667A13" w:rsidRDefault="00667A13" w:rsidP="006C3229">
            <w:pPr>
              <w:bidi/>
              <w:ind w:left="270"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ثا</w:t>
            </w:r>
            <w:r w:rsidRPr="00667A13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لثاً</w:t>
            </w: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:</w:t>
            </w:r>
            <w:r w:rsidR="006C3229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  <w:lang w:bidi="ar-EG"/>
              </w:rPr>
              <w:t>الدورات التدريبية</w:t>
            </w:r>
            <w:r w:rsidRPr="00667A13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:</w:t>
            </w:r>
          </w:p>
        </w:tc>
      </w:tr>
      <w:tr w:rsidR="00667A13" w14:paraId="43F62951" w14:textId="77777777" w:rsidTr="00976C53">
        <w:trPr>
          <w:trHeight w:val="2160"/>
        </w:trPr>
        <w:tc>
          <w:tcPr>
            <w:tcW w:w="270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14:paraId="44830D2E" w14:textId="77777777" w:rsidR="00667A13" w:rsidRDefault="00667A13" w:rsidP="00976C53">
            <w:pPr>
              <w:tabs>
                <w:tab w:val="left" w:pos="990"/>
              </w:tabs>
              <w:bidi/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0C16BB7A" wp14:editId="5F22E2A1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054063" w14:textId="77777777" w:rsidR="00667A13" w:rsidRPr="00AF4EA4" w:rsidRDefault="00667A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C16BB7A" id="_x0000_s1029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TnjA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14:paraId="29054063" w14:textId="77777777" w:rsidR="00667A13" w:rsidRPr="00AF4EA4" w:rsidRDefault="00667A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  <w:tcBorders>
              <w:bottom w:val="nil"/>
            </w:tcBorders>
            <w:vAlign w:val="bottom"/>
          </w:tcPr>
          <w:p w14:paraId="74D95B1A" w14:textId="35ADBDDC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655979A3" w14:textId="446A8F68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470C7461" w14:textId="77777777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5188EA02" w14:textId="2A43503A" w:rsidR="00251FF2" w:rsidRDefault="00C50476" w:rsidP="00C50476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الحاسب الآلى 1984 بالاكاديمية العربية </w:t>
            </w:r>
          </w:p>
          <w:p w14:paraId="73698A33" w14:textId="43E3DC2B" w:rsidR="00C50476" w:rsidRDefault="00C50476" w:rsidP="00C50476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برمجة الكمبيوتر 1970 </w:t>
            </w:r>
            <w:r>
              <w:rPr>
                <w:rFonts w:cs="Tahoma"/>
                <w:sz w:val="28"/>
                <w:szCs w:val="28"/>
              </w:rPr>
              <w:t>I.C.L</w:t>
            </w:r>
          </w:p>
          <w:p w14:paraId="17823E35" w14:textId="455815CA" w:rsidR="00C50476" w:rsidRDefault="00C50476" w:rsidP="00C50476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فن التفاوض بالجامعة العمالية </w:t>
            </w:r>
          </w:p>
          <w:p w14:paraId="5F48B6DB" w14:textId="5153AE9F" w:rsidR="00C50476" w:rsidRDefault="00C50476" w:rsidP="00C50476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ادارة الافراد </w:t>
            </w:r>
          </w:p>
          <w:p w14:paraId="125EF2D0" w14:textId="6728E87B" w:rsidR="00C50476" w:rsidRDefault="00C50476" w:rsidP="00C50476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تأهيلى مديرى العموم والوظائف القيادية </w:t>
            </w:r>
          </w:p>
          <w:p w14:paraId="276BA129" w14:textId="491C74BC" w:rsidR="00C50476" w:rsidRDefault="00C50476" w:rsidP="00C50476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اللغة الانجليزية 9 مستويات بالمركز الثقافى البريطانى </w:t>
            </w:r>
          </w:p>
          <w:p w14:paraId="63B72B55" w14:textId="1AB03AA2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75C62A39" w14:textId="7B036A46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4D11040D" w14:textId="77777777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11F581D5" w14:textId="057D6F8C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382D0622" w14:textId="77777777" w:rsid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rtl/>
              </w:rPr>
            </w:pPr>
          </w:p>
          <w:p w14:paraId="3F355664" w14:textId="77777777" w:rsidR="00B875A8" w:rsidRPr="00B875A8" w:rsidRDefault="00B875A8" w:rsidP="00B875A8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tbl>
            <w:tblPr>
              <w:tblpPr w:leftFromText="180" w:rightFromText="180" w:vertAnchor="text" w:horzAnchor="margin" w:tblpY="10"/>
              <w:tblOverlap w:val="never"/>
              <w:tblW w:w="6589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589"/>
            </w:tblGrid>
            <w:tr w:rsidR="00B875A8" w:rsidRPr="00426001" w14:paraId="3D712F3B" w14:textId="77777777" w:rsidTr="00B875A8">
              <w:trPr>
                <w:trHeight w:val="687"/>
              </w:trPr>
              <w:tc>
                <w:tcPr>
                  <w:tcW w:w="6589" w:type="dxa"/>
                  <w:shd w:val="clear" w:color="auto" w:fill="31521B" w:themeFill="accent2" w:themeFillShade="80"/>
                  <w:vAlign w:val="center"/>
                </w:tcPr>
                <w:p w14:paraId="539CB24E" w14:textId="77777777" w:rsidR="00B875A8" w:rsidRPr="00426001" w:rsidRDefault="00B875A8" w:rsidP="00B875A8">
                  <w:pPr>
                    <w:bidi/>
                    <w:ind w:left="270"/>
                    <w:jc w:val="lowKashida"/>
                    <w:rPr>
                      <w:b/>
                      <w:sz w:val="44"/>
                      <w:szCs w:val="28"/>
                    </w:rPr>
                  </w:pPr>
                  <w:r w:rsidRPr="00EC2B36">
                    <w:rPr>
                      <w:noProof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3A2DBC8E" wp14:editId="07A7706D">
                            <wp:simplePos x="0" y="0"/>
                            <wp:positionH relativeFrom="column">
                              <wp:posOffset>-44450</wp:posOffset>
                            </wp:positionH>
                            <wp:positionV relativeFrom="paragraph">
                              <wp:posOffset>387350</wp:posOffset>
                            </wp:positionV>
                            <wp:extent cx="227330" cy="311150"/>
                            <wp:effectExtent l="0" t="3810" r="0" b="0"/>
                            <wp:wrapNone/>
                            <wp:docPr id="34" name="Right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 flipH="1">
                                      <a:off x="0" y="0"/>
                                      <a:ext cx="227330" cy="311150"/>
                                    </a:xfrm>
                                    <a:custGeom>
                                      <a:avLst/>
                                      <a:gdLst>
                                        <a:gd name="connsiteX0" fmla="*/ 0 w 342900"/>
                                        <a:gd name="connsiteY0" fmla="*/ 342900 h 342900"/>
                                        <a:gd name="connsiteX1" fmla="*/ 0 w 342900"/>
                                        <a:gd name="connsiteY1" fmla="*/ 0 h 342900"/>
                                        <a:gd name="connsiteX2" fmla="*/ 342900 w 342900"/>
                                        <a:gd name="connsiteY2" fmla="*/ 342900 h 342900"/>
                                        <a:gd name="connsiteX3" fmla="*/ 0 w 342900"/>
                                        <a:gd name="connsiteY3" fmla="*/ 342900 h 342900"/>
                                        <a:gd name="connsiteX0" fmla="*/ 0 w 346648"/>
                                        <a:gd name="connsiteY0" fmla="*/ 342900 h 342900"/>
                                        <a:gd name="connsiteX1" fmla="*/ 0 w 346648"/>
                                        <a:gd name="connsiteY1" fmla="*/ 0 h 342900"/>
                                        <a:gd name="connsiteX2" fmla="*/ 346648 w 346648"/>
                                        <a:gd name="connsiteY2" fmla="*/ 108679 h 342900"/>
                                        <a:gd name="connsiteX3" fmla="*/ 0 w 346648"/>
                                        <a:gd name="connsiteY3" fmla="*/ 342900 h 342900"/>
                                        <a:gd name="connsiteX0" fmla="*/ 1207 w 347855"/>
                                        <a:gd name="connsiteY0" fmla="*/ 234221 h 234221"/>
                                        <a:gd name="connsiteX1" fmla="*/ 0 w 347855"/>
                                        <a:gd name="connsiteY1" fmla="*/ 2598 h 234221"/>
                                        <a:gd name="connsiteX2" fmla="*/ 347855 w 347855"/>
                                        <a:gd name="connsiteY2" fmla="*/ 0 h 234221"/>
                                        <a:gd name="connsiteX3" fmla="*/ 1207 w 347855"/>
                                        <a:gd name="connsiteY3" fmla="*/ 234221 h 234221"/>
                                        <a:gd name="connsiteX0" fmla="*/ 1207 w 346895"/>
                                        <a:gd name="connsiteY0" fmla="*/ 231995 h 231995"/>
                                        <a:gd name="connsiteX1" fmla="*/ 0 w 346895"/>
                                        <a:gd name="connsiteY1" fmla="*/ 372 h 231995"/>
                                        <a:gd name="connsiteX2" fmla="*/ 346895 w 346895"/>
                                        <a:gd name="connsiteY2" fmla="*/ 0 h 231995"/>
                                        <a:gd name="connsiteX3" fmla="*/ 1207 w 346895"/>
                                        <a:gd name="connsiteY3" fmla="*/ 231995 h 231995"/>
                                        <a:gd name="connsiteX0" fmla="*/ 2426 w 346895"/>
                                        <a:gd name="connsiteY0" fmla="*/ 347348 h 347348"/>
                                        <a:gd name="connsiteX1" fmla="*/ 0 w 346895"/>
                                        <a:gd name="connsiteY1" fmla="*/ 372 h 347348"/>
                                        <a:gd name="connsiteX2" fmla="*/ 346895 w 346895"/>
                                        <a:gd name="connsiteY2" fmla="*/ 0 h 347348"/>
                                        <a:gd name="connsiteX3" fmla="*/ 2426 w 346895"/>
                                        <a:gd name="connsiteY3" fmla="*/ 347348 h 34734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346895" h="347348">
                                          <a:moveTo>
                                            <a:pt x="2426" y="347348"/>
                                          </a:moveTo>
                                          <a:cubicBezTo>
                                            <a:pt x="2024" y="270140"/>
                                            <a:pt x="402" y="77580"/>
                                            <a:pt x="0" y="372"/>
                                          </a:cubicBezTo>
                                          <a:lnTo>
                                            <a:pt x="346895" y="0"/>
                                          </a:lnTo>
                                          <a:lnTo>
                                            <a:pt x="2426" y="34734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D2B5D08" w14:textId="77777777" w:rsidR="00B875A8" w:rsidRPr="00AF4EA4" w:rsidRDefault="00B875A8" w:rsidP="00B875A8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A2DBC8E" id="_x0000_s1030" style="position:absolute;left:0;text-align:left;margin-left:-3.5pt;margin-top:30.5pt;width:17.9pt;height:24.5pt;rotation:9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" adj="-11796480,,5400" path="m2426,347348c2024,270140,402,77580,,372l346895,,2426,347348xe" fillcolor="#729928 [2404]" stroked="f" strokeweight="1pt">
                            <v:stroke joinstyle="miter"/>
                            <v:formulas/>
                            <v:path arrowok="t" o:connecttype="custom" o:connectlocs="1590,311150;0,333;227330,0;1590,311150" o:connectangles="0,0,0,0" textboxrect="0,0,346895,347348"/>
                            <v:textbox>
                              <w:txbxContent>
                                <w:p w14:paraId="0D2B5D08" w14:textId="77777777" w:rsidR="00B875A8" w:rsidRPr="00AF4EA4" w:rsidRDefault="00B875A8" w:rsidP="00B875A8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رابعاً</w:t>
                  </w:r>
                  <w:r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 xml:space="preserve">: </w:t>
                  </w:r>
                  <w:r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المناصب الإدارية والإشراف</w:t>
                  </w:r>
                  <w:r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:</w:t>
                  </w:r>
                </w:p>
              </w:tc>
            </w:tr>
          </w:tbl>
          <w:p w14:paraId="11C9549C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069582C3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30C62857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  <w:lang w:bidi="ar-EG"/>
              </w:rPr>
            </w:pPr>
          </w:p>
          <w:p w14:paraId="3D065F9B" w14:textId="1AC93623" w:rsidR="00251FF2" w:rsidRDefault="00C50476" w:rsidP="00C50476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مدير ادارة الافراد وشئون العاملين </w:t>
            </w:r>
          </w:p>
          <w:p w14:paraId="342E9E47" w14:textId="78DEE686" w:rsidR="00C50476" w:rsidRDefault="00C50476" w:rsidP="00C50476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مدير  </w:t>
            </w:r>
            <w:r w:rsidR="00B875A8">
              <w:rPr>
                <w:rFonts w:cs="Tahoma" w:hint="cs"/>
                <w:sz w:val="28"/>
                <w:szCs w:val="28"/>
                <w:rtl/>
              </w:rPr>
              <w:t xml:space="preserve">إدارة الحسابات الختامية والموازنات التخطيطية </w:t>
            </w:r>
          </w:p>
          <w:p w14:paraId="1A3EA4E8" w14:textId="72E15DEC" w:rsidR="00B875A8" w:rsidRDefault="00B875A8" w:rsidP="00B875A8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مدير عام التفتيش المالى والادارى والتجارى </w:t>
            </w:r>
          </w:p>
          <w:p w14:paraId="4ADD1A80" w14:textId="03343DA9" w:rsidR="00B875A8" w:rsidRDefault="00B875A8" w:rsidP="00E314B3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رئيس </w:t>
            </w:r>
            <w:r w:rsidR="00E314B3">
              <w:rPr>
                <w:rFonts w:cs="Tahoma" w:hint="cs"/>
                <w:sz w:val="28"/>
                <w:szCs w:val="28"/>
                <w:rtl/>
              </w:rPr>
              <w:t xml:space="preserve">قطاع </w:t>
            </w:r>
            <w:r>
              <w:rPr>
                <w:rFonts w:cs="Tahoma" w:hint="cs"/>
                <w:sz w:val="28"/>
                <w:szCs w:val="28"/>
                <w:rtl/>
              </w:rPr>
              <w:t xml:space="preserve">تجارى </w:t>
            </w:r>
          </w:p>
          <w:p w14:paraId="1E3A2A1E" w14:textId="67290E4F" w:rsidR="00B875A8" w:rsidRDefault="00E314B3" w:rsidP="00E314B3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رئيس </w:t>
            </w:r>
            <w:r w:rsidR="00B875A8">
              <w:rPr>
                <w:rFonts w:cs="Tahoma" w:hint="cs"/>
                <w:sz w:val="28"/>
                <w:szCs w:val="28"/>
                <w:rtl/>
              </w:rPr>
              <w:t xml:space="preserve">قطاع مالى </w:t>
            </w:r>
          </w:p>
          <w:p w14:paraId="49E59253" w14:textId="15A631B4" w:rsidR="00B875A8" w:rsidRPr="00C50476" w:rsidRDefault="00B875A8" w:rsidP="00B875A8">
            <w:pPr>
              <w:pStyle w:val="ListParagraph"/>
              <w:numPr>
                <w:ilvl w:val="0"/>
                <w:numId w:val="25"/>
              </w:num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  <w:r>
              <w:rPr>
                <w:rFonts w:cs="Tahoma" w:hint="cs"/>
                <w:sz w:val="28"/>
                <w:szCs w:val="28"/>
                <w:rtl/>
              </w:rPr>
              <w:t xml:space="preserve">رئيس مجلس ادارة والعضو المنتدب </w:t>
            </w:r>
          </w:p>
          <w:p w14:paraId="388E9A85" w14:textId="4C89856E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51CAB8A8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691AE4CA" w14:textId="77777777" w:rsidR="00251FF2" w:rsidRDefault="00251FF2" w:rsidP="00251FF2">
            <w:pPr>
              <w:tabs>
                <w:tab w:val="right" w:pos="360"/>
                <w:tab w:val="right" w:pos="855"/>
              </w:tabs>
              <w:bidi/>
              <w:ind w:right="0"/>
              <w:jc w:val="lowKashida"/>
              <w:rPr>
                <w:rFonts w:cs="Tahoma"/>
                <w:sz w:val="28"/>
                <w:szCs w:val="28"/>
              </w:rPr>
            </w:pPr>
          </w:p>
          <w:p w14:paraId="78AA6D21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5B9E8C63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6C7C8834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008235B8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12398CDF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44DDEF40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1130327C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010D766C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7C84C9A0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0D37E867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  <w:rtl/>
              </w:rPr>
            </w:pPr>
          </w:p>
          <w:p w14:paraId="34DB7E60" w14:textId="77777777" w:rsidR="0051619D" w:rsidRDefault="0051619D" w:rsidP="0051619D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p w14:paraId="7E49430F" w14:textId="77777777" w:rsidR="00251FF2" w:rsidRDefault="00251FF2" w:rsidP="00251FF2">
            <w:pPr>
              <w:bidi/>
              <w:ind w:right="0"/>
              <w:jc w:val="both"/>
              <w:rPr>
                <w:sz w:val="28"/>
                <w:szCs w:val="28"/>
              </w:rPr>
            </w:pPr>
          </w:p>
          <w:tbl>
            <w:tblPr>
              <w:tblW w:w="6401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401"/>
            </w:tblGrid>
            <w:tr w:rsidR="00667A13" w:rsidRPr="00426001" w14:paraId="1A317494" w14:textId="77777777" w:rsidTr="00F700B4">
              <w:trPr>
                <w:trHeight w:val="720"/>
              </w:trPr>
              <w:tc>
                <w:tcPr>
                  <w:tcW w:w="6401" w:type="dxa"/>
                  <w:shd w:val="clear" w:color="auto" w:fill="31521B" w:themeFill="accent2" w:themeFillShade="80"/>
                  <w:vAlign w:val="center"/>
                </w:tcPr>
                <w:p w14:paraId="27524518" w14:textId="36A65FF1" w:rsidR="00667A13" w:rsidRPr="006719E2" w:rsidRDefault="00541F95" w:rsidP="00276F64">
                  <w:pPr>
                    <w:framePr w:hSpace="180" w:wrap="around" w:vAnchor="text" w:hAnchor="text" w:y="1"/>
                    <w:bidi/>
                    <w:ind w:left="270"/>
                    <w:suppressOverlap/>
                    <w:jc w:val="lowKashida"/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</w:rPr>
                  </w:pPr>
                  <w:r w:rsidRPr="00EC2B36">
                    <w:rPr>
                      <w:noProof/>
                      <w:szCs w:val="22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15196CD3" wp14:editId="6B60EF8D">
                            <wp:simplePos x="0" y="0"/>
                            <wp:positionH relativeFrom="column">
                              <wp:posOffset>-34925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227330" cy="311150"/>
                            <wp:effectExtent l="0" t="3810" r="0" b="0"/>
                            <wp:wrapNone/>
                            <wp:docPr id="36" name="Right Tri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16200000" flipH="1">
                                      <a:off x="0" y="0"/>
                                      <a:ext cx="227330" cy="311150"/>
                                    </a:xfrm>
                                    <a:custGeom>
                                      <a:avLst/>
                                      <a:gdLst>
                                        <a:gd name="connsiteX0" fmla="*/ 0 w 342900"/>
                                        <a:gd name="connsiteY0" fmla="*/ 342900 h 342900"/>
                                        <a:gd name="connsiteX1" fmla="*/ 0 w 342900"/>
                                        <a:gd name="connsiteY1" fmla="*/ 0 h 342900"/>
                                        <a:gd name="connsiteX2" fmla="*/ 342900 w 342900"/>
                                        <a:gd name="connsiteY2" fmla="*/ 342900 h 342900"/>
                                        <a:gd name="connsiteX3" fmla="*/ 0 w 342900"/>
                                        <a:gd name="connsiteY3" fmla="*/ 342900 h 342900"/>
                                        <a:gd name="connsiteX0" fmla="*/ 0 w 346648"/>
                                        <a:gd name="connsiteY0" fmla="*/ 342900 h 342900"/>
                                        <a:gd name="connsiteX1" fmla="*/ 0 w 346648"/>
                                        <a:gd name="connsiteY1" fmla="*/ 0 h 342900"/>
                                        <a:gd name="connsiteX2" fmla="*/ 346648 w 346648"/>
                                        <a:gd name="connsiteY2" fmla="*/ 108679 h 342900"/>
                                        <a:gd name="connsiteX3" fmla="*/ 0 w 346648"/>
                                        <a:gd name="connsiteY3" fmla="*/ 342900 h 342900"/>
                                        <a:gd name="connsiteX0" fmla="*/ 1207 w 347855"/>
                                        <a:gd name="connsiteY0" fmla="*/ 234221 h 234221"/>
                                        <a:gd name="connsiteX1" fmla="*/ 0 w 347855"/>
                                        <a:gd name="connsiteY1" fmla="*/ 2598 h 234221"/>
                                        <a:gd name="connsiteX2" fmla="*/ 347855 w 347855"/>
                                        <a:gd name="connsiteY2" fmla="*/ 0 h 234221"/>
                                        <a:gd name="connsiteX3" fmla="*/ 1207 w 347855"/>
                                        <a:gd name="connsiteY3" fmla="*/ 234221 h 234221"/>
                                        <a:gd name="connsiteX0" fmla="*/ 1207 w 346895"/>
                                        <a:gd name="connsiteY0" fmla="*/ 231995 h 231995"/>
                                        <a:gd name="connsiteX1" fmla="*/ 0 w 346895"/>
                                        <a:gd name="connsiteY1" fmla="*/ 372 h 231995"/>
                                        <a:gd name="connsiteX2" fmla="*/ 346895 w 346895"/>
                                        <a:gd name="connsiteY2" fmla="*/ 0 h 231995"/>
                                        <a:gd name="connsiteX3" fmla="*/ 1207 w 346895"/>
                                        <a:gd name="connsiteY3" fmla="*/ 231995 h 231995"/>
                                        <a:gd name="connsiteX0" fmla="*/ 2426 w 346895"/>
                                        <a:gd name="connsiteY0" fmla="*/ 347348 h 347348"/>
                                        <a:gd name="connsiteX1" fmla="*/ 0 w 346895"/>
                                        <a:gd name="connsiteY1" fmla="*/ 372 h 347348"/>
                                        <a:gd name="connsiteX2" fmla="*/ 346895 w 346895"/>
                                        <a:gd name="connsiteY2" fmla="*/ 0 h 347348"/>
                                        <a:gd name="connsiteX3" fmla="*/ 2426 w 346895"/>
                                        <a:gd name="connsiteY3" fmla="*/ 347348 h 34734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346895" h="347348">
                                          <a:moveTo>
                                            <a:pt x="2426" y="347348"/>
                                          </a:moveTo>
                                          <a:cubicBezTo>
                                            <a:pt x="2024" y="270140"/>
                                            <a:pt x="402" y="77580"/>
                                            <a:pt x="0" y="372"/>
                                          </a:cubicBezTo>
                                          <a:lnTo>
                                            <a:pt x="346895" y="0"/>
                                          </a:lnTo>
                                          <a:lnTo>
                                            <a:pt x="2426" y="34734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0CF00ED" w14:textId="77777777" w:rsidR="00541F95" w:rsidRPr="00AF4EA4" w:rsidRDefault="00541F95" w:rsidP="00541F95">
                                        <w:pPr>
                                          <w:jc w:val="center"/>
                                          <w:rPr>
                                            <w:color w:val="455F51" w:themeColor="text2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5196CD3" id="_x0000_s1031" style="position:absolute;left:0;text-align:left;margin-left:-2.75pt;margin-top:30pt;width:17.9pt;height:24.5pt;rotation:9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" adj="-11796480,,5400" path="m2426,347348c2024,270140,402,77580,,372l346895,,2426,347348xe" fillcolor="#729928 [2404]" stroked="f" strokeweight="1pt">
                            <v:stroke joinstyle="miter"/>
                            <v:formulas/>
                            <v:path arrowok="t" o:connecttype="custom" o:connectlocs="1590,311150;0,333;227330,0;1590,311150" o:connectangles="0,0,0,0" textboxrect="0,0,346895,347348"/>
                            <v:textbox>
                              <w:txbxContent>
                                <w:p w14:paraId="70CF00ED" w14:textId="77777777" w:rsidR="00541F95" w:rsidRPr="00AF4EA4" w:rsidRDefault="00541F95" w:rsidP="00541F95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51619D"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خامسا</w:t>
                  </w:r>
                  <w:r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ً</w:t>
                  </w:r>
                  <w:r w:rsidR="006719E2"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:</w:t>
                  </w:r>
                  <w:r>
                    <w:rPr>
                      <w:rFonts w:asciiTheme="majorHAnsi" w:eastAsiaTheme="majorEastAsia" w:hAnsiTheme="majorHAnsi" w:cs="Tahoma" w:hint="cs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المؤتمرات العلمية</w:t>
                  </w:r>
                  <w:r w:rsidR="006719E2" w:rsidRPr="006719E2">
                    <w:rPr>
                      <w:rFonts w:asciiTheme="majorHAnsi" w:eastAsiaTheme="majorEastAsia" w:hAnsiTheme="majorHAnsi" w:cs="Tahoma"/>
                      <w:b/>
                      <w:bCs/>
                      <w:caps/>
                      <w:color w:val="FFFFFF" w:themeColor="background1"/>
                      <w:sz w:val="52"/>
                      <w:szCs w:val="36"/>
                      <w:rtl/>
                    </w:rPr>
                    <w:t>:</w:t>
                  </w:r>
                </w:p>
              </w:tc>
            </w:tr>
          </w:tbl>
          <w:p w14:paraId="7652077C" w14:textId="77777777" w:rsidR="00667A13" w:rsidRDefault="00667A13" w:rsidP="00976C53">
            <w:pPr>
              <w:bidi/>
              <w:rPr>
                <w:b/>
              </w:rPr>
            </w:pPr>
          </w:p>
        </w:tc>
      </w:tr>
    </w:tbl>
    <w:p w14:paraId="559BD946" w14:textId="7CBE22F3" w:rsidR="006719E2" w:rsidRPr="00EC2B36" w:rsidRDefault="00976C53" w:rsidP="009473DD">
      <w:pPr>
        <w:tabs>
          <w:tab w:val="left" w:pos="509"/>
        </w:tabs>
        <w:bidi/>
        <w:spacing w:line="276" w:lineRule="auto"/>
        <w:ind w:right="0"/>
        <w:jc w:val="lowKashida"/>
        <w:rPr>
          <w:rFonts w:ascii="Times New Roman" w:eastAsia="Times New Roman" w:hAnsi="Times New Roman" w:cs="Times New Roman"/>
          <w:szCs w:val="22"/>
          <w:lang w:eastAsia="en-US" w:bidi="ar-EG"/>
        </w:rPr>
      </w:pPr>
      <w:r w:rsidRPr="00EC2B36">
        <w:rPr>
          <w:noProof/>
          <w:szCs w:val="2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5C387" wp14:editId="2E7AB6D6">
                <wp:simplePos x="0" y="0"/>
                <wp:positionH relativeFrom="column">
                  <wp:posOffset>11586210</wp:posOffset>
                </wp:positionH>
                <wp:positionV relativeFrom="paragraph">
                  <wp:posOffset>3417570</wp:posOffset>
                </wp:positionV>
                <wp:extent cx="227330" cy="311150"/>
                <wp:effectExtent l="0" t="3810" r="0" b="0"/>
                <wp:wrapNone/>
                <wp:docPr id="1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227330" cy="311150"/>
                        </a:xfrm>
                        <a:custGeom>
                          <a:avLst/>
                          <a:gdLst>
                            <a:gd name="connsiteX0" fmla="*/ 0 w 342900"/>
                            <a:gd name="connsiteY0" fmla="*/ 342900 h 342900"/>
                            <a:gd name="connsiteX1" fmla="*/ 0 w 342900"/>
                            <a:gd name="connsiteY1" fmla="*/ 0 h 342900"/>
                            <a:gd name="connsiteX2" fmla="*/ 342900 w 342900"/>
                            <a:gd name="connsiteY2" fmla="*/ 342900 h 342900"/>
                            <a:gd name="connsiteX3" fmla="*/ 0 w 342900"/>
                            <a:gd name="connsiteY3" fmla="*/ 342900 h 342900"/>
                            <a:gd name="connsiteX0" fmla="*/ 0 w 346648"/>
                            <a:gd name="connsiteY0" fmla="*/ 342900 h 342900"/>
                            <a:gd name="connsiteX1" fmla="*/ 0 w 346648"/>
                            <a:gd name="connsiteY1" fmla="*/ 0 h 342900"/>
                            <a:gd name="connsiteX2" fmla="*/ 346648 w 346648"/>
                            <a:gd name="connsiteY2" fmla="*/ 108679 h 342900"/>
                            <a:gd name="connsiteX3" fmla="*/ 0 w 346648"/>
                            <a:gd name="connsiteY3" fmla="*/ 342900 h 342900"/>
                            <a:gd name="connsiteX0" fmla="*/ 1207 w 347855"/>
                            <a:gd name="connsiteY0" fmla="*/ 234221 h 234221"/>
                            <a:gd name="connsiteX1" fmla="*/ 0 w 347855"/>
                            <a:gd name="connsiteY1" fmla="*/ 2598 h 234221"/>
                            <a:gd name="connsiteX2" fmla="*/ 347855 w 347855"/>
                            <a:gd name="connsiteY2" fmla="*/ 0 h 234221"/>
                            <a:gd name="connsiteX3" fmla="*/ 1207 w 347855"/>
                            <a:gd name="connsiteY3" fmla="*/ 234221 h 234221"/>
                            <a:gd name="connsiteX0" fmla="*/ 1207 w 346895"/>
                            <a:gd name="connsiteY0" fmla="*/ 231995 h 231995"/>
                            <a:gd name="connsiteX1" fmla="*/ 0 w 346895"/>
                            <a:gd name="connsiteY1" fmla="*/ 372 h 231995"/>
                            <a:gd name="connsiteX2" fmla="*/ 346895 w 346895"/>
                            <a:gd name="connsiteY2" fmla="*/ 0 h 231995"/>
                            <a:gd name="connsiteX3" fmla="*/ 1207 w 346895"/>
                            <a:gd name="connsiteY3" fmla="*/ 231995 h 231995"/>
                            <a:gd name="connsiteX0" fmla="*/ 2426 w 346895"/>
                            <a:gd name="connsiteY0" fmla="*/ 347348 h 347348"/>
                            <a:gd name="connsiteX1" fmla="*/ 0 w 346895"/>
                            <a:gd name="connsiteY1" fmla="*/ 372 h 347348"/>
                            <a:gd name="connsiteX2" fmla="*/ 346895 w 346895"/>
                            <a:gd name="connsiteY2" fmla="*/ 0 h 347348"/>
                            <a:gd name="connsiteX3" fmla="*/ 2426 w 346895"/>
                            <a:gd name="connsiteY3" fmla="*/ 347348 h 3473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6895" h="347348">
                              <a:moveTo>
                                <a:pt x="2426" y="347348"/>
                              </a:moveTo>
                              <a:cubicBezTo>
                                <a:pt x="2024" y="270140"/>
                                <a:pt x="402" y="77580"/>
                                <a:pt x="0" y="372"/>
                              </a:cubicBezTo>
                              <a:lnTo>
                                <a:pt x="346895" y="0"/>
                              </a:lnTo>
                              <a:lnTo>
                                <a:pt x="2426" y="3473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8C9AC" w14:textId="77777777" w:rsidR="00976C53" w:rsidRPr="00AF4EA4" w:rsidRDefault="00976C53" w:rsidP="00976C5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5C387" id="_x0000_s1032" style="position:absolute;left:0;text-align:left;margin-left:912.3pt;margin-top:269.1pt;width:17.9pt;height:24.5pt;rotation:9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" adj="-11796480,,5400" path="m2426,347348c2024,270140,402,77580,,372l346895,,2426,347348xe" fillcolor="#729928 [2404]" stroked="f" strokeweight="1pt">
                <v:stroke joinstyle="miter"/>
                <v:formulas/>
                <v:path arrowok="t" o:connecttype="custom" o:connectlocs="1590,311150;0,333;227330,0;1590,311150" o:connectangles="0,0,0,0" textboxrect="0,0,346895,347348"/>
                <v:textbox>
                  <w:txbxContent>
                    <w:p w14:paraId="1D98C9AC" w14:textId="77777777" w:rsidR="00976C53" w:rsidRPr="00AF4EA4" w:rsidRDefault="00976C53" w:rsidP="00976C53">
                      <w:pPr>
                        <w:jc w:val="center"/>
                        <w:rPr>
                          <w:color w:val="455F51" w:themeColor="text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C7F86A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6591F1D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2AF8B920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22E2D48C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7300C31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7F4A41F1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5ED0B80E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0831D485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7AB2A736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32C5CBF6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692E7442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362EE44A" w14:textId="77777777" w:rsidR="00251FF2" w:rsidRDefault="00251FF2" w:rsidP="00251FF2">
      <w:pPr>
        <w:bidi/>
        <w:ind w:right="450"/>
        <w:jc w:val="lowKashida"/>
        <w:rPr>
          <w:sz w:val="28"/>
          <w:szCs w:val="28"/>
          <w:rtl/>
        </w:rPr>
      </w:pPr>
    </w:p>
    <w:p w14:paraId="674F154F" w14:textId="77777777" w:rsidR="00B875A8" w:rsidRDefault="00B875A8" w:rsidP="00B875A8">
      <w:pPr>
        <w:pStyle w:val="ListParagraph"/>
        <w:numPr>
          <w:ilvl w:val="0"/>
          <w:numId w:val="25"/>
        </w:numPr>
        <w:bidi/>
        <w:ind w:left="4857" w:right="450" w:firstLine="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جميع المؤتمرات الملاحية بالأكاديمية العربية للعلوم  </w:t>
      </w:r>
    </w:p>
    <w:p w14:paraId="3FF8BC55" w14:textId="4D4C6813" w:rsidR="00251FF2" w:rsidRDefault="00B875A8" w:rsidP="00B875A8">
      <w:pPr>
        <w:pStyle w:val="ListParagraph"/>
        <w:bidi/>
        <w:ind w:left="5141" w:right="45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والتكنولوجيا والنقل البحرى </w:t>
      </w:r>
    </w:p>
    <w:p w14:paraId="07418B01" w14:textId="77777777" w:rsidR="00B875A8" w:rsidRDefault="00B875A8" w:rsidP="00B875A8">
      <w:pPr>
        <w:pStyle w:val="ListParagraph"/>
        <w:bidi/>
        <w:ind w:left="5141" w:right="450"/>
        <w:rPr>
          <w:sz w:val="28"/>
          <w:szCs w:val="28"/>
          <w:rtl/>
        </w:rPr>
      </w:pPr>
    </w:p>
    <w:p w14:paraId="6D1A85AE" w14:textId="77777777" w:rsidR="00B875A8" w:rsidRDefault="00B875A8" w:rsidP="00B875A8">
      <w:pPr>
        <w:pStyle w:val="ListParagraph"/>
        <w:numPr>
          <w:ilvl w:val="0"/>
          <w:numId w:val="25"/>
        </w:numPr>
        <w:bidi/>
        <w:ind w:left="4716" w:right="450" w:firstLine="27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جميع المؤتمرات الخاصة بالتعاون مع الدول الاخرى </w:t>
      </w:r>
    </w:p>
    <w:p w14:paraId="4E7DC441" w14:textId="7AA4B828" w:rsidR="00B875A8" w:rsidRPr="00B875A8" w:rsidRDefault="00B875A8" w:rsidP="00B875A8">
      <w:pPr>
        <w:pStyle w:val="ListParagraph"/>
        <w:bidi/>
        <w:ind w:left="4743" w:right="45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والمنعقدة فى أى مكان داخل مصر </w:t>
      </w:r>
    </w:p>
    <w:p w14:paraId="1256F321" w14:textId="77777777" w:rsidR="00B55DDD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58FF83F4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5D761E67" w14:textId="77777777" w:rsidR="008F497E" w:rsidRDefault="008F497E" w:rsidP="008F497E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1C67047C" w14:textId="77777777" w:rsidR="00B55DDD" w:rsidRPr="00E67FE1" w:rsidRDefault="00B55DDD" w:rsidP="00B55DDD">
      <w:pPr>
        <w:tabs>
          <w:tab w:val="right" w:pos="4320"/>
          <w:tab w:val="right" w:pos="5220"/>
          <w:tab w:val="right" w:pos="5400"/>
        </w:tabs>
        <w:bidi/>
        <w:ind w:right="270"/>
        <w:jc w:val="lowKashida"/>
        <w:rPr>
          <w:sz w:val="28"/>
          <w:szCs w:val="28"/>
          <w:rtl/>
        </w:rPr>
      </w:pPr>
    </w:p>
    <w:p w14:paraId="2A4A3967" w14:textId="3B1EAF7A" w:rsidR="00426F36" w:rsidRPr="003B6A74" w:rsidRDefault="00426F36" w:rsidP="00CE2ACA">
      <w:pPr>
        <w:pStyle w:val="ListParagraph"/>
        <w:tabs>
          <w:tab w:val="right" w:pos="4320"/>
          <w:tab w:val="right" w:pos="5220"/>
          <w:tab w:val="right" w:pos="5400"/>
        </w:tabs>
        <w:bidi/>
        <w:ind w:left="5580" w:right="270"/>
        <w:jc w:val="lowKashida"/>
        <w:rPr>
          <w:sz w:val="28"/>
          <w:szCs w:val="28"/>
        </w:rPr>
      </w:pPr>
    </w:p>
    <w:tbl>
      <w:tblPr>
        <w:tblW w:w="6746" w:type="dxa"/>
        <w:tblInd w:w="27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746"/>
      </w:tblGrid>
      <w:tr w:rsidR="00426F36" w:rsidRPr="00426001" w14:paraId="2DA905FF" w14:textId="77777777" w:rsidTr="00541F95">
        <w:trPr>
          <w:trHeight w:val="953"/>
        </w:trPr>
        <w:tc>
          <w:tcPr>
            <w:tcW w:w="6746" w:type="dxa"/>
            <w:shd w:val="clear" w:color="auto" w:fill="31521B" w:themeFill="accent2" w:themeFillShade="80"/>
            <w:vAlign w:val="center"/>
          </w:tcPr>
          <w:p w14:paraId="7C88F842" w14:textId="7341B740" w:rsidR="00426F36" w:rsidRPr="006719E2" w:rsidRDefault="00541F95" w:rsidP="00541F95">
            <w:pPr>
              <w:bidi/>
              <w:jc w:val="lowKashida"/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</w:rPr>
            </w:pPr>
            <w:r w:rsidRPr="00EC2B36">
              <w:rPr>
                <w:noProof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8041A2E" wp14:editId="52CAC19C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528955</wp:posOffset>
                      </wp:positionV>
                      <wp:extent cx="227330" cy="311150"/>
                      <wp:effectExtent l="0" t="3810" r="0" b="0"/>
                      <wp:wrapNone/>
                      <wp:docPr id="14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227330" cy="311150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D2DAF4" w14:textId="77777777" w:rsidR="00541F95" w:rsidRPr="00AF4EA4" w:rsidRDefault="00541F95" w:rsidP="00541F95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041A2E" id="_x0000_s1033" style="position:absolute;left:0;text-align:left;margin-left:-4.8pt;margin-top:41.65pt;width:17.9pt;height:24.5pt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0,311150;0,333;227330,0;1590,311150" o:connectangles="0,0,0,0" textboxrect="0,0,346895,347348"/>
                      <v:textbox>
                        <w:txbxContent>
                          <w:p w14:paraId="00D2DAF4" w14:textId="77777777" w:rsidR="00541F95" w:rsidRPr="00AF4EA4" w:rsidRDefault="00541F95" w:rsidP="00541F95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619D"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سادسا</w: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ً</w:t>
            </w:r>
            <w:r w:rsidR="00426F36" w:rsidRPr="00426F36">
              <w:rPr>
                <w:rFonts w:asciiTheme="majorHAnsi" w:eastAsiaTheme="majorEastAsia" w:hAnsiTheme="majorHAnsi" w:cs="Tahoma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 xml:space="preserve">: </w:t>
            </w:r>
            <w:r>
              <w:rPr>
                <w:rFonts w:asciiTheme="majorHAnsi" w:eastAsiaTheme="majorEastAsia" w:hAnsiTheme="majorHAnsi" w:cs="Tahoma" w:hint="cs"/>
                <w:b/>
                <w:bCs/>
                <w:caps/>
                <w:color w:val="FFFFFF" w:themeColor="background1"/>
                <w:sz w:val="52"/>
                <w:szCs w:val="36"/>
                <w:rtl/>
              </w:rPr>
              <w:t>الخبرات السابقة:</w:t>
            </w:r>
          </w:p>
        </w:tc>
      </w:tr>
    </w:tbl>
    <w:p w14:paraId="4857D197" w14:textId="2F8D1E3F" w:rsidR="00426F36" w:rsidRDefault="00B875A8" w:rsidP="00426F36">
      <w:pPr>
        <w:bidi/>
        <w:ind w:left="4050" w:right="270"/>
        <w:jc w:val="lowKashida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</w:t>
      </w:r>
    </w:p>
    <w:p w14:paraId="53CE160D" w14:textId="7A63094A" w:rsidR="00B875A8" w:rsidRDefault="00B875A8" w:rsidP="0062636C">
      <w:pPr>
        <w:pStyle w:val="ListParagraph"/>
        <w:numPr>
          <w:ilvl w:val="0"/>
          <w:numId w:val="25"/>
        </w:numPr>
        <w:tabs>
          <w:tab w:val="left" w:pos="4857"/>
        </w:tabs>
        <w:bidi/>
        <w:ind w:left="4716" w:right="270" w:firstLine="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رئيس مجلس ادارة شركة آمون للتوكيلات الملاحية </w:t>
      </w:r>
      <w:r w:rsidR="0062636C">
        <w:rPr>
          <w:rFonts w:hint="cs"/>
          <w:sz w:val="28"/>
          <w:szCs w:val="28"/>
          <w:rtl/>
        </w:rPr>
        <w:t xml:space="preserve">  </w:t>
      </w:r>
      <w:r>
        <w:rPr>
          <w:rFonts w:hint="cs"/>
          <w:sz w:val="28"/>
          <w:szCs w:val="28"/>
          <w:rtl/>
        </w:rPr>
        <w:t xml:space="preserve">والعضو المنتدب </w:t>
      </w:r>
    </w:p>
    <w:p w14:paraId="6B1B75C4" w14:textId="303B29A0" w:rsidR="00B875A8" w:rsidRDefault="00B875A8" w:rsidP="0062636C">
      <w:pPr>
        <w:pStyle w:val="ListParagraph"/>
        <w:numPr>
          <w:ilvl w:val="0"/>
          <w:numId w:val="25"/>
        </w:numPr>
        <w:tabs>
          <w:tab w:val="left" w:pos="4716"/>
        </w:tabs>
        <w:bidi/>
        <w:ind w:left="4574" w:right="270" w:firstLine="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مستشار تجارى بشركة </w:t>
      </w:r>
      <w:r w:rsidR="0062636C">
        <w:rPr>
          <w:rFonts w:hint="cs"/>
          <w:sz w:val="28"/>
          <w:szCs w:val="28"/>
          <w:rtl/>
        </w:rPr>
        <w:t xml:space="preserve">" آميستر شيبينج " </w:t>
      </w:r>
    </w:p>
    <w:p w14:paraId="68B8B045" w14:textId="6EEF27E2" w:rsidR="0062636C" w:rsidRDefault="007E740B" w:rsidP="007E740B">
      <w:pPr>
        <w:pStyle w:val="ListParagraph"/>
        <w:numPr>
          <w:ilvl w:val="0"/>
          <w:numId w:val="25"/>
        </w:numPr>
        <w:bidi/>
        <w:ind w:left="4716" w:right="270" w:firstLine="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رئيس مجلس ادارة شركة </w:t>
      </w:r>
      <w:r w:rsidR="0062636C">
        <w:rPr>
          <w:rFonts w:hint="cs"/>
          <w:sz w:val="28"/>
          <w:szCs w:val="28"/>
          <w:rtl/>
        </w:rPr>
        <w:t xml:space="preserve">الهندسه العربية للتجارة والمقاولات </w:t>
      </w:r>
    </w:p>
    <w:p w14:paraId="54128D9B" w14:textId="4D8954E7" w:rsidR="0062636C" w:rsidRDefault="0062636C" w:rsidP="0062636C">
      <w:pPr>
        <w:pStyle w:val="ListParagraph"/>
        <w:numPr>
          <w:ilvl w:val="0"/>
          <w:numId w:val="25"/>
        </w:numPr>
        <w:bidi/>
        <w:ind w:left="4716" w:right="270" w:firstLine="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نائب رئيس مجلس ادارة شركة ممفيس للتوكيلات الملاحية </w:t>
      </w:r>
    </w:p>
    <w:p w14:paraId="288B01C1" w14:textId="474D9A29" w:rsidR="0062636C" w:rsidRPr="00B875A8" w:rsidRDefault="0062636C" w:rsidP="0062636C">
      <w:pPr>
        <w:pStyle w:val="ListParagraph"/>
        <w:numPr>
          <w:ilvl w:val="0"/>
          <w:numId w:val="25"/>
        </w:numPr>
        <w:bidi/>
        <w:ind w:left="4857" w:right="270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وحالياً رئيس مجلس ادارة شركة ابوسمبل وطيبة للتوكيلات الملاحية </w:t>
      </w:r>
    </w:p>
    <w:sectPr w:rsidR="0062636C" w:rsidRPr="00B875A8" w:rsidSect="00EE7006">
      <w:headerReference w:type="default" r:id="rId12"/>
      <w:footerReference w:type="default" r:id="rId13"/>
      <w:pgSz w:w="12240" w:h="15840"/>
      <w:pgMar w:top="360" w:right="360" w:bottom="360" w:left="360" w:header="288" w:footer="432" w:gutter="0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69B2C" w14:textId="77777777" w:rsidR="00E5746E" w:rsidRDefault="00E5746E" w:rsidP="00C51CF5">
      <w:r>
        <w:separator/>
      </w:r>
    </w:p>
  </w:endnote>
  <w:endnote w:type="continuationSeparator" w:id="0">
    <w:p w14:paraId="08AC3995" w14:textId="77777777" w:rsidR="00E5746E" w:rsidRDefault="00E5746E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E">
    <w:altName w:val="MS Gothic"/>
    <w:charset w:val="80"/>
    <w:family w:val="modern"/>
    <w:pitch w:val="fixed"/>
    <w:sig w:usb0="E00002FF" w:usb1="2AC7EDFE" w:usb2="00000012" w:usb3="00000000" w:csb0="00020001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 SS Two Bold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36617"/>
      <w:docPartObj>
        <w:docPartGallery w:val="Page Numbers (Bottom of Page)"/>
        <w:docPartUnique/>
      </w:docPartObj>
    </w:sdtPr>
    <w:sdtEndPr/>
    <w:sdtContent>
      <w:sdt>
        <w:sdtPr>
          <w:id w:val="2073534503"/>
          <w:docPartObj>
            <w:docPartGallery w:val="Page Numbers (Top of Page)"/>
            <w:docPartUnique/>
          </w:docPartObj>
        </w:sdtPr>
        <w:sdtEndPr/>
        <w:sdtContent>
          <w:p w14:paraId="02B0E144" w14:textId="3A9EE77B" w:rsidR="00796188" w:rsidRDefault="00796188" w:rsidP="00796188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991A7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991A7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01CF9" w14:textId="77777777" w:rsidR="00E5746E" w:rsidRDefault="00E5746E" w:rsidP="00C51CF5">
      <w:r>
        <w:separator/>
      </w:r>
    </w:p>
  </w:footnote>
  <w:footnote w:type="continuationSeparator" w:id="0">
    <w:p w14:paraId="5A68322D" w14:textId="77777777" w:rsidR="00E5746E" w:rsidRDefault="00E5746E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4DF4" w14:textId="36523A76"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F605E7" wp14:editId="0B99A0EE">
              <wp:simplePos x="0" y="0"/>
              <wp:positionH relativeFrom="page">
                <wp:align>right</wp:align>
              </wp:positionH>
              <wp:positionV relativeFrom="page">
                <wp:posOffset>106680</wp:posOffset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170F92B3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left:0;text-align:left;margin-left:185.4pt;margin-top:8.4pt;width:236.6pt;height:745.45pt;z-index:-251657216;visibility:visible;mso-wrap-style:square;mso-width-percent:405;mso-height-percent:941;mso-wrap-distance-left:9pt;mso-wrap-distance-top:0;mso-wrap-distance-right:9pt;mso-wrap-distance-bottom:0;mso-position-horizontal:right;mso-position-horizontal-relative:page;mso-position-vertical:absolute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696534"/>
    <w:multiLevelType w:val="hybridMultilevel"/>
    <w:tmpl w:val="887A2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96602"/>
    <w:multiLevelType w:val="hybridMultilevel"/>
    <w:tmpl w:val="3380FEFE"/>
    <w:lvl w:ilvl="0" w:tplc="A2D06FD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949D6A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CB6013"/>
    <w:multiLevelType w:val="hybridMultilevel"/>
    <w:tmpl w:val="1B4ED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A5A01"/>
    <w:multiLevelType w:val="hybridMultilevel"/>
    <w:tmpl w:val="6A22FE4A"/>
    <w:lvl w:ilvl="0" w:tplc="1D3CEA06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AC2CB8"/>
    <w:multiLevelType w:val="hybridMultilevel"/>
    <w:tmpl w:val="78C82E00"/>
    <w:lvl w:ilvl="0" w:tplc="057490B4">
      <w:start w:val="1"/>
      <w:numFmt w:val="decimal"/>
      <w:lvlText w:val="%1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52C50"/>
    <w:multiLevelType w:val="hybridMultilevel"/>
    <w:tmpl w:val="856E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24D91"/>
    <w:multiLevelType w:val="hybridMultilevel"/>
    <w:tmpl w:val="7BC0F7EC"/>
    <w:lvl w:ilvl="0" w:tplc="9BAC8EA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23D71A1C"/>
    <w:multiLevelType w:val="hybridMultilevel"/>
    <w:tmpl w:val="9580B5E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84A46"/>
    <w:multiLevelType w:val="hybridMultilevel"/>
    <w:tmpl w:val="50A08482"/>
    <w:lvl w:ilvl="0" w:tplc="D27ECD1A">
      <w:start w:val="1"/>
      <w:numFmt w:val="decimal"/>
      <w:lvlText w:val="%1-"/>
      <w:lvlJc w:val="left"/>
      <w:pPr>
        <w:tabs>
          <w:tab w:val="num" w:pos="501"/>
        </w:tabs>
        <w:ind w:left="501" w:hanging="360"/>
      </w:pPr>
      <w:rPr>
        <w:rFonts w:hint="default"/>
        <w:lang w:bidi="ar-EG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957EBA"/>
    <w:multiLevelType w:val="hybridMultilevel"/>
    <w:tmpl w:val="8C8A367C"/>
    <w:lvl w:ilvl="0" w:tplc="15E8DCC8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D2EE4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328EC"/>
    <w:multiLevelType w:val="hybridMultilevel"/>
    <w:tmpl w:val="2AB255FE"/>
    <w:lvl w:ilvl="0" w:tplc="A5949D6A">
      <w:start w:val="1"/>
      <w:numFmt w:val="decimal"/>
      <w:lvlText w:val="%1-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48FC3D15"/>
    <w:multiLevelType w:val="hybridMultilevel"/>
    <w:tmpl w:val="28826CC4"/>
    <w:lvl w:ilvl="0" w:tplc="53A09052">
      <w:start w:val="11"/>
      <w:numFmt w:val="decimal"/>
      <w:lvlText w:val="%1."/>
      <w:lvlJc w:val="left"/>
      <w:pPr>
        <w:ind w:left="780" w:hanging="42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E6859"/>
    <w:multiLevelType w:val="hybridMultilevel"/>
    <w:tmpl w:val="AFC8017E"/>
    <w:lvl w:ilvl="0" w:tplc="A5949D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15" w15:restartNumberingAfterBreak="0">
    <w:nsid w:val="512A793C"/>
    <w:multiLevelType w:val="hybridMultilevel"/>
    <w:tmpl w:val="737E2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5D6CF1"/>
    <w:multiLevelType w:val="hybridMultilevel"/>
    <w:tmpl w:val="51AE0404"/>
    <w:lvl w:ilvl="0" w:tplc="A5949D6A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C3073F1"/>
    <w:multiLevelType w:val="hybridMultilevel"/>
    <w:tmpl w:val="878A4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3090F"/>
    <w:multiLevelType w:val="hybridMultilevel"/>
    <w:tmpl w:val="9014BEC4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72E5B"/>
    <w:multiLevelType w:val="hybridMultilevel"/>
    <w:tmpl w:val="F6666AC4"/>
    <w:lvl w:ilvl="0" w:tplc="5A76F7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2D3822"/>
    <w:multiLevelType w:val="hybridMultilevel"/>
    <w:tmpl w:val="A5E27E24"/>
    <w:lvl w:ilvl="0" w:tplc="564E6AE8">
      <w:start w:val="2"/>
      <w:numFmt w:val="arabicAlpha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1" w15:restartNumberingAfterBreak="0">
    <w:nsid w:val="732E0ED2"/>
    <w:multiLevelType w:val="hybridMultilevel"/>
    <w:tmpl w:val="D70C7D32"/>
    <w:lvl w:ilvl="0" w:tplc="FFFFFFFF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59"/>
        </w:tabs>
        <w:ind w:left="165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79"/>
        </w:tabs>
        <w:ind w:left="237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99"/>
        </w:tabs>
        <w:ind w:left="309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19"/>
        </w:tabs>
        <w:ind w:left="381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39"/>
        </w:tabs>
        <w:ind w:left="453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59"/>
        </w:tabs>
        <w:ind w:left="525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79"/>
        </w:tabs>
        <w:ind w:left="597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99"/>
        </w:tabs>
        <w:ind w:left="6699" w:hanging="180"/>
      </w:pPr>
    </w:lvl>
  </w:abstractNum>
  <w:abstractNum w:abstractNumId="22" w15:restartNumberingAfterBreak="0">
    <w:nsid w:val="7AB6648D"/>
    <w:multiLevelType w:val="hybridMultilevel"/>
    <w:tmpl w:val="953A5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73666E"/>
    <w:multiLevelType w:val="hybridMultilevel"/>
    <w:tmpl w:val="79AE7F38"/>
    <w:lvl w:ilvl="0" w:tplc="4386DE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D3213B"/>
    <w:multiLevelType w:val="hybridMultilevel"/>
    <w:tmpl w:val="13A4D236"/>
    <w:lvl w:ilvl="0" w:tplc="8ED883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A5949D6A">
      <w:start w:val="1"/>
      <w:numFmt w:val="decimal"/>
      <w:lvlText w:val="%2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8"/>
  </w:num>
  <w:num w:numId="5">
    <w:abstractNumId w:val="8"/>
  </w:num>
  <w:num w:numId="6">
    <w:abstractNumId w:val="17"/>
  </w:num>
  <w:num w:numId="7">
    <w:abstractNumId w:val="19"/>
  </w:num>
  <w:num w:numId="8">
    <w:abstractNumId w:val="15"/>
  </w:num>
  <w:num w:numId="9">
    <w:abstractNumId w:val="22"/>
  </w:num>
  <w:num w:numId="10">
    <w:abstractNumId w:val="11"/>
  </w:num>
  <w:num w:numId="11">
    <w:abstractNumId w:val="1"/>
  </w:num>
  <w:num w:numId="12">
    <w:abstractNumId w:val="23"/>
  </w:num>
  <w:num w:numId="13">
    <w:abstractNumId w:val="24"/>
  </w:num>
  <w:num w:numId="14">
    <w:abstractNumId w:val="14"/>
  </w:num>
  <w:num w:numId="15">
    <w:abstractNumId w:val="5"/>
  </w:num>
  <w:num w:numId="16">
    <w:abstractNumId w:val="20"/>
  </w:num>
  <w:num w:numId="17">
    <w:abstractNumId w:val="9"/>
  </w:num>
  <w:num w:numId="18">
    <w:abstractNumId w:val="2"/>
  </w:num>
  <w:num w:numId="19">
    <w:abstractNumId w:val="4"/>
  </w:num>
  <w:num w:numId="20">
    <w:abstractNumId w:val="16"/>
  </w:num>
  <w:num w:numId="21">
    <w:abstractNumId w:val="21"/>
  </w:num>
  <w:num w:numId="22">
    <w:abstractNumId w:val="12"/>
  </w:num>
  <w:num w:numId="23">
    <w:abstractNumId w:val="13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01"/>
    <w:rsid w:val="000416E6"/>
    <w:rsid w:val="000521EF"/>
    <w:rsid w:val="000626AF"/>
    <w:rsid w:val="0007619D"/>
    <w:rsid w:val="000A545F"/>
    <w:rsid w:val="000A789F"/>
    <w:rsid w:val="000C6E61"/>
    <w:rsid w:val="000E3361"/>
    <w:rsid w:val="000F3BEA"/>
    <w:rsid w:val="0010314C"/>
    <w:rsid w:val="00131C0F"/>
    <w:rsid w:val="0013453D"/>
    <w:rsid w:val="00143AD1"/>
    <w:rsid w:val="00153B84"/>
    <w:rsid w:val="001626C7"/>
    <w:rsid w:val="00172F4A"/>
    <w:rsid w:val="0017425F"/>
    <w:rsid w:val="00196AAB"/>
    <w:rsid w:val="001A4D1A"/>
    <w:rsid w:val="001B0B3D"/>
    <w:rsid w:val="001D6BC1"/>
    <w:rsid w:val="00251FF2"/>
    <w:rsid w:val="00256EFD"/>
    <w:rsid w:val="00261E30"/>
    <w:rsid w:val="00273664"/>
    <w:rsid w:val="00276F64"/>
    <w:rsid w:val="00292A15"/>
    <w:rsid w:val="002A25B3"/>
    <w:rsid w:val="002A6769"/>
    <w:rsid w:val="002D0D06"/>
    <w:rsid w:val="002E5AD5"/>
    <w:rsid w:val="002E77CD"/>
    <w:rsid w:val="00310E72"/>
    <w:rsid w:val="003334B2"/>
    <w:rsid w:val="003349E5"/>
    <w:rsid w:val="003413CA"/>
    <w:rsid w:val="00372808"/>
    <w:rsid w:val="0038231C"/>
    <w:rsid w:val="003A0E1C"/>
    <w:rsid w:val="003B0DB8"/>
    <w:rsid w:val="003B24B9"/>
    <w:rsid w:val="003B3246"/>
    <w:rsid w:val="003B6A74"/>
    <w:rsid w:val="003D4890"/>
    <w:rsid w:val="00426001"/>
    <w:rsid w:val="00426F36"/>
    <w:rsid w:val="00431999"/>
    <w:rsid w:val="00437C06"/>
    <w:rsid w:val="00443E2D"/>
    <w:rsid w:val="004F1F81"/>
    <w:rsid w:val="00511635"/>
    <w:rsid w:val="0051619D"/>
    <w:rsid w:val="005303BF"/>
    <w:rsid w:val="00541F95"/>
    <w:rsid w:val="00543127"/>
    <w:rsid w:val="0054375C"/>
    <w:rsid w:val="00562979"/>
    <w:rsid w:val="00572086"/>
    <w:rsid w:val="0057611C"/>
    <w:rsid w:val="00586B00"/>
    <w:rsid w:val="00595CB7"/>
    <w:rsid w:val="00597871"/>
    <w:rsid w:val="005D47DE"/>
    <w:rsid w:val="005D7E18"/>
    <w:rsid w:val="005F20F0"/>
    <w:rsid w:val="005F364E"/>
    <w:rsid w:val="0062123A"/>
    <w:rsid w:val="0062146B"/>
    <w:rsid w:val="0062636C"/>
    <w:rsid w:val="00635EF0"/>
    <w:rsid w:val="00646E75"/>
    <w:rsid w:val="00663587"/>
    <w:rsid w:val="00666B0B"/>
    <w:rsid w:val="00667A13"/>
    <w:rsid w:val="006719E2"/>
    <w:rsid w:val="006B3EA7"/>
    <w:rsid w:val="006C3229"/>
    <w:rsid w:val="006D409C"/>
    <w:rsid w:val="00716429"/>
    <w:rsid w:val="00722C30"/>
    <w:rsid w:val="00742525"/>
    <w:rsid w:val="00750AEB"/>
    <w:rsid w:val="00763A3D"/>
    <w:rsid w:val="00776643"/>
    <w:rsid w:val="00796188"/>
    <w:rsid w:val="00797579"/>
    <w:rsid w:val="007B4B14"/>
    <w:rsid w:val="007D0F5B"/>
    <w:rsid w:val="007E0E57"/>
    <w:rsid w:val="007E740B"/>
    <w:rsid w:val="00800B6C"/>
    <w:rsid w:val="00813CCC"/>
    <w:rsid w:val="00844109"/>
    <w:rsid w:val="0085757D"/>
    <w:rsid w:val="00882E29"/>
    <w:rsid w:val="0089788F"/>
    <w:rsid w:val="008F290E"/>
    <w:rsid w:val="008F497E"/>
    <w:rsid w:val="008F5D97"/>
    <w:rsid w:val="0090473F"/>
    <w:rsid w:val="00917AF7"/>
    <w:rsid w:val="00942045"/>
    <w:rsid w:val="0094590F"/>
    <w:rsid w:val="009473DD"/>
    <w:rsid w:val="00964B9F"/>
    <w:rsid w:val="00967D2F"/>
    <w:rsid w:val="00976C53"/>
    <w:rsid w:val="00991A79"/>
    <w:rsid w:val="009B78F7"/>
    <w:rsid w:val="009C12DE"/>
    <w:rsid w:val="009D7F33"/>
    <w:rsid w:val="009F215D"/>
    <w:rsid w:val="009F481A"/>
    <w:rsid w:val="00A27B72"/>
    <w:rsid w:val="00A73BCA"/>
    <w:rsid w:val="00A75FCE"/>
    <w:rsid w:val="00A86E43"/>
    <w:rsid w:val="00AC5509"/>
    <w:rsid w:val="00AE0037"/>
    <w:rsid w:val="00AF4EA4"/>
    <w:rsid w:val="00B0669D"/>
    <w:rsid w:val="00B55DDD"/>
    <w:rsid w:val="00B87058"/>
    <w:rsid w:val="00B875A8"/>
    <w:rsid w:val="00B90CEF"/>
    <w:rsid w:val="00B95D4D"/>
    <w:rsid w:val="00BA7838"/>
    <w:rsid w:val="00BB4770"/>
    <w:rsid w:val="00BB5F89"/>
    <w:rsid w:val="00BC038E"/>
    <w:rsid w:val="00BF182B"/>
    <w:rsid w:val="00BF6FB8"/>
    <w:rsid w:val="00C50476"/>
    <w:rsid w:val="00C51CF5"/>
    <w:rsid w:val="00C62D8F"/>
    <w:rsid w:val="00C63B16"/>
    <w:rsid w:val="00C668E9"/>
    <w:rsid w:val="00C93D20"/>
    <w:rsid w:val="00CA407F"/>
    <w:rsid w:val="00CB4DF9"/>
    <w:rsid w:val="00CC710A"/>
    <w:rsid w:val="00CE2ACA"/>
    <w:rsid w:val="00D00A30"/>
    <w:rsid w:val="00D27048"/>
    <w:rsid w:val="00D8438A"/>
    <w:rsid w:val="00DC71AE"/>
    <w:rsid w:val="00DE4DB2"/>
    <w:rsid w:val="00E2784C"/>
    <w:rsid w:val="00E314B3"/>
    <w:rsid w:val="00E3542C"/>
    <w:rsid w:val="00E518A5"/>
    <w:rsid w:val="00E55D74"/>
    <w:rsid w:val="00E5746E"/>
    <w:rsid w:val="00E67FE1"/>
    <w:rsid w:val="00E774C3"/>
    <w:rsid w:val="00E8541C"/>
    <w:rsid w:val="00EC2B36"/>
    <w:rsid w:val="00EC7941"/>
    <w:rsid w:val="00EE7006"/>
    <w:rsid w:val="00F34C81"/>
    <w:rsid w:val="00F56513"/>
    <w:rsid w:val="00F700B4"/>
    <w:rsid w:val="00FC5CD1"/>
    <w:rsid w:val="00FD27BC"/>
    <w:rsid w:val="00FE2F6E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434DEC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paragraph" w:styleId="NormalWeb">
    <w:name w:val="Normal (Web)"/>
    <w:basedOn w:val="Normal"/>
    <w:uiPriority w:val="99"/>
    <w:semiHidden/>
    <w:unhideWhenUsed/>
    <w:rsid w:val="00C63B16"/>
    <w:pPr>
      <w:spacing w:before="100" w:beforeAutospacing="1" w:after="100" w:afterAutospacing="1"/>
      <w:ind w:right="0"/>
    </w:pPr>
    <w:rPr>
      <w:rFonts w:ascii="Times New Roman" w:hAnsi="Times New Roman" w:cs="Times New Roman"/>
      <w:sz w:val="24"/>
      <w:lang w:eastAsia="en-US"/>
    </w:rPr>
  </w:style>
  <w:style w:type="character" w:customStyle="1" w:styleId="apple-converted-space">
    <w:name w:val="apple-converted-space"/>
    <w:rsid w:val="0054375C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C710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BC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B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%20alia\AppData\Roaming\Microsoft\Templates\Green%20cube%20resume.dotx" TargetMode="Externa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91D156-B58E-4B32-80D4-DF23911EA75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4</Pages>
  <Words>213</Words>
  <Characters>1166</Characters>
  <Application>Microsoft Office Word</Application>
  <DocSecurity>0</DocSecurity>
  <Lines>150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2023-10-17T07:29:00Z</dcterms:created>
  <dcterms:modified xsi:type="dcterms:W3CDTF">2023-11-01T07:28:00Z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GrammarlyDocumentId">
    <vt:lpwstr>55a95cdf6fa6656dc5b5dbb83f4daea2dd03f0da6c2fa6014e1fb4fa0aa0e48c</vt:lpwstr>
  </property>
</Properties>
</file>