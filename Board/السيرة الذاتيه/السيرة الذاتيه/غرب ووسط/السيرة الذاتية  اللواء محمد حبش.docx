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90C8" w14:textId="77777777" w:rsidR="00EE7006" w:rsidRDefault="00EE7006" w:rsidP="00EE7006">
      <w:pPr>
        <w:bidi/>
        <w:rPr>
          <w:rtl/>
          <w:lang w:bidi="ar-EG"/>
        </w:rPr>
      </w:pPr>
    </w:p>
    <w:p w14:paraId="22BB15D6" w14:textId="5B9C6184" w:rsidR="00EE7006" w:rsidRDefault="00EE7006" w:rsidP="00EE7006">
      <w:pPr>
        <w:bidi/>
        <w:rPr>
          <w:rtl/>
        </w:rPr>
      </w:pPr>
    </w:p>
    <w:p w14:paraId="7E4169A9" w14:textId="5598E751" w:rsidR="00EE7006" w:rsidRDefault="00833B15" w:rsidP="00EE7006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FAB421C" wp14:editId="2BDB608E">
            <wp:simplePos x="0" y="0"/>
            <wp:positionH relativeFrom="column">
              <wp:posOffset>5524500</wp:posOffset>
            </wp:positionH>
            <wp:positionV relativeFrom="paragraph">
              <wp:posOffset>175260</wp:posOffset>
            </wp:positionV>
            <wp:extent cx="1057275" cy="1647825"/>
            <wp:effectExtent l="0" t="0" r="9525" b="9525"/>
            <wp:wrapThrough wrapText="bothSides">
              <wp:wrapPolygon edited="0">
                <wp:start x="0" y="0"/>
                <wp:lineTo x="0" y="21475"/>
                <wp:lineTo x="21405" y="21475"/>
                <wp:lineTo x="21405" y="0"/>
                <wp:lineTo x="0" y="0"/>
              </wp:wrapPolygon>
            </wp:wrapThrough>
            <wp:docPr id="58830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F7E11" w14:textId="71BC0857" w:rsidR="00EE7006" w:rsidRDefault="00EE7006" w:rsidP="00EE7006">
      <w:pPr>
        <w:bidi/>
        <w:rPr>
          <w:rtl/>
        </w:rPr>
      </w:pPr>
    </w:p>
    <w:p w14:paraId="6C142DD0" w14:textId="0F7996EB" w:rsidR="00EE7006" w:rsidRDefault="00716429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2CD76F" wp14:editId="2CEA923B">
                <wp:simplePos x="0" y="0"/>
                <wp:positionH relativeFrom="column">
                  <wp:posOffset>5287617</wp:posOffset>
                </wp:positionH>
                <wp:positionV relativeFrom="paragraph">
                  <wp:posOffset>85835</wp:posOffset>
                </wp:positionV>
                <wp:extent cx="1610140" cy="1749287"/>
                <wp:effectExtent l="19050" t="19050" r="285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74928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B734C" id="Rectangle 12" o:spid="_x0000_s1026" style="position:absolute;left:0;text-align:left;margin-left:416.35pt;margin-top:6.75pt;width:126.8pt;height:137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" filled="f" strokecolor="#4c661a [1604]" strokeweight="3pt"/>
            </w:pict>
          </mc:Fallback>
        </mc:AlternateContent>
      </w: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54656" behindDoc="1" locked="0" layoutInCell="1" allowOverlap="1" wp14:anchorId="03D8C5C0" wp14:editId="06A25C86">
            <wp:simplePos x="0" y="0"/>
            <wp:positionH relativeFrom="column">
              <wp:posOffset>5291869</wp:posOffset>
            </wp:positionH>
            <wp:positionV relativeFrom="paragraph">
              <wp:posOffset>88265</wp:posOffset>
            </wp:positionV>
            <wp:extent cx="1609725" cy="1748790"/>
            <wp:effectExtent l="0" t="0" r="952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E6405" w14:textId="60FFBA49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776D2E99" w14:textId="17250373" w:rsidR="00800B6C" w:rsidRDefault="00800B6C" w:rsidP="00EE7006">
      <w:pPr>
        <w:bidi/>
        <w:rPr>
          <w:rtl/>
        </w:rPr>
      </w:pPr>
    </w:p>
    <w:p w14:paraId="2FDA8DF0" w14:textId="6E83ED40" w:rsidR="00E67FE1" w:rsidRDefault="00E67FE1" w:rsidP="00E67FE1">
      <w:pPr>
        <w:bidi/>
        <w:rPr>
          <w:rtl/>
        </w:rPr>
      </w:pPr>
    </w:p>
    <w:p w14:paraId="5631B1E0" w14:textId="4F248F46" w:rsidR="00E67FE1" w:rsidRDefault="00E67FE1" w:rsidP="00E67FE1">
      <w:pPr>
        <w:bidi/>
        <w:rPr>
          <w:rtl/>
        </w:rPr>
      </w:pPr>
    </w:p>
    <w:p w14:paraId="4BE9579E" w14:textId="483C8AF8" w:rsidR="00E67FE1" w:rsidRDefault="00E67FE1" w:rsidP="00E67FE1">
      <w:pPr>
        <w:bidi/>
        <w:rPr>
          <w:rtl/>
        </w:rPr>
      </w:pPr>
    </w:p>
    <w:p w14:paraId="29ECA5D2" w14:textId="3619B392" w:rsidR="00E67FE1" w:rsidRDefault="00E67FE1" w:rsidP="00E67FE1">
      <w:pPr>
        <w:bidi/>
        <w:rPr>
          <w:rtl/>
        </w:rPr>
      </w:pPr>
    </w:p>
    <w:p w14:paraId="45A64C52" w14:textId="77CECEDF" w:rsidR="00E67FE1" w:rsidRDefault="00E67FE1" w:rsidP="00E67FE1">
      <w:pPr>
        <w:bidi/>
        <w:rPr>
          <w:rtl/>
        </w:rPr>
      </w:pPr>
    </w:p>
    <w:p w14:paraId="32A18F41" w14:textId="40021329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C4D1" w14:textId="77777777" w:rsidR="006B5184" w:rsidRDefault="006B5184"/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14:paraId="6C6E3AAB" w14:textId="77777777" w:rsidTr="006B5184">
                              <w:trPr>
                                <w:trHeight w:val="1080"/>
                              </w:trPr>
                              <w:tc>
                                <w:tcPr>
                                  <w:tcW w:w="4502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634EF342" w14:textId="0BDB840B" w:rsidR="00EE7006" w:rsidRPr="006B5184" w:rsidRDefault="00833B15" w:rsidP="006B5184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  <w:lang w:bidi="ar-EG"/>
                                    </w:rPr>
                                    <w:t>محمد السيد محمد حسين حبش</w:t>
                                  </w:r>
                                </w:p>
                                <w:p w14:paraId="66D72735" w14:textId="293FDE6B" w:rsidR="00EE7006" w:rsidRPr="006B5184" w:rsidRDefault="00833B15" w:rsidP="006B5184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العضو المنتدب التنفيذى </w:t>
                                  </w:r>
                                </w:p>
                                <w:p w14:paraId="670D2484" w14:textId="1154CE11" w:rsidR="00833B15" w:rsidRPr="006B5184" w:rsidRDefault="00833B15" w:rsidP="006B5184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>شركة غرب ووسط الدلتا للنقل والسياحة</w:t>
                                  </w:r>
                                </w:p>
                                <w:p w14:paraId="6707FC3C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7CCBE828" w:rsidR="00EE7006" w:rsidRPr="006B5184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28  /  11  /  1964</w:t>
                                  </w:r>
                                </w:p>
                                <w:p w14:paraId="205CDC8E" w14:textId="24D196BD" w:rsidR="00EE7006" w:rsidRPr="006B5184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146 شارع طيبة سبورتنج اسكندرية</w:t>
                                  </w:r>
                                </w:p>
                                <w:p w14:paraId="2585EE8E" w14:textId="2307EBFC" w:rsidR="00EE7006" w:rsidRPr="006B5184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الحربية</w:t>
                                  </w:r>
                                </w:p>
                                <w:p w14:paraId="1E1D958E" w14:textId="6114BCD1" w:rsidR="00EE7006" w:rsidRPr="006B5184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مصرى</w:t>
                                  </w:r>
                                </w:p>
                                <w:p w14:paraId="6FFF2580" w14:textId="378CD5E4" w:rsidR="00EE7006" w:rsidRPr="006B5184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6B5184" w:rsidRPr="006B5184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 العربية    -   الإنجليزية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6BFA85DF" w:rsidR="00EE7006" w:rsidRPr="00983768" w:rsidRDefault="006B5184" w:rsidP="00983768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jc w:val="center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</w:pPr>
                                  <w:r w:rsidRPr="00983768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0122330</w:t>
                                  </w:r>
                                  <w:r w:rsidR="00983768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3</w:t>
                                  </w:r>
                                  <w:r w:rsidR="00983768" w:rsidRPr="00983768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300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proofErr w:type="gramStart"/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proofErr w:type="gramEnd"/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180EE814" w:rsidR="00E2784C" w:rsidRDefault="00E2784C" w:rsidP="00FF2B76"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;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p w14:paraId="7B02C4D1" w14:textId="77777777" w:rsidR="006B5184" w:rsidRDefault="006B5184"/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14:paraId="6C6E3AAB" w14:textId="77777777" w:rsidTr="006B5184">
                        <w:trPr>
                          <w:trHeight w:val="1080"/>
                        </w:trPr>
                        <w:tc>
                          <w:tcPr>
                            <w:tcW w:w="4502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634EF342" w14:textId="0BDB840B" w:rsidR="00EE7006" w:rsidRPr="006B5184" w:rsidRDefault="00833B15" w:rsidP="006B518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محمد السيد محمد حسين حبش</w:t>
                            </w:r>
                          </w:p>
                          <w:p w14:paraId="66D72735" w14:textId="293FDE6B" w:rsidR="00EE7006" w:rsidRPr="006B5184" w:rsidRDefault="00833B15" w:rsidP="006B518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العضو المنتدب التنفيذى </w:t>
                            </w:r>
                          </w:p>
                          <w:p w14:paraId="670D2484" w14:textId="1154CE11" w:rsidR="00833B15" w:rsidRPr="006B5184" w:rsidRDefault="00833B15" w:rsidP="006B518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شركة غرب ووسط الدلتا للنقل والسياحة</w:t>
                            </w:r>
                          </w:p>
                          <w:p w14:paraId="6707FC3C" w14:textId="77777777" w:rsidR="00EE7006" w:rsidRDefault="00EE7006" w:rsidP="00EE7006">
                            <w:pPr>
                              <w:bidi/>
                            </w:pP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7CCBE828" w:rsidR="00EE7006" w:rsidRPr="006B5184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28  /  11  /  1964</w:t>
                            </w:r>
                          </w:p>
                          <w:p w14:paraId="205CDC8E" w14:textId="24D196BD" w:rsidR="00EE7006" w:rsidRPr="006B5184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146 شارع طيبة سبورتنج اسكندرية</w:t>
                            </w:r>
                          </w:p>
                          <w:p w14:paraId="2585EE8E" w14:textId="2307EBFC" w:rsidR="00EE7006" w:rsidRPr="006B5184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الحربية</w:t>
                            </w:r>
                          </w:p>
                          <w:p w14:paraId="1E1D958E" w14:textId="6114BCD1" w:rsidR="00EE7006" w:rsidRPr="006B5184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مصرى</w:t>
                            </w:r>
                          </w:p>
                          <w:p w14:paraId="6FFF2580" w14:textId="378CD5E4" w:rsidR="00EE7006" w:rsidRPr="006B5184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6B5184" w:rsidRPr="006B5184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 العربية    -   الإنجليزية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6BFA85DF" w:rsidR="00EE7006" w:rsidRPr="00983768" w:rsidRDefault="006B5184" w:rsidP="00983768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jc w:val="center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</w:pPr>
                            <w:r w:rsidRPr="00983768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0122330</w:t>
                            </w:r>
                            <w:r w:rsidR="00983768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3</w:t>
                            </w:r>
                            <w:r w:rsidR="00983768" w:rsidRPr="00983768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300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proofErr w:type="gramStart"/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proofErr w:type="gramEnd"/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180EE814" w:rsidR="00E2784C" w:rsidRDefault="00E2784C" w:rsidP="00FF2B76"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;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6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681"/>
      </w:tblGrid>
      <w:tr w:rsidR="00667A13" w14:paraId="6C8E08DB" w14:textId="77777777" w:rsidTr="00C704F3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80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C704F3">
        <w:trPr>
          <w:trHeight w:val="3024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80" w:type="dxa"/>
          </w:tcPr>
          <w:p w14:paraId="21F7A9F8" w14:textId="77777777" w:rsidR="00667A13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3540431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7D5ACBCD" w14:textId="72AC6C78" w:rsidR="00251FF2" w:rsidRDefault="00983768" w:rsidP="00983768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بكالوريوس العلوم العسكرية</w:t>
            </w:r>
          </w:p>
          <w:p w14:paraId="78105BC0" w14:textId="24536258" w:rsidR="00983768" w:rsidRPr="00983768" w:rsidRDefault="00983768" w:rsidP="00983768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بكالوريوس تجارة جامعة عين شمس</w:t>
            </w:r>
          </w:p>
          <w:p w14:paraId="1F4980BE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1DCC9DF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E394979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6C4A284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09B69A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DFFB68F" w14:textId="0F85FAEA" w:rsidR="00251FF2" w:rsidRPr="00E2784C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7EC23922" w14:textId="77777777" w:rsidTr="00C704F3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80" w:type="dxa"/>
            <w:shd w:val="clear" w:color="auto" w:fill="31521B" w:themeFill="accent2" w:themeFillShade="80"/>
            <w:vAlign w:val="center"/>
          </w:tcPr>
          <w:p w14:paraId="65BC2AC8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C704F3">
        <w:trPr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80" w:type="dxa"/>
          </w:tcPr>
          <w:p w14:paraId="0F3284B9" w14:textId="77777777" w:rsidR="00667A13" w:rsidRDefault="00667A13" w:rsidP="00C668E9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201A6D7F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30E77522" w14:textId="77F5E383" w:rsidR="00251FF2" w:rsidRDefault="00C704F3" w:rsidP="00C704F3">
            <w:pPr>
              <w:pStyle w:val="ListParagraph"/>
              <w:numPr>
                <w:ilvl w:val="0"/>
                <w:numId w:val="26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جميع المناصب القيادية بالقوات المسلحة </w:t>
            </w:r>
            <w:r>
              <w:rPr>
                <w:sz w:val="28"/>
                <w:szCs w:val="28"/>
                <w:rtl/>
              </w:rPr>
              <w:br/>
            </w:r>
            <w:r>
              <w:rPr>
                <w:rFonts w:hint="cs"/>
                <w:sz w:val="28"/>
                <w:szCs w:val="28"/>
                <w:rtl/>
              </w:rPr>
              <w:t xml:space="preserve">من رتبة ملازم حتى لواء </w:t>
            </w:r>
          </w:p>
          <w:p w14:paraId="6269E2BD" w14:textId="67ADA988" w:rsidR="00C704F3" w:rsidRPr="00C704F3" w:rsidRDefault="00C704F3" w:rsidP="00C704F3">
            <w:pPr>
              <w:pStyle w:val="ListParagraph"/>
              <w:numPr>
                <w:ilvl w:val="0"/>
                <w:numId w:val="26"/>
              </w:numPr>
              <w:bidi/>
              <w:spacing w:line="360" w:lineRule="auto"/>
              <w:jc w:val="lowKashida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العضو المنتدب التنفيذى </w:t>
            </w:r>
            <w:r>
              <w:rPr>
                <w:sz w:val="28"/>
                <w:szCs w:val="28"/>
                <w:rtl/>
              </w:rPr>
              <w:br/>
            </w:r>
            <w:r>
              <w:rPr>
                <w:rFonts w:hint="cs"/>
                <w:sz w:val="28"/>
                <w:szCs w:val="28"/>
                <w:rtl/>
              </w:rPr>
              <w:t>( شركة غرب ووسط الدلتا للنقل والسياحة )</w:t>
            </w:r>
          </w:p>
          <w:p w14:paraId="3A856495" w14:textId="77777777" w:rsidR="00251FF2" w:rsidRDefault="00251FF2" w:rsidP="00251FF2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  <w:p w14:paraId="6AA78D7F" w14:textId="45314BB7" w:rsidR="00C704F3" w:rsidRPr="00C668E9" w:rsidRDefault="00C704F3" w:rsidP="00C704F3">
            <w:pPr>
              <w:bidi/>
              <w:spacing w:line="720" w:lineRule="auto"/>
              <w:jc w:val="lowKashida"/>
              <w:rPr>
                <w:sz w:val="28"/>
                <w:szCs w:val="28"/>
              </w:rPr>
            </w:pPr>
          </w:p>
        </w:tc>
      </w:tr>
      <w:tr w:rsidR="00667A13" w14:paraId="0468D369" w14:textId="77777777" w:rsidTr="00C704F3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80" w:type="dxa"/>
            <w:shd w:val="clear" w:color="auto" w:fill="31521B" w:themeFill="accent2" w:themeFillShade="80"/>
            <w:vAlign w:val="center"/>
          </w:tcPr>
          <w:p w14:paraId="412004E6" w14:textId="26457003" w:rsidR="00667A13" w:rsidRPr="00667A13" w:rsidRDefault="00667A13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  <w:r w:rsidR="006C3229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الدورات التدريبية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  <w:tr w:rsidR="00667A13" w14:paraId="43F62951" w14:textId="77777777" w:rsidTr="00C704F3">
        <w:trPr>
          <w:trHeight w:val="2160"/>
        </w:trPr>
        <w:tc>
          <w:tcPr>
            <w:tcW w:w="275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80" w:type="dxa"/>
            <w:tcBorders>
              <w:bottom w:val="nil"/>
            </w:tcBorders>
            <w:vAlign w:val="bottom"/>
          </w:tcPr>
          <w:p w14:paraId="74D95B1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C86286B" w14:textId="41187459" w:rsidR="00251FF2" w:rsidRDefault="00DF3D55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قادة فصائل </w:t>
            </w:r>
          </w:p>
          <w:p w14:paraId="0CDE6A0A" w14:textId="5D28F1CE" w:rsidR="00DF3D55" w:rsidRDefault="00DF3D55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الفرة المتقدمة</w:t>
            </w:r>
          </w:p>
          <w:p w14:paraId="25F1E971" w14:textId="3734413D" w:rsidR="00DF3D55" w:rsidRDefault="00B240F1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الفرقة الراقية</w:t>
            </w:r>
          </w:p>
          <w:p w14:paraId="1D0AAB7B" w14:textId="0DC3B086" w:rsidR="00B240F1" w:rsidRDefault="00B240F1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دورة القادة</w:t>
            </w:r>
          </w:p>
          <w:p w14:paraId="6D48F0CB" w14:textId="0A252C85" w:rsidR="00B240F1" w:rsidRDefault="00B240F1" w:rsidP="00B240F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فرقة أمن جنائى</w:t>
            </w:r>
          </w:p>
          <w:tbl>
            <w:tblPr>
              <w:tblpPr w:leftFromText="180" w:rightFromText="180" w:vertAnchor="text" w:horzAnchor="margin" w:tblpY="2798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DA0D62" w:rsidRPr="00426001" w14:paraId="2F52D095" w14:textId="77777777" w:rsidTr="00DA0D62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67652BEB" w14:textId="77777777" w:rsidR="00DA0D62" w:rsidRPr="00426001" w:rsidRDefault="00DA0D62" w:rsidP="00DA0D62">
                  <w:pPr>
                    <w:bidi/>
                    <w:ind w:left="270"/>
                    <w:jc w:val="lowKashida"/>
                    <w:rPr>
                      <w:b/>
                      <w:sz w:val="44"/>
                      <w:szCs w:val="28"/>
                    </w:rPr>
                  </w:pPr>
                  <w:r w:rsidRPr="00EC2B36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1718A16C" wp14:editId="26F5760A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236EA46" w14:textId="77777777" w:rsidR="00DA0D62" w:rsidRDefault="00DA0D62" w:rsidP="00DA0D62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  <w:p w14:paraId="0FC62A97" w14:textId="77777777" w:rsidR="00DA0D62" w:rsidRDefault="00DA0D62" w:rsidP="00DA0D62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  <w:p w14:paraId="405CAE50" w14:textId="77777777" w:rsidR="00DA0D62" w:rsidRDefault="00DA0D62" w:rsidP="00DA0D62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  <w:p w14:paraId="3E97FA2B" w14:textId="77777777" w:rsidR="00DA0D62" w:rsidRPr="00AF4EA4" w:rsidRDefault="00DA0D62" w:rsidP="00DA0D62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18A16C" id="_x0000_s1030" style="position:absolute;left:0;text-align:left;margin-left:-3.5pt;margin-top:30.5pt;width:17.9pt;height:24.5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0236EA46" w14:textId="77777777" w:rsidR="00DA0D62" w:rsidRDefault="00DA0D62" w:rsidP="00DA0D62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  <w:p w14:paraId="0FC62A97" w14:textId="77777777" w:rsidR="00DA0D62" w:rsidRDefault="00DA0D62" w:rsidP="00DA0D62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  <w:p w14:paraId="405CAE50" w14:textId="77777777" w:rsidR="00DA0D62" w:rsidRDefault="00DA0D62" w:rsidP="00DA0D62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  <w:p w14:paraId="3E97FA2B" w14:textId="77777777" w:rsidR="00DA0D62" w:rsidRPr="00AF4EA4" w:rsidRDefault="00DA0D62" w:rsidP="00DA0D62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رابعاً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المناصب الإدارية والإشراف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7C7B89C9" w14:textId="26968523" w:rsidR="00FF2341" w:rsidRDefault="00B240F1" w:rsidP="00FF2341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بعثات ومأموريات عسكرية خارجية </w:t>
            </w:r>
            <w:r>
              <w:rPr>
                <w:rFonts w:cs="Tahoma"/>
                <w:sz w:val="28"/>
                <w:szCs w:val="28"/>
                <w:rtl/>
              </w:rPr>
              <w:br/>
            </w:r>
            <w:r>
              <w:rPr>
                <w:rFonts w:cs="Tahoma" w:hint="cs"/>
                <w:sz w:val="28"/>
                <w:szCs w:val="28"/>
                <w:rtl/>
              </w:rPr>
              <w:t xml:space="preserve">بدول ( السعودية  -  افريقيا الوسطى -  </w:t>
            </w:r>
            <w:r>
              <w:rPr>
                <w:rFonts w:cs="Tahoma"/>
                <w:sz w:val="28"/>
                <w:szCs w:val="28"/>
                <w:rtl/>
              </w:rPr>
              <w:br/>
            </w:r>
            <w:r>
              <w:rPr>
                <w:rFonts w:cs="Tahoma" w:hint="cs"/>
                <w:sz w:val="28"/>
                <w:szCs w:val="28"/>
                <w:rtl/>
              </w:rPr>
              <w:t>الولايات المتحدة الأمريكية )</w:t>
            </w:r>
          </w:p>
          <w:p w14:paraId="0E40C491" w14:textId="77777777" w:rsidR="00DA0D62" w:rsidRDefault="00DA0D62" w:rsidP="00DA0D6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5156B9C0" w14:textId="77777777" w:rsidR="00DA0D62" w:rsidRDefault="00DA0D62" w:rsidP="00307BD9">
            <w:pPr>
              <w:tabs>
                <w:tab w:val="right" w:pos="360"/>
                <w:tab w:val="right" w:pos="855"/>
              </w:tabs>
              <w:bidi/>
              <w:ind w:left="360"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D065F9B" w14:textId="714FE748" w:rsidR="00251FF2" w:rsidRDefault="00FF2341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36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 w:rsidRPr="00DA0D62">
              <w:rPr>
                <w:rFonts w:cs="Tahoma" w:hint="cs"/>
                <w:sz w:val="28"/>
                <w:szCs w:val="28"/>
                <w:rtl/>
              </w:rPr>
              <w:t>جميع الوظائف القيادية التخصصية بالقوات المسلحة ( سلاح النقل ).</w:t>
            </w:r>
          </w:p>
          <w:p w14:paraId="45A1232C" w14:textId="03586571" w:rsidR="00DA0D62" w:rsidRDefault="00DA0D62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قائد فصيلة نقل</w:t>
            </w:r>
          </w:p>
          <w:p w14:paraId="3ED68903" w14:textId="45BE263B" w:rsidR="00DA0D62" w:rsidRDefault="00DA0D62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قائد سرية نقل  /  قائد سرية شرطة عسكرية</w:t>
            </w:r>
          </w:p>
          <w:p w14:paraId="11F13E1E" w14:textId="617ABCBB" w:rsidR="00DA0D62" w:rsidRDefault="00DA0D62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قائد فوج نقل دبابات</w:t>
            </w:r>
          </w:p>
          <w:p w14:paraId="2B0B15E9" w14:textId="308F4E58" w:rsidR="00DA0D62" w:rsidRPr="00DA0D62" w:rsidRDefault="00307BD9" w:rsidP="00307BD9">
            <w:pPr>
              <w:pStyle w:val="ListParagraph"/>
              <w:numPr>
                <w:ilvl w:val="0"/>
                <w:numId w:val="27"/>
              </w:numPr>
              <w:tabs>
                <w:tab w:val="right" w:pos="360"/>
                <w:tab w:val="right" w:pos="855"/>
              </w:tabs>
              <w:bidi/>
              <w:spacing w:line="600" w:lineRule="auto"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  <w:r>
              <w:rPr>
                <w:rFonts w:cs="Tahoma" w:hint="cs"/>
                <w:sz w:val="28"/>
                <w:szCs w:val="28"/>
                <w:rtl/>
              </w:rPr>
              <w:t>رئيس فرع النقل بالحملة بإدارة النقل</w:t>
            </w:r>
          </w:p>
          <w:p w14:paraId="3F18138A" w14:textId="77777777" w:rsidR="00FF2341" w:rsidRDefault="00FF2341" w:rsidP="00FF2341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4C6A67E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3D298E6A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40F8D937" w:rsidR="00667A13" w:rsidRPr="006719E2" w:rsidRDefault="00541F95" w:rsidP="00244750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96CD3" id="_x0000_s1031" style="position:absolute;left:0;text-align:left;margin-left:-2.75pt;margin-top:30pt;width:17.9pt;height:24.5pt;rotation: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خامسا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  <w:r w:rsidR="00225121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شهادات التقدير / الميداليات / الأنواط 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34BD52A3" w14:textId="77777777" w:rsidR="00667A13" w:rsidRDefault="00667A13" w:rsidP="00976C53">
            <w:pPr>
              <w:bidi/>
              <w:rPr>
                <w:b/>
                <w:rtl/>
              </w:rPr>
            </w:pPr>
          </w:p>
          <w:p w14:paraId="37E8DFFA" w14:textId="1F5C0774" w:rsidR="00225121" w:rsidRDefault="00225121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شهادات من القيادات المختلفة ( قائد لواء -  قائد فرقة  -  قائد منطقة  -  مدير إ</w:t>
            </w:r>
            <w:r w:rsidR="008A5386">
              <w:rPr>
                <w:rFonts w:hint="cs"/>
                <w:b/>
                <w:rtl/>
              </w:rPr>
              <w:t>د</w:t>
            </w:r>
            <w:r>
              <w:rPr>
                <w:rFonts w:hint="cs"/>
                <w:b/>
                <w:rtl/>
              </w:rPr>
              <w:t xml:space="preserve">ارة النقل -  رئيس هيئة الإمداد والتموين -  القائد العام للقوات المسلحة ( أفضل كتيبة فى الإستعداد القتالى ) </w:t>
            </w:r>
          </w:p>
          <w:p w14:paraId="2B83FE81" w14:textId="77777777" w:rsidR="00225121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 xml:space="preserve">ميدالية تحرير سيناء </w:t>
            </w:r>
          </w:p>
          <w:p w14:paraId="0A5BA9A3" w14:textId="77777777" w:rsidR="008A5386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ميدالية تحرير الكويت ( العروبة 90 )</w:t>
            </w:r>
          </w:p>
          <w:p w14:paraId="458605E5" w14:textId="77777777" w:rsidR="008A5386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اليوبيل الذهبى لثورة يوليو</w:t>
            </w:r>
          </w:p>
          <w:p w14:paraId="6B9673C2" w14:textId="77777777" w:rsidR="008A5386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نوط الخدمة الطويلة من السيد رئيس الجمهورية</w:t>
            </w:r>
          </w:p>
          <w:p w14:paraId="68DCED13" w14:textId="77777777" w:rsidR="008A5386" w:rsidRDefault="008A5386" w:rsidP="00BA04FB">
            <w:pPr>
              <w:pStyle w:val="ListParagraph"/>
              <w:numPr>
                <w:ilvl w:val="0"/>
                <w:numId w:val="27"/>
              </w:numPr>
              <w:bidi/>
              <w:spacing w:line="48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نوط الخدمة الممتازة من السيد رئيس الجمهورية</w:t>
            </w:r>
          </w:p>
          <w:p w14:paraId="7652077C" w14:textId="33424BDC" w:rsidR="008A5386" w:rsidRPr="00225121" w:rsidRDefault="008A5386" w:rsidP="008A5386">
            <w:pPr>
              <w:pStyle w:val="ListParagraph"/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62EE44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FF8BC5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256F321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8FF83F4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7792B70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E842F3F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0154945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CB9F3E2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74CDF619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7341B740" w:rsidR="00426F36" w:rsidRPr="006719E2" w:rsidRDefault="00541F95" w:rsidP="00541F95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41A2E" id="_x0000_s1033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fI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TBy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ec1fI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619D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="00426F36"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الخبرات السابقة:</w:t>
            </w:r>
          </w:p>
        </w:tc>
      </w:tr>
    </w:tbl>
    <w:p w14:paraId="4857D197" w14:textId="19E14C88" w:rsidR="00426F36" w:rsidRDefault="00426F36" w:rsidP="00426F36">
      <w:pPr>
        <w:bidi/>
        <w:ind w:left="4050" w:right="270"/>
        <w:jc w:val="lowKashida"/>
        <w:rPr>
          <w:sz w:val="28"/>
          <w:szCs w:val="28"/>
          <w:rtl/>
        </w:rPr>
      </w:pPr>
    </w:p>
    <w:p w14:paraId="26AD37FA" w14:textId="26CD1953" w:rsidR="00E5118B" w:rsidRDefault="00E5118B" w:rsidP="00E5118B">
      <w:pPr>
        <w:pStyle w:val="ListParagraph"/>
        <w:numPr>
          <w:ilvl w:val="0"/>
          <w:numId w:val="27"/>
        </w:numPr>
        <w:bidi/>
        <w:spacing w:line="600" w:lineRule="auto"/>
        <w:ind w:left="4770" w:right="27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كافة الأعمال الخاصة بالنقل البرى لمدة 30 عام</w:t>
      </w:r>
    </w:p>
    <w:p w14:paraId="3BD31DAC" w14:textId="193A8AF6" w:rsidR="00E5118B" w:rsidRDefault="00E5118B" w:rsidP="00E5118B">
      <w:pPr>
        <w:pStyle w:val="ListParagraph"/>
        <w:numPr>
          <w:ilvl w:val="0"/>
          <w:numId w:val="27"/>
        </w:numPr>
        <w:bidi/>
        <w:spacing w:line="600" w:lineRule="auto"/>
        <w:ind w:left="4770" w:right="27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كافة الأعمال الإنضباطية بالشرطة العسكرية لمدة 3 سنوات</w:t>
      </w:r>
    </w:p>
    <w:p w14:paraId="11CD91A6" w14:textId="44F92FD8" w:rsidR="00307BD9" w:rsidRDefault="002D4DBF" w:rsidP="00E5118B">
      <w:pPr>
        <w:pStyle w:val="ListParagraph"/>
        <w:numPr>
          <w:ilvl w:val="0"/>
          <w:numId w:val="27"/>
        </w:numPr>
        <w:bidi/>
        <w:spacing w:line="600" w:lineRule="auto"/>
        <w:ind w:left="4770" w:right="27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مدير أمن شركة إنكم إيجبت بالمنطقة الصناعية الحرة ( العامرية )</w:t>
      </w:r>
    </w:p>
    <w:p w14:paraId="0042E819" w14:textId="16FD6593" w:rsidR="002D4DBF" w:rsidRPr="00307BD9" w:rsidRDefault="002D4DBF" w:rsidP="00E5118B">
      <w:pPr>
        <w:pStyle w:val="ListParagraph"/>
        <w:numPr>
          <w:ilvl w:val="0"/>
          <w:numId w:val="27"/>
        </w:numPr>
        <w:bidi/>
        <w:spacing w:line="600" w:lineRule="auto"/>
        <w:ind w:left="4770" w:right="270" w:firstLine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مدير فرع شركة السلام للتجارة والنقل والتوريدات</w:t>
      </w:r>
      <w:r w:rsidR="00E5118B">
        <w:rPr>
          <w:rFonts w:hint="cs"/>
          <w:sz w:val="28"/>
          <w:szCs w:val="28"/>
          <w:rtl/>
        </w:rPr>
        <w:t xml:space="preserve"> بالاسكندرية</w:t>
      </w:r>
    </w:p>
    <w:sectPr w:rsidR="002D4DBF" w:rsidRPr="00307BD9" w:rsidSect="00EE7006">
      <w:headerReference w:type="default" r:id="rId13"/>
      <w:footerReference w:type="default" r:id="rId14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835C" w14:textId="77777777" w:rsidR="0082226F" w:rsidRDefault="0082226F" w:rsidP="00C51CF5">
      <w:r>
        <w:separator/>
      </w:r>
    </w:p>
  </w:endnote>
  <w:endnote w:type="continuationSeparator" w:id="0">
    <w:p w14:paraId="3988D987" w14:textId="77777777" w:rsidR="0082226F" w:rsidRDefault="0082226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Sakkal Majalla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02B0E144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E354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633A" w14:textId="77777777" w:rsidR="0082226F" w:rsidRDefault="0082226F" w:rsidP="00C51CF5">
      <w:r>
        <w:separator/>
      </w:r>
    </w:p>
  </w:footnote>
  <w:footnote w:type="continuationSeparator" w:id="0">
    <w:p w14:paraId="39995E2D" w14:textId="77777777" w:rsidR="0082226F" w:rsidRDefault="0082226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2272A3C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F28FD"/>
    <w:multiLevelType w:val="hybridMultilevel"/>
    <w:tmpl w:val="25D48DD4"/>
    <w:lvl w:ilvl="0" w:tplc="B350A24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5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1E0516"/>
    <w:multiLevelType w:val="hybridMultilevel"/>
    <w:tmpl w:val="2A40242E"/>
    <w:lvl w:ilvl="0" w:tplc="AD80B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2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3" w15:restartNumberingAfterBreak="0">
    <w:nsid w:val="77B65EC4"/>
    <w:multiLevelType w:val="hybridMultilevel"/>
    <w:tmpl w:val="E06C3D94"/>
    <w:lvl w:ilvl="0" w:tplc="36AE1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8"/>
  </w:num>
  <w:num w:numId="5">
    <w:abstractNumId w:val="8"/>
  </w:num>
  <w:num w:numId="6">
    <w:abstractNumId w:val="17"/>
  </w:num>
  <w:num w:numId="7">
    <w:abstractNumId w:val="19"/>
  </w:num>
  <w:num w:numId="8">
    <w:abstractNumId w:val="15"/>
  </w:num>
  <w:num w:numId="9">
    <w:abstractNumId w:val="24"/>
  </w:num>
  <w:num w:numId="10">
    <w:abstractNumId w:val="10"/>
  </w:num>
  <w:num w:numId="11">
    <w:abstractNumId w:val="1"/>
  </w:num>
  <w:num w:numId="12">
    <w:abstractNumId w:val="25"/>
  </w:num>
  <w:num w:numId="13">
    <w:abstractNumId w:val="26"/>
  </w:num>
  <w:num w:numId="14">
    <w:abstractNumId w:val="14"/>
  </w:num>
  <w:num w:numId="15">
    <w:abstractNumId w:val="5"/>
  </w:num>
  <w:num w:numId="16">
    <w:abstractNumId w:val="21"/>
  </w:num>
  <w:num w:numId="17">
    <w:abstractNumId w:val="9"/>
  </w:num>
  <w:num w:numId="18">
    <w:abstractNumId w:val="2"/>
  </w:num>
  <w:num w:numId="19">
    <w:abstractNumId w:val="4"/>
  </w:num>
  <w:num w:numId="20">
    <w:abstractNumId w:val="16"/>
  </w:num>
  <w:num w:numId="21">
    <w:abstractNumId w:val="22"/>
  </w:num>
  <w:num w:numId="22">
    <w:abstractNumId w:val="11"/>
  </w:num>
  <w:num w:numId="23">
    <w:abstractNumId w:val="12"/>
  </w:num>
  <w:num w:numId="24">
    <w:abstractNumId w:val="6"/>
  </w:num>
  <w:num w:numId="25">
    <w:abstractNumId w:val="23"/>
  </w:num>
  <w:num w:numId="26">
    <w:abstractNumId w:val="2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521EF"/>
    <w:rsid w:val="000626AF"/>
    <w:rsid w:val="0007619D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225121"/>
    <w:rsid w:val="00244750"/>
    <w:rsid w:val="00251FF2"/>
    <w:rsid w:val="00256EFD"/>
    <w:rsid w:val="00261E30"/>
    <w:rsid w:val="00273664"/>
    <w:rsid w:val="00292A15"/>
    <w:rsid w:val="002A25B3"/>
    <w:rsid w:val="002A6769"/>
    <w:rsid w:val="002D4DBF"/>
    <w:rsid w:val="002E5AD5"/>
    <w:rsid w:val="002E77CD"/>
    <w:rsid w:val="00307BD9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71481"/>
    <w:rsid w:val="004D5521"/>
    <w:rsid w:val="004F1F81"/>
    <w:rsid w:val="0051619D"/>
    <w:rsid w:val="005303BF"/>
    <w:rsid w:val="00541F95"/>
    <w:rsid w:val="00543127"/>
    <w:rsid w:val="0054375C"/>
    <w:rsid w:val="00572086"/>
    <w:rsid w:val="0057611C"/>
    <w:rsid w:val="00586B00"/>
    <w:rsid w:val="00597871"/>
    <w:rsid w:val="005D47DE"/>
    <w:rsid w:val="005D7E18"/>
    <w:rsid w:val="005F20F0"/>
    <w:rsid w:val="005F364E"/>
    <w:rsid w:val="0062123A"/>
    <w:rsid w:val="0062146B"/>
    <w:rsid w:val="0063198F"/>
    <w:rsid w:val="00635EF0"/>
    <w:rsid w:val="00646E75"/>
    <w:rsid w:val="00663587"/>
    <w:rsid w:val="00666B0B"/>
    <w:rsid w:val="00667A13"/>
    <w:rsid w:val="006719E2"/>
    <w:rsid w:val="006B3EA7"/>
    <w:rsid w:val="006B5184"/>
    <w:rsid w:val="006C3229"/>
    <w:rsid w:val="006D409C"/>
    <w:rsid w:val="00716429"/>
    <w:rsid w:val="00742525"/>
    <w:rsid w:val="00750AEB"/>
    <w:rsid w:val="00763A3D"/>
    <w:rsid w:val="00764ABA"/>
    <w:rsid w:val="00776643"/>
    <w:rsid w:val="00796188"/>
    <w:rsid w:val="00797579"/>
    <w:rsid w:val="007B4B14"/>
    <w:rsid w:val="007D0F5B"/>
    <w:rsid w:val="00800B6C"/>
    <w:rsid w:val="00813CCC"/>
    <w:rsid w:val="0082226F"/>
    <w:rsid w:val="00833B15"/>
    <w:rsid w:val="00844109"/>
    <w:rsid w:val="0085757D"/>
    <w:rsid w:val="00882E29"/>
    <w:rsid w:val="0089788F"/>
    <w:rsid w:val="008A5386"/>
    <w:rsid w:val="008F290E"/>
    <w:rsid w:val="008F497E"/>
    <w:rsid w:val="008F5D97"/>
    <w:rsid w:val="0090473F"/>
    <w:rsid w:val="00917AF7"/>
    <w:rsid w:val="00942045"/>
    <w:rsid w:val="009473DD"/>
    <w:rsid w:val="00964B9F"/>
    <w:rsid w:val="00967D2F"/>
    <w:rsid w:val="00976C53"/>
    <w:rsid w:val="00983768"/>
    <w:rsid w:val="009B78F7"/>
    <w:rsid w:val="009C12DE"/>
    <w:rsid w:val="009D7F33"/>
    <w:rsid w:val="009F215D"/>
    <w:rsid w:val="00A40377"/>
    <w:rsid w:val="00A73BCA"/>
    <w:rsid w:val="00A75FCE"/>
    <w:rsid w:val="00A86E43"/>
    <w:rsid w:val="00AC5509"/>
    <w:rsid w:val="00AF4EA4"/>
    <w:rsid w:val="00B0669D"/>
    <w:rsid w:val="00B240F1"/>
    <w:rsid w:val="00B55DDD"/>
    <w:rsid w:val="00B87058"/>
    <w:rsid w:val="00B90CEF"/>
    <w:rsid w:val="00B95D4D"/>
    <w:rsid w:val="00BA04FB"/>
    <w:rsid w:val="00BA7838"/>
    <w:rsid w:val="00BB4770"/>
    <w:rsid w:val="00BC038E"/>
    <w:rsid w:val="00BF182B"/>
    <w:rsid w:val="00BF6FB8"/>
    <w:rsid w:val="00C51CF5"/>
    <w:rsid w:val="00C62BE4"/>
    <w:rsid w:val="00C62D8F"/>
    <w:rsid w:val="00C63B16"/>
    <w:rsid w:val="00C668E9"/>
    <w:rsid w:val="00C704F3"/>
    <w:rsid w:val="00C93D20"/>
    <w:rsid w:val="00CA407F"/>
    <w:rsid w:val="00CB4DF9"/>
    <w:rsid w:val="00CC710A"/>
    <w:rsid w:val="00CE2ACA"/>
    <w:rsid w:val="00D00A30"/>
    <w:rsid w:val="00D27048"/>
    <w:rsid w:val="00D8438A"/>
    <w:rsid w:val="00DA0D62"/>
    <w:rsid w:val="00DC71AE"/>
    <w:rsid w:val="00DE4DB2"/>
    <w:rsid w:val="00DF3D55"/>
    <w:rsid w:val="00E2784C"/>
    <w:rsid w:val="00E3542C"/>
    <w:rsid w:val="00E5118B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F2341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56F81-610A-472B-A013-470415BABF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221</Words>
  <Characters>1158</Characters>
  <Application>Microsoft Office Word</Application>
  <DocSecurity>0</DocSecurity>
  <Lines>105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2023-05-22T08:14:00Z</dcterms:created>
  <dcterms:modified xsi:type="dcterms:W3CDTF">2023-11-01T11:27:00Z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GrammarlyDocumentId">
    <vt:lpwstr>de885d2804438f32aa2b8df3ed696f879a2137f5c180dd9f42c478e8a30c9769</vt:lpwstr>
  </property>
</Properties>
</file>