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428728B8" w14:textId="77777777" w:rsidR="001D6BC1" w:rsidRDefault="001D6BC1" w:rsidP="00EE700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رئيس مجلس الادارة </w:t>
      </w:r>
    </w:p>
    <w:p w14:paraId="6718DE83" w14:textId="72019A3E" w:rsidR="00EE7006" w:rsidRPr="00EE7006" w:rsidRDefault="001D6BC1" w:rsidP="001D6BC1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والعضو المنتدب </w:t>
      </w:r>
    </w:p>
    <w:p w14:paraId="3D38955A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4729AD36" w:rsidR="00EE7006" w:rsidRDefault="00991A79" w:rsidP="00EE7006">
      <w:pPr>
        <w:bidi/>
        <w:rPr>
          <w:rtl/>
        </w:rPr>
      </w:pPr>
      <w:r>
        <w:rPr>
          <w:rFonts w:hint="cs"/>
          <w:rtl/>
        </w:rPr>
        <w:t xml:space="preserve"> </w:t>
      </w:r>
      <w:bookmarkStart w:id="0" w:name="_GoBack"/>
      <w:bookmarkEnd w:id="0"/>
    </w:p>
    <w:p w14:paraId="5D2E6405" w14:textId="45BA8EEB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44D078B8" w14:textId="77777777" w:rsidR="00BB5F89" w:rsidRDefault="00BB5F89" w:rsidP="00BB5F89">
      <w:pPr>
        <w:bidi/>
        <w:rPr>
          <w:rtl/>
          <w:lang w:bidi="ar-EG"/>
        </w:rPr>
      </w:pPr>
      <w:r>
        <w:rPr>
          <w:noProof/>
          <w:rtl/>
          <w:lang w:eastAsia="en-US"/>
        </w:rPr>
        <w:drawing>
          <wp:inline distT="0" distB="0" distL="0" distR="0" wp14:anchorId="04C0114F" wp14:editId="5C4655C1">
            <wp:extent cx="198628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Scanner 10-17-2023 11.37.jp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45" cy="18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8F41" w14:textId="67FBE015" w:rsidR="00666B0B" w:rsidRDefault="00667A13" w:rsidP="00BB5F89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4527BDB9">
                <wp:simplePos x="0" y="0"/>
                <wp:positionH relativeFrom="margin">
                  <wp:align>right</wp:align>
                </wp:positionH>
                <wp:positionV relativeFrom="paragraph">
                  <wp:posOffset>363570</wp:posOffset>
                </wp:positionV>
                <wp:extent cx="2648607" cy="5391807"/>
                <wp:effectExtent l="0" t="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7" cy="5391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77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392C7BCE" w:rsidR="00EE7006" w:rsidRPr="00E314B3" w:rsidRDefault="00E314B3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eastAsia="GE SS Two Bold" w:hAnsiTheme="minorHAnsi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الاسم 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5BD75EA7" w:rsidR="00EE7006" w:rsidRDefault="00595CB7" w:rsidP="00EE7006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احمد مرسى محمود سالم </w:t>
                                  </w:r>
                                </w:p>
                                <w:p w14:paraId="70570DB3" w14:textId="4C05CC0E" w:rsidR="00595CB7" w:rsidRPr="00796188" w:rsidRDefault="00595CB7" w:rsidP="00595CB7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رئيس مجلس الادارة والعضو المنتدب </w:t>
                                  </w: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D010478" w:rsidR="00EE7006" w:rsidRPr="00595CB7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 19/8/1948</w:t>
                                  </w:r>
                                </w:p>
                                <w:p w14:paraId="205CDC8E" w14:textId="5DA576FB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رقم 2 ش الحافظ عثمان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الابراهيمية </w:t>
                                  </w:r>
                                </w:p>
                                <w:p w14:paraId="2585EE8E" w14:textId="7D4E2091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التجارة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جامعة الاسكندرية </w:t>
                                  </w:r>
                                </w:p>
                                <w:p w14:paraId="1E1D958E" w14:textId="2ACDC42A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مصرى </w:t>
                                  </w:r>
                                </w:p>
                                <w:p w14:paraId="6FFF2580" w14:textId="15181547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عربى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انجليزى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45072913" w:rsidR="00EE7006" w:rsidRPr="00595CB7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01009922623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2B0FD8DB" w:rsidR="00E2784C" w:rsidRDefault="00E2784C" w:rsidP="00FF2B76">
                                  <w:pPr>
                                    <w:rPr>
                                      <w:lang w:bidi="ar-EG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>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595CB7">
                                    <w:rPr>
                                      <w:lang w:bidi="ar-EG"/>
                                    </w:rPr>
                                    <w:t xml:space="preserve">Ahmed Salem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5pt;margin-top:28.65pt;width:208.55pt;height:424.55pt;z-index:25167462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77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392C7BCE" w:rsidR="00EE7006" w:rsidRPr="00E314B3" w:rsidRDefault="00E314B3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GE SS Two Bold" w:hAnsiTheme="minorHAnsi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الاسم 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38647DC9" w14:textId="5BD75EA7" w:rsidR="00EE7006" w:rsidRDefault="00595CB7" w:rsidP="00EE700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احمد مرسى محمود سالم </w:t>
                            </w:r>
                          </w:p>
                          <w:p w14:paraId="70570DB3" w14:textId="4C05CC0E" w:rsidR="00595CB7" w:rsidRPr="00796188" w:rsidRDefault="00595CB7" w:rsidP="00595CB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رئيس مجلس الادارة والعضو المنتدب </w:t>
                            </w: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D010478" w:rsidR="00EE7006" w:rsidRPr="00595CB7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 19/8/1948</w:t>
                            </w:r>
                          </w:p>
                          <w:p w14:paraId="205CDC8E" w14:textId="5DA576FB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رقم 2 ش الحافظ عثمان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الابراهيمية </w:t>
                            </w:r>
                          </w:p>
                          <w:p w14:paraId="2585EE8E" w14:textId="7D4E2091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التجارة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جامعة الاسكندرية </w:t>
                            </w:r>
                          </w:p>
                          <w:p w14:paraId="1E1D958E" w14:textId="2ACDC42A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 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مصرى </w:t>
                            </w:r>
                          </w:p>
                          <w:p w14:paraId="6FFF2580" w14:textId="15181547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عربى </w:t>
                            </w:r>
                            <w:r w:rsid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انجليزى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45072913" w:rsidR="00EE7006" w:rsidRPr="00595CB7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01009922623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proofErr w:type="gramStart"/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2B0FD8DB" w:rsidR="00E2784C" w:rsidRDefault="00E2784C" w:rsidP="00FF2B76">
                            <w:pPr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>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595CB7">
                              <w:rPr>
                                <w:lang w:bidi="ar-EG"/>
                              </w:rPr>
                              <w:t xml:space="preserve">Ahmed Salem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7718117" w14:textId="77777777" w:rsidR="00BB5F89" w:rsidRDefault="00BB5F89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rtl/>
                <w:lang w:bidi="ar-EG"/>
              </w:rPr>
            </w:pPr>
          </w:p>
          <w:p w14:paraId="1F4980BE" w14:textId="5C42BDA0" w:rsidR="00251FF2" w:rsidRDefault="00595CB7" w:rsidP="00BB5F89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بكالوريوس تجارة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شعبة محاسبة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مايو 1978 </w:t>
            </w: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26E47482" w:rsidR="00251FF2" w:rsidRPr="00BB5F89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D1BA6C8" w14:textId="77777777" w:rsidR="00B875A8" w:rsidRPr="00B875A8" w:rsidRDefault="00B875A8" w:rsidP="00B875A8">
            <w:pPr>
              <w:bidi/>
              <w:spacing w:line="360" w:lineRule="auto"/>
              <w:jc w:val="lowKashida"/>
              <w:rPr>
                <w:sz w:val="24"/>
              </w:rPr>
            </w:pPr>
          </w:p>
          <w:p w14:paraId="30E77522" w14:textId="7485D3CF" w:rsidR="00251FF2" w:rsidRPr="00595CB7" w:rsidRDefault="00595CB7" w:rsidP="00B875A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محاسب بالحسابات العامة </w:t>
            </w:r>
          </w:p>
          <w:p w14:paraId="07C3A9DD" w14:textId="47001664" w:rsidR="00595CB7" w:rsidRP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أخصائى تجارى استقبال وتسفير سفن </w:t>
            </w:r>
          </w:p>
          <w:p w14:paraId="6967D151" w14:textId="1AD1EB2D" w:rsidR="00595CB7" w:rsidRP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مدير ادارة الافراد وشئون العاملين </w:t>
            </w:r>
          </w:p>
          <w:p w14:paraId="11E91A46" w14:textId="0A3FBAE3" w:rsidR="00595CB7" w:rsidRPr="00511635" w:rsidRDefault="00595CB7" w:rsidP="00511635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11635">
              <w:rPr>
                <w:rFonts w:hint="cs"/>
                <w:sz w:val="24"/>
                <w:rtl/>
              </w:rPr>
              <w:t xml:space="preserve">مدير ادارة الحسابات الختامية والموازنات التخطيطية </w:t>
            </w:r>
          </w:p>
          <w:p w14:paraId="6D68BE26" w14:textId="61533BF1" w:rsid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مدير عام </w:t>
            </w:r>
            <w:r w:rsidR="00C50476">
              <w:rPr>
                <w:rFonts w:hint="cs"/>
                <w:sz w:val="24"/>
                <w:rtl/>
              </w:rPr>
              <w:t xml:space="preserve">التفتيش المالى والادارى والتجارى </w:t>
            </w:r>
          </w:p>
          <w:p w14:paraId="512F8303" w14:textId="56D4F313" w:rsidR="00C50476" w:rsidRDefault="00C50476" w:rsidP="009F481A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</w:t>
            </w:r>
            <w:r w:rsidR="00E314B3">
              <w:rPr>
                <w:rFonts w:hint="cs"/>
                <w:sz w:val="24"/>
                <w:rtl/>
              </w:rPr>
              <w:t>ال</w:t>
            </w:r>
            <w:r w:rsidR="009F481A">
              <w:rPr>
                <w:rFonts w:hint="cs"/>
                <w:sz w:val="24"/>
                <w:rtl/>
              </w:rPr>
              <w:t xml:space="preserve">قطاع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تجارى </w:t>
            </w:r>
          </w:p>
          <w:p w14:paraId="3A0E300B" w14:textId="05F2960C" w:rsidR="00C50476" w:rsidRDefault="00C50476" w:rsidP="009F481A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قطاع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مالى </w:t>
            </w:r>
          </w:p>
          <w:p w14:paraId="3F08D31A" w14:textId="77777777" w:rsidR="00541F95" w:rsidRDefault="00C50476" w:rsidP="00C50476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مجلس الادارة والعضو المنتدب </w:t>
            </w:r>
          </w:p>
          <w:p w14:paraId="6AA78D7F" w14:textId="0ACEEA8D" w:rsidR="00B875A8" w:rsidRPr="00C50476" w:rsidRDefault="00B875A8" w:rsidP="00B875A8">
            <w:pPr>
              <w:pStyle w:val="ListParagraph"/>
              <w:bidi/>
              <w:spacing w:line="360" w:lineRule="auto"/>
              <w:jc w:val="lowKashida"/>
              <w:rPr>
                <w:sz w:val="24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35ADBDDC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655979A3" w14:textId="446A8F68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70C7461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88EA02" w14:textId="2A43503A" w:rsidR="00251FF2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الحاسب الآلى 1984 بالاكاديمية العربية </w:t>
            </w:r>
          </w:p>
          <w:p w14:paraId="73698A33" w14:textId="43E3DC2B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برمجة الكمبيوتر 1970 </w:t>
            </w:r>
            <w:r>
              <w:rPr>
                <w:rFonts w:cs="Tahoma"/>
                <w:sz w:val="28"/>
                <w:szCs w:val="28"/>
              </w:rPr>
              <w:t>I.C.L</w:t>
            </w:r>
          </w:p>
          <w:p w14:paraId="17823E35" w14:textId="455815CA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فن التفاوض بالجامعة العمالية </w:t>
            </w:r>
          </w:p>
          <w:p w14:paraId="5F48B6DB" w14:textId="5153AE9F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ادارة الافراد </w:t>
            </w:r>
          </w:p>
          <w:p w14:paraId="125EF2D0" w14:textId="6728E87B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تأهيلى مديرى العموم والوظائف القيادية </w:t>
            </w:r>
          </w:p>
          <w:p w14:paraId="276BA129" w14:textId="491C74BC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اللغة الانجليزية 9 مستويات بالمركز الثقافى البريطانى </w:t>
            </w:r>
          </w:p>
          <w:p w14:paraId="63B72B55" w14:textId="1AB03AA2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75C62A39" w14:textId="7B036A46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D11040D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1F581D5" w14:textId="057D6F8C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82D0622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F355664" w14:textId="77777777" w:rsidR="00B875A8" w:rsidRP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10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B875A8" w:rsidRPr="00426001" w14:paraId="3D712F3B" w14:textId="77777777" w:rsidTr="00B875A8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539CB24E" w14:textId="77777777" w:rsidR="00B875A8" w:rsidRPr="00426001" w:rsidRDefault="00B875A8" w:rsidP="00B875A8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A2DBC8E" wp14:editId="07A7706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2B5D08" w14:textId="77777777" w:rsidR="00B875A8" w:rsidRPr="00AF4EA4" w:rsidRDefault="00B875A8" w:rsidP="00B875A8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2DBC8E" id="_x0000_s1030" style="position:absolute;left:0;text-align:left;margin-left:-3.5pt;margin-top:30.5pt;width:17.9pt;height:2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AlC9M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D2B5D08" w14:textId="77777777" w:rsidR="00B875A8" w:rsidRPr="00AF4EA4" w:rsidRDefault="00B875A8" w:rsidP="00B875A8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والإشراف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3D065F9B" w14:textId="1AC93623" w:rsidR="00251FF2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ادارة الافراد وشئون العاملين </w:t>
            </w:r>
          </w:p>
          <w:p w14:paraId="342E9E47" w14:textId="78DEE686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 </w:t>
            </w:r>
            <w:r w:rsidR="00B875A8">
              <w:rPr>
                <w:rFonts w:cs="Tahoma" w:hint="cs"/>
                <w:sz w:val="28"/>
                <w:szCs w:val="28"/>
                <w:rtl/>
              </w:rPr>
              <w:t xml:space="preserve">إدارة الحسابات الختامية والموازنات التخطيطية </w:t>
            </w:r>
          </w:p>
          <w:p w14:paraId="1A3EA4E8" w14:textId="72E15DEC" w:rsidR="00B875A8" w:rsidRDefault="00B875A8" w:rsidP="00B875A8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عام التفتيش المالى والادارى والتجارى </w:t>
            </w:r>
          </w:p>
          <w:p w14:paraId="4ADD1A80" w14:textId="03343DA9" w:rsidR="00B875A8" w:rsidRDefault="00B875A8" w:rsidP="00E314B3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</w:t>
            </w:r>
            <w:r w:rsidR="00E314B3">
              <w:rPr>
                <w:rFonts w:cs="Tahoma" w:hint="cs"/>
                <w:sz w:val="28"/>
                <w:szCs w:val="28"/>
                <w:rtl/>
              </w:rPr>
              <w:t xml:space="preserve">قطاع 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تجارى </w:t>
            </w:r>
          </w:p>
          <w:p w14:paraId="1E3A2A1E" w14:textId="67290E4F" w:rsidR="00B875A8" w:rsidRDefault="00E314B3" w:rsidP="00E314B3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</w:t>
            </w:r>
            <w:r w:rsidR="00B875A8">
              <w:rPr>
                <w:rFonts w:cs="Tahoma" w:hint="cs"/>
                <w:sz w:val="28"/>
                <w:szCs w:val="28"/>
                <w:rtl/>
              </w:rPr>
              <w:t xml:space="preserve">قطاع مالى </w:t>
            </w:r>
          </w:p>
          <w:p w14:paraId="49E59253" w14:textId="15A631B4" w:rsidR="00B875A8" w:rsidRPr="00C50476" w:rsidRDefault="00B875A8" w:rsidP="00B875A8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مجلس ادارة والعضو المنتدب </w:t>
            </w:r>
          </w:p>
          <w:p w14:paraId="388E9A85" w14:textId="4C89856E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36A65FF1" w:rsidR="00667A13" w:rsidRPr="006719E2" w:rsidRDefault="00541F95" w:rsidP="00991A79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المؤتمرات العلمية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74F154F" w14:textId="77777777" w:rsidR="00B875A8" w:rsidRDefault="00B875A8" w:rsidP="00B875A8">
      <w:pPr>
        <w:pStyle w:val="ListParagraph"/>
        <w:numPr>
          <w:ilvl w:val="0"/>
          <w:numId w:val="25"/>
        </w:numPr>
        <w:bidi/>
        <w:ind w:left="4857" w:right="45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جميع المؤتمرات الملاحية بالأكاديمية العربية للعلوم  </w:t>
      </w:r>
    </w:p>
    <w:p w14:paraId="3FF8BC55" w14:textId="4D4C6813" w:rsidR="00251FF2" w:rsidRDefault="00B875A8" w:rsidP="00B875A8">
      <w:pPr>
        <w:pStyle w:val="ListParagraph"/>
        <w:bidi/>
        <w:ind w:left="5141" w:righ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والتكنولوجيا والنقل البحرى </w:t>
      </w:r>
    </w:p>
    <w:p w14:paraId="07418B01" w14:textId="77777777" w:rsidR="00B875A8" w:rsidRDefault="00B875A8" w:rsidP="00B875A8">
      <w:pPr>
        <w:pStyle w:val="ListParagraph"/>
        <w:bidi/>
        <w:ind w:left="5141" w:right="450"/>
        <w:rPr>
          <w:sz w:val="28"/>
          <w:szCs w:val="28"/>
          <w:rtl/>
        </w:rPr>
      </w:pPr>
    </w:p>
    <w:p w14:paraId="6D1A85AE" w14:textId="77777777" w:rsidR="00B875A8" w:rsidRDefault="00B875A8" w:rsidP="00B875A8">
      <w:pPr>
        <w:pStyle w:val="ListParagraph"/>
        <w:numPr>
          <w:ilvl w:val="0"/>
          <w:numId w:val="25"/>
        </w:numPr>
        <w:bidi/>
        <w:ind w:left="4716" w:right="450" w:firstLine="2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جميع المؤتمرات الخاصة بالتعاون مع الدول الاخرى </w:t>
      </w:r>
    </w:p>
    <w:p w14:paraId="4E7DC441" w14:textId="7AA4B828" w:rsidR="00B875A8" w:rsidRPr="00B875A8" w:rsidRDefault="00B875A8" w:rsidP="00B875A8">
      <w:pPr>
        <w:pStyle w:val="ListParagraph"/>
        <w:bidi/>
        <w:ind w:left="4743" w:righ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والمنعقدة فى أى مكان داخل مصر </w:t>
      </w: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</w:tr>
    </w:tbl>
    <w:p w14:paraId="4857D197" w14:textId="2F8D1E3F" w:rsidR="00426F36" w:rsidRDefault="00B875A8" w:rsidP="00426F36">
      <w:pPr>
        <w:bidi/>
        <w:ind w:left="4050" w:right="270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</w:p>
    <w:p w14:paraId="53CE160D" w14:textId="7A63094A" w:rsidR="00B875A8" w:rsidRDefault="00B875A8" w:rsidP="0062636C">
      <w:pPr>
        <w:pStyle w:val="ListParagraph"/>
        <w:numPr>
          <w:ilvl w:val="0"/>
          <w:numId w:val="25"/>
        </w:numPr>
        <w:tabs>
          <w:tab w:val="left" w:pos="4857"/>
        </w:tabs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رئيس مجلس ادارة شركة آمون للتوكيلات الملاحية </w:t>
      </w:r>
      <w:r w:rsidR="0062636C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والعضو المنتدب </w:t>
      </w:r>
    </w:p>
    <w:p w14:paraId="6B1B75C4" w14:textId="303B29A0" w:rsidR="00B875A8" w:rsidRDefault="00B875A8" w:rsidP="0062636C">
      <w:pPr>
        <w:pStyle w:val="ListParagraph"/>
        <w:numPr>
          <w:ilvl w:val="0"/>
          <w:numId w:val="25"/>
        </w:numPr>
        <w:tabs>
          <w:tab w:val="left" w:pos="4716"/>
        </w:tabs>
        <w:bidi/>
        <w:ind w:left="4574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مستشار تجارى بشركة </w:t>
      </w:r>
      <w:r w:rsidR="0062636C">
        <w:rPr>
          <w:rFonts w:hint="cs"/>
          <w:sz w:val="28"/>
          <w:szCs w:val="28"/>
          <w:rtl/>
        </w:rPr>
        <w:t xml:space="preserve">" آميستر شيبينج " </w:t>
      </w:r>
    </w:p>
    <w:p w14:paraId="68B8B045" w14:textId="6EEF27E2" w:rsidR="0062636C" w:rsidRDefault="007E740B" w:rsidP="007E740B">
      <w:pPr>
        <w:pStyle w:val="ListParagraph"/>
        <w:numPr>
          <w:ilvl w:val="0"/>
          <w:numId w:val="25"/>
        </w:numPr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رئيس مجلس ادارة شركة </w:t>
      </w:r>
      <w:r w:rsidR="0062636C">
        <w:rPr>
          <w:rFonts w:hint="cs"/>
          <w:sz w:val="28"/>
          <w:szCs w:val="28"/>
          <w:rtl/>
        </w:rPr>
        <w:t xml:space="preserve">الهندسه العربية للتجارة والمقاولات </w:t>
      </w:r>
    </w:p>
    <w:p w14:paraId="54128D9B" w14:textId="4D8954E7" w:rsidR="0062636C" w:rsidRDefault="0062636C" w:rsidP="0062636C">
      <w:pPr>
        <w:pStyle w:val="ListParagraph"/>
        <w:numPr>
          <w:ilvl w:val="0"/>
          <w:numId w:val="25"/>
        </w:numPr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نائب رئيس مجلس ادارة شركة ممفيس للتوكيلات الملاحية </w:t>
      </w:r>
    </w:p>
    <w:p w14:paraId="288B01C1" w14:textId="474D9A29" w:rsidR="0062636C" w:rsidRPr="00B875A8" w:rsidRDefault="0062636C" w:rsidP="0062636C">
      <w:pPr>
        <w:pStyle w:val="ListParagraph"/>
        <w:numPr>
          <w:ilvl w:val="0"/>
          <w:numId w:val="25"/>
        </w:numPr>
        <w:bidi/>
        <w:ind w:left="4857" w:right="27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وحالياً رئيس مجلس ادارة شركة ابوسمبل وطيبة للتوكيلات الملاحية </w:t>
      </w:r>
    </w:p>
    <w:sectPr w:rsidR="0062636C" w:rsidRPr="00B875A8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7CCCA" w14:textId="77777777" w:rsidR="00143AD1" w:rsidRDefault="00143AD1" w:rsidP="00C51CF5">
      <w:r>
        <w:separator/>
      </w:r>
    </w:p>
  </w:endnote>
  <w:endnote w:type="continuationSeparator" w:id="0">
    <w:p w14:paraId="269C1D1D" w14:textId="77777777" w:rsidR="00143AD1" w:rsidRDefault="00143AD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3A9EE77B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91A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91A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F768F" w14:textId="77777777" w:rsidR="00143AD1" w:rsidRDefault="00143AD1" w:rsidP="00C51CF5">
      <w:r>
        <w:separator/>
      </w:r>
    </w:p>
  </w:footnote>
  <w:footnote w:type="continuationSeparator" w:id="0">
    <w:p w14:paraId="630A584B" w14:textId="77777777" w:rsidR="00143AD1" w:rsidRDefault="00143AD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70F92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957EBA"/>
    <w:multiLevelType w:val="hybridMultilevel"/>
    <w:tmpl w:val="8C8A367C"/>
    <w:lvl w:ilvl="0" w:tplc="15E8DCC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8"/>
  </w:num>
  <w:num w:numId="5">
    <w:abstractNumId w:val="8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11"/>
  </w:num>
  <w:num w:numId="11">
    <w:abstractNumId w:val="1"/>
  </w:num>
  <w:num w:numId="12">
    <w:abstractNumId w:val="23"/>
  </w:num>
  <w:num w:numId="13">
    <w:abstractNumId w:val="24"/>
  </w:num>
  <w:num w:numId="14">
    <w:abstractNumId w:val="14"/>
  </w:num>
  <w:num w:numId="15">
    <w:abstractNumId w:val="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  <w:num w:numId="21">
    <w:abstractNumId w:val="21"/>
  </w:num>
  <w:num w:numId="22">
    <w:abstractNumId w:val="12"/>
  </w:num>
  <w:num w:numId="23">
    <w:abstractNumId w:val="13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43AD1"/>
    <w:rsid w:val="00153B84"/>
    <w:rsid w:val="001626C7"/>
    <w:rsid w:val="00172F4A"/>
    <w:rsid w:val="0017425F"/>
    <w:rsid w:val="00196AAB"/>
    <w:rsid w:val="001A4D1A"/>
    <w:rsid w:val="001B0B3D"/>
    <w:rsid w:val="001D6BC1"/>
    <w:rsid w:val="00251FF2"/>
    <w:rsid w:val="00256EFD"/>
    <w:rsid w:val="00261E30"/>
    <w:rsid w:val="00273664"/>
    <w:rsid w:val="00292A15"/>
    <w:rsid w:val="002A25B3"/>
    <w:rsid w:val="002A6769"/>
    <w:rsid w:val="002D0D06"/>
    <w:rsid w:val="002E5AD5"/>
    <w:rsid w:val="002E77CD"/>
    <w:rsid w:val="00310E72"/>
    <w:rsid w:val="003334B2"/>
    <w:rsid w:val="003349E5"/>
    <w:rsid w:val="003413CA"/>
    <w:rsid w:val="00372808"/>
    <w:rsid w:val="0038231C"/>
    <w:rsid w:val="003A0E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1635"/>
    <w:rsid w:val="0051619D"/>
    <w:rsid w:val="005303BF"/>
    <w:rsid w:val="00541F95"/>
    <w:rsid w:val="00543127"/>
    <w:rsid w:val="0054375C"/>
    <w:rsid w:val="00562979"/>
    <w:rsid w:val="00572086"/>
    <w:rsid w:val="0057611C"/>
    <w:rsid w:val="00586B00"/>
    <w:rsid w:val="00595CB7"/>
    <w:rsid w:val="00597871"/>
    <w:rsid w:val="005D47DE"/>
    <w:rsid w:val="005D7E18"/>
    <w:rsid w:val="005F20F0"/>
    <w:rsid w:val="005F364E"/>
    <w:rsid w:val="0062123A"/>
    <w:rsid w:val="0062146B"/>
    <w:rsid w:val="0062636C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22C30"/>
    <w:rsid w:val="00742525"/>
    <w:rsid w:val="00750AEB"/>
    <w:rsid w:val="00763A3D"/>
    <w:rsid w:val="00776643"/>
    <w:rsid w:val="00796188"/>
    <w:rsid w:val="00797579"/>
    <w:rsid w:val="007B4B14"/>
    <w:rsid w:val="007D0F5B"/>
    <w:rsid w:val="007E0E57"/>
    <w:rsid w:val="007E740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590F"/>
    <w:rsid w:val="009473DD"/>
    <w:rsid w:val="00964B9F"/>
    <w:rsid w:val="00967D2F"/>
    <w:rsid w:val="00976C53"/>
    <w:rsid w:val="00991A79"/>
    <w:rsid w:val="009B78F7"/>
    <w:rsid w:val="009C12DE"/>
    <w:rsid w:val="009D7F33"/>
    <w:rsid w:val="009F215D"/>
    <w:rsid w:val="009F481A"/>
    <w:rsid w:val="00A27B72"/>
    <w:rsid w:val="00A73BCA"/>
    <w:rsid w:val="00A75FCE"/>
    <w:rsid w:val="00A86E43"/>
    <w:rsid w:val="00AC5509"/>
    <w:rsid w:val="00AE0037"/>
    <w:rsid w:val="00AF4EA4"/>
    <w:rsid w:val="00B0669D"/>
    <w:rsid w:val="00B55DDD"/>
    <w:rsid w:val="00B87058"/>
    <w:rsid w:val="00B875A8"/>
    <w:rsid w:val="00B90CEF"/>
    <w:rsid w:val="00B95D4D"/>
    <w:rsid w:val="00BA7838"/>
    <w:rsid w:val="00BB4770"/>
    <w:rsid w:val="00BB5F89"/>
    <w:rsid w:val="00BC038E"/>
    <w:rsid w:val="00BF182B"/>
    <w:rsid w:val="00BF6FB8"/>
    <w:rsid w:val="00C50476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314B3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E2F6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1D156-B58E-4B32-80D4-DF23911E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2023-10-17T07:29:00Z</dcterms:created>
  <dcterms:modified xsi:type="dcterms:W3CDTF">2023-10-18T05:33:00Z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