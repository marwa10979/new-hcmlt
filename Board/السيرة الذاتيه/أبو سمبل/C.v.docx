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802CE" w14:textId="77777777" w:rsidR="00666B0B" w:rsidRDefault="00666B0B" w:rsidP="00EE7006">
      <w:pPr>
        <w:bidi/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36C3CA53" w14:textId="3AA75E14" w:rsidR="00666B0B" w:rsidRPr="00295187" w:rsidRDefault="00295187" w:rsidP="00295187">
      <w:pPr>
        <w:bidi/>
        <w:jc w:val="center"/>
        <w:rPr>
          <w:sz w:val="12"/>
          <w:szCs w:val="14"/>
          <w:rtl/>
        </w:rPr>
      </w:pPr>
      <w:r w:rsidRPr="00295187">
        <w:rPr>
          <w:rFonts w:asciiTheme="majorHAnsi" w:eastAsiaTheme="majorEastAsia" w:hAnsiTheme="majorHAnsi" w:cs="Tahoma"/>
          <w:b/>
          <w:bCs/>
          <w:caps/>
          <w:color w:val="538135"/>
          <w:sz w:val="72"/>
          <w:szCs w:val="44"/>
        </w:rPr>
        <w:t>the biography</w:t>
      </w: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7B47E76C" w14:textId="77777777" w:rsidR="00295187" w:rsidRPr="00295187" w:rsidRDefault="00295187" w:rsidP="00295187">
      <w:pPr>
        <w:pStyle w:val="Heading1"/>
        <w:jc w:val="center"/>
        <w:rPr>
          <w:b/>
          <w:bCs/>
          <w:color w:val="538135"/>
          <w:sz w:val="72"/>
          <w:szCs w:val="44"/>
        </w:rPr>
      </w:pPr>
      <w:r w:rsidRPr="00295187">
        <w:rPr>
          <w:b/>
          <w:bCs/>
          <w:color w:val="538135"/>
          <w:sz w:val="72"/>
          <w:szCs w:val="44"/>
        </w:rPr>
        <w:t>Chairman of Board of Directors</w:t>
      </w:r>
    </w:p>
    <w:p w14:paraId="3D38955A" w14:textId="10862574" w:rsidR="00666B0B" w:rsidRPr="00295187" w:rsidRDefault="00295187" w:rsidP="00295187">
      <w:pPr>
        <w:pStyle w:val="Heading1"/>
        <w:bidi/>
        <w:jc w:val="center"/>
        <w:rPr>
          <w:b/>
          <w:bCs/>
          <w:color w:val="538135"/>
          <w:sz w:val="44"/>
          <w:szCs w:val="28"/>
          <w:rtl/>
          <w:lang w:bidi="ar-EG"/>
        </w:rPr>
      </w:pPr>
      <w:r w:rsidRPr="00295187">
        <w:rPr>
          <w:b/>
          <w:bCs/>
          <w:color w:val="538135"/>
          <w:sz w:val="72"/>
          <w:szCs w:val="44"/>
        </w:rPr>
        <w:t>And Managing Director</w:t>
      </w: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Pr="009C12DE" w:rsidRDefault="009C12DE" w:rsidP="009C12DE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4F176469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4729AD36" w:rsidR="00EE7006" w:rsidRDefault="00991A79" w:rsidP="00EE7006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479FF915" w14:textId="77777777" w:rsidR="00295187" w:rsidRPr="00295187" w:rsidRDefault="00295187" w:rsidP="00295187">
      <w:pPr>
        <w:bidi/>
        <w:jc w:val="right"/>
        <w:rPr>
          <w:sz w:val="12"/>
          <w:szCs w:val="14"/>
          <w:rtl/>
        </w:rPr>
      </w:pPr>
      <w:r w:rsidRPr="00295187">
        <w:rPr>
          <w:rFonts w:asciiTheme="majorHAnsi" w:eastAsiaTheme="majorEastAsia" w:hAnsiTheme="majorHAnsi" w:cs="Tahoma"/>
          <w:b/>
          <w:bCs/>
          <w:caps/>
          <w:color w:val="538135"/>
          <w:sz w:val="72"/>
          <w:szCs w:val="44"/>
        </w:rPr>
        <w:t>the biography</w:t>
      </w:r>
    </w:p>
    <w:p w14:paraId="44D078B8" w14:textId="77777777" w:rsidR="00BB5F89" w:rsidRDefault="00BB5F89" w:rsidP="00295187">
      <w:pPr>
        <w:bidi/>
        <w:rPr>
          <w:rFonts w:hint="cs"/>
          <w:rtl/>
          <w:lang w:bidi="ar-EG"/>
        </w:rPr>
      </w:pPr>
      <w:r>
        <w:rPr>
          <w:noProof/>
          <w:rtl/>
          <w:lang w:eastAsia="en-US"/>
        </w:rPr>
        <w:drawing>
          <wp:inline distT="0" distB="0" distL="0" distR="0" wp14:anchorId="04C0114F" wp14:editId="5C4655C1">
            <wp:extent cx="198628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mScanner 10-17-2023 11.37.jp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945" cy="18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8F41" w14:textId="2292B22C" w:rsidR="00666B0B" w:rsidRDefault="00667A13" w:rsidP="00BB5F89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037464B3">
                <wp:simplePos x="0" y="0"/>
                <wp:positionH relativeFrom="margin">
                  <wp:align>right</wp:align>
                </wp:positionH>
                <wp:positionV relativeFrom="paragraph">
                  <wp:posOffset>131993</wp:posOffset>
                </wp:positionV>
                <wp:extent cx="2648607" cy="5391807"/>
                <wp:effectExtent l="0" t="0" r="1841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607" cy="53918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92"/>
                            </w:tblGrid>
                            <w:tr w:rsidR="00EE7006" w:rsidRPr="00077B90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7D4ACE0A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bookmarkStart w:id="0" w:name="_GoBack"/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Ahmed Morsi Mahmoud Salem</w:t>
                                  </w:r>
                                </w:p>
                                <w:p w14:paraId="39CF4401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Chairman of the Board and Managing Director</w:t>
                                  </w:r>
                                </w:p>
                                <w:p w14:paraId="5F70A344" w14:textId="048934D5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Personal data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:</w:t>
                                  </w:r>
                                </w:p>
                                <w:p w14:paraId="7F345DC9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Date of birth: 8/19/1948</w:t>
                                  </w:r>
                                </w:p>
                                <w:p w14:paraId="16FEF26A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Address: No. 2, Al-Hafiz Othman Street - Al-Ibrahimiyya</w:t>
                                  </w:r>
                                </w:p>
                                <w:p w14:paraId="4DA692DD" w14:textId="77777777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College: Commerce - Alexandria University</w:t>
                                  </w:r>
                                </w:p>
                                <w:p w14:paraId="7A3D8E9E" w14:textId="72FC5FF5" w:rsidR="0035308E" w:rsidRPr="00077B90" w:rsidRDefault="0035308E" w:rsidP="00077B90">
                                  <w:pPr>
                                    <w:pStyle w:val="NormalWeb"/>
                                    <w:jc w:val="both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Egyptian nationality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Languages: Arabic 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–</w:t>
                                  </w:r>
                                  <w:r w:rsidR="00077B90"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English</w:t>
                                  </w:r>
                                </w:p>
                                <w:p w14:paraId="2695306C" w14:textId="77777777" w:rsidR="0035308E" w:rsidRPr="00077B90" w:rsidRDefault="0035308E" w:rsidP="0035308E">
                                  <w:pPr>
                                    <w:pStyle w:val="NormalWeb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communication</w:t>
                                  </w:r>
                                </w:p>
                                <w:p w14:paraId="446F5DCD" w14:textId="77777777" w:rsidR="0035308E" w:rsidRPr="00077B90" w:rsidRDefault="0035308E" w:rsidP="0035308E">
                                  <w:pPr>
                                    <w:pStyle w:val="NormalWeb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>Mobile number:</w:t>
                                  </w:r>
                                </w:p>
                                <w:p w14:paraId="7F6E4EA5" w14:textId="77777777" w:rsidR="0035308E" w:rsidRPr="00077B90" w:rsidRDefault="0035308E" w:rsidP="0035308E">
                                  <w:pPr>
                                    <w:pStyle w:val="NormalWeb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lang w:bidi="ar-EG"/>
                                    </w:rPr>
                                    <w:t xml:space="preserve">  01009922623</w:t>
                                  </w:r>
                                </w:p>
                                <w:p w14:paraId="4B105945" w14:textId="45CC1397" w:rsidR="00EE7006" w:rsidRPr="00077B90" w:rsidRDefault="0035308E" w:rsidP="0035308E">
                                  <w:pPr>
                                    <w:bidi/>
                                    <w:rPr>
                                      <w:sz w:val="24"/>
                                    </w:rPr>
                                  </w:pP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4"/>
                                      <w:rtl/>
                                      <w:lang w:bidi="ar-EG"/>
                                    </w:rPr>
                                    <w:t xml:space="preserve">  </w:t>
                                  </w:r>
                                  <w:r w:rsidRPr="00077B90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4"/>
                                      <w:lang w:bidi="ar-EG"/>
                                    </w:rPr>
                                    <w:t>Means of communication:</w:t>
                                  </w:r>
                                </w:p>
                                <w:p w14:paraId="4D3D9288" w14:textId="1AF338A4" w:rsidR="003B24B9" w:rsidRPr="00077B90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sz w:val="24"/>
                                      <w:rtl/>
                                    </w:rPr>
                                  </w:pPr>
                                  <w:r w:rsidRPr="00077B90">
                                    <w:rPr>
                                      <w:rFonts w:cs="Tahoma"/>
                                      <w:color w:val="1B5337" w:themeColor="accent3" w:themeShade="80"/>
                                      <w:sz w:val="24"/>
                                    </w:rPr>
                                    <w:t xml:space="preserve">          </w:t>
                                  </w:r>
                                  <w:r w:rsidR="00CC710A" w:rsidRPr="00077B90">
                                    <w:rPr>
                                      <w:rFonts w:cs="Tahoma"/>
                                      <w:color w:val="1B5337" w:themeColor="accent3" w:themeShade="80"/>
                                      <w:sz w:val="24"/>
                                    </w:rPr>
                                    <w:t>Email ;</w:t>
                                  </w:r>
                                  <w:r w:rsidR="00CC710A" w:rsidRPr="00077B90">
                                    <w:rPr>
                                      <w:rStyle w:val="Hyperlink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AB5612" w14:textId="2B0FD8DB" w:rsidR="00E2784C" w:rsidRPr="00077B90" w:rsidRDefault="00E2784C" w:rsidP="00FF2B76">
                                  <w:pPr>
                                    <w:rPr>
                                      <w:sz w:val="24"/>
                                      <w:lang w:bidi="ar-EG"/>
                                    </w:rPr>
                                  </w:pPr>
                                  <w:r w:rsidRPr="00077B90">
                                    <w:rPr>
                                      <w:rStyle w:val="Hyperlink"/>
                                      <w:sz w:val="24"/>
                                    </w:rPr>
                                    <w:t xml:space="preserve">Facebook </w:t>
                                  </w:r>
                                  <w:r w:rsidR="00CC710A" w:rsidRPr="00077B90">
                                    <w:rPr>
                                      <w:rStyle w:val="Hyperlink"/>
                                      <w:sz w:val="24"/>
                                    </w:rPr>
                                    <w:t xml:space="preserve">; </w:t>
                                  </w:r>
                                  <w:r w:rsidR="00595CB7" w:rsidRPr="00077B90">
                                    <w:rPr>
                                      <w:sz w:val="24"/>
                                      <w:lang w:bidi="ar-EG"/>
                                    </w:rPr>
                                    <w:t xml:space="preserve">Ahmed Salem </w:t>
                                  </w:r>
                                </w:p>
                                <w:p w14:paraId="4E2B4120" w14:textId="77777777" w:rsidR="003B24B9" w:rsidRPr="00077B90" w:rsidRDefault="003B24B9" w:rsidP="003B24B9">
                                  <w:pPr>
                                    <w:bidi/>
                                    <w:rPr>
                                      <w:rFonts w:hint="cs"/>
                                      <w:sz w:val="24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5BCDAE5A" w14:textId="77777777" w:rsidR="00EE7006" w:rsidRPr="00077B90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35pt;margin-top:10.4pt;width:208.55pt;height:424.55pt;z-index:25167462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92"/>
                      </w:tblGrid>
                      <w:tr w:rsidR="00EE7006" w:rsidRPr="00077B90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7D4ACE0A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bookmarkStart w:id="1" w:name="_GoBack"/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Ahmed Morsi Mahmoud Salem</w:t>
                            </w:r>
                          </w:p>
                          <w:p w14:paraId="39CF4401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Chairman of the Board and Managing Director</w:t>
                            </w:r>
                          </w:p>
                          <w:p w14:paraId="5F70A344" w14:textId="048934D5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Personal data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:</w:t>
                            </w:r>
                          </w:p>
                          <w:p w14:paraId="7F345DC9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Date of birth: 8/19/1948</w:t>
                            </w:r>
                          </w:p>
                          <w:p w14:paraId="16FEF26A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Address: No. 2, Al-Hafiz Othman Street - Al-Ibrahimiyya</w:t>
                            </w:r>
                          </w:p>
                          <w:p w14:paraId="4DA692DD" w14:textId="77777777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College: Commerce - Alexandria University</w:t>
                            </w:r>
                          </w:p>
                          <w:p w14:paraId="7A3D8E9E" w14:textId="72FC5FF5" w:rsidR="0035308E" w:rsidRPr="00077B90" w:rsidRDefault="0035308E" w:rsidP="00077B90">
                            <w:pPr>
                              <w:pStyle w:val="NormalWeb"/>
                              <w:jc w:val="both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Egyptian nationality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Languages: Arabic 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–</w:t>
                            </w:r>
                            <w:r w:rsidR="00077B90"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English</w:t>
                            </w:r>
                          </w:p>
                          <w:p w14:paraId="2695306C" w14:textId="77777777" w:rsidR="0035308E" w:rsidRPr="00077B90" w:rsidRDefault="0035308E" w:rsidP="0035308E">
                            <w:pPr>
                              <w:pStyle w:val="NormalWeb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communication</w:t>
                            </w:r>
                          </w:p>
                          <w:p w14:paraId="446F5DCD" w14:textId="77777777" w:rsidR="0035308E" w:rsidRPr="00077B90" w:rsidRDefault="0035308E" w:rsidP="0035308E">
                            <w:pPr>
                              <w:pStyle w:val="NormalWeb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>Mobile number:</w:t>
                            </w:r>
                          </w:p>
                          <w:p w14:paraId="7F6E4EA5" w14:textId="77777777" w:rsidR="0035308E" w:rsidRPr="00077B90" w:rsidRDefault="0035308E" w:rsidP="0035308E">
                            <w:pPr>
                              <w:pStyle w:val="NormalWeb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lang w:bidi="ar-EG"/>
                              </w:rPr>
                              <w:t xml:space="preserve">  01009922623</w:t>
                            </w:r>
                          </w:p>
                          <w:p w14:paraId="4B105945" w14:textId="45CC1397" w:rsidR="00EE7006" w:rsidRPr="00077B90" w:rsidRDefault="0035308E" w:rsidP="0035308E">
                            <w:pPr>
                              <w:bidi/>
                              <w:rPr>
                                <w:sz w:val="24"/>
                              </w:rPr>
                            </w:pP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4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077B90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4"/>
                                <w:lang w:bidi="ar-EG"/>
                              </w:rPr>
                              <w:t>Means of communication:</w:t>
                            </w:r>
                          </w:p>
                          <w:p w14:paraId="4D3D9288" w14:textId="1AF338A4" w:rsidR="003B24B9" w:rsidRPr="00077B90" w:rsidRDefault="00FF2B76" w:rsidP="00FF2B76">
                            <w:pPr>
                              <w:ind w:left="-535"/>
                              <w:rPr>
                                <w:rStyle w:val="Hyperlink"/>
                                <w:sz w:val="24"/>
                                <w:rtl/>
                              </w:rPr>
                            </w:pPr>
                            <w:r w:rsidRPr="00077B90">
                              <w:rPr>
                                <w:rFonts w:cs="Tahoma"/>
                                <w:color w:val="1B5337" w:themeColor="accent3" w:themeShade="80"/>
                                <w:sz w:val="24"/>
                              </w:rPr>
                              <w:t xml:space="preserve">          </w:t>
                            </w:r>
                            <w:r w:rsidR="00CC710A" w:rsidRPr="00077B90">
                              <w:rPr>
                                <w:rFonts w:cs="Tahoma"/>
                                <w:color w:val="1B5337" w:themeColor="accent3" w:themeShade="80"/>
                                <w:sz w:val="24"/>
                              </w:rPr>
                              <w:t>Email ;</w:t>
                            </w:r>
                            <w:r w:rsidR="00CC710A" w:rsidRPr="00077B90">
                              <w:rPr>
                                <w:rStyle w:val="Hyperlink"/>
                                <w:sz w:val="24"/>
                              </w:rPr>
                              <w:t xml:space="preserve"> </w:t>
                            </w:r>
                          </w:p>
                          <w:p w14:paraId="61AB5612" w14:textId="2B0FD8DB" w:rsidR="00E2784C" w:rsidRPr="00077B90" w:rsidRDefault="00E2784C" w:rsidP="00FF2B76">
                            <w:pPr>
                              <w:rPr>
                                <w:sz w:val="24"/>
                                <w:lang w:bidi="ar-EG"/>
                              </w:rPr>
                            </w:pPr>
                            <w:r w:rsidRPr="00077B90">
                              <w:rPr>
                                <w:rStyle w:val="Hyperlink"/>
                                <w:sz w:val="24"/>
                              </w:rPr>
                              <w:t xml:space="preserve">Facebook </w:t>
                            </w:r>
                            <w:r w:rsidR="00CC710A" w:rsidRPr="00077B90">
                              <w:rPr>
                                <w:rStyle w:val="Hyperlink"/>
                                <w:sz w:val="24"/>
                              </w:rPr>
                              <w:t xml:space="preserve">; </w:t>
                            </w:r>
                            <w:r w:rsidR="00595CB7" w:rsidRPr="00077B90">
                              <w:rPr>
                                <w:sz w:val="24"/>
                                <w:lang w:bidi="ar-EG"/>
                              </w:rPr>
                              <w:t xml:space="preserve">Ahmed Salem </w:t>
                            </w:r>
                          </w:p>
                          <w:p w14:paraId="4E2B4120" w14:textId="77777777" w:rsidR="003B24B9" w:rsidRPr="00077B90" w:rsidRDefault="003B24B9" w:rsidP="003B24B9">
                            <w:pPr>
                              <w:bidi/>
                              <w:rPr>
                                <w:rFonts w:hint="cs"/>
                                <w:sz w:val="24"/>
                                <w:lang w:bidi="ar-EG"/>
                              </w:rPr>
                            </w:pPr>
                          </w:p>
                        </w:tc>
                      </w:tr>
                      <w:bookmarkEnd w:id="1"/>
                    </w:tbl>
                    <w:p w14:paraId="5BCDAE5A" w14:textId="77777777" w:rsidR="00EE7006" w:rsidRPr="00077B90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187">
        <w:t xml:space="preserve"> </w: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6619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1EDA60ED" w:rsidR="00667A13" w:rsidRPr="00295187" w:rsidRDefault="00295187" w:rsidP="00295187">
            <w:pPr>
              <w:pStyle w:val="Heading1"/>
              <w:bidi/>
              <w:jc w:val="center"/>
              <w:rPr>
                <w:rFonts w:hint="cs"/>
                <w:b/>
                <w:bCs/>
                <w:sz w:val="52"/>
                <w:szCs w:val="36"/>
                <w:rtl/>
                <w:lang w:bidi="ar-EG"/>
              </w:rPr>
            </w:pPr>
            <w:r w:rsidRPr="00295187">
              <w:rPr>
                <w:rFonts w:cs="Tahoma"/>
                <w:b/>
                <w:bCs/>
                <w:sz w:val="52"/>
                <w:szCs w:val="36"/>
              </w:rPr>
              <w:t>First: Academic qualifications: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7718117" w14:textId="77777777" w:rsidR="00BB5F89" w:rsidRPr="00295187" w:rsidRDefault="00BB5F89" w:rsidP="00295187">
            <w:pPr>
              <w:bidi/>
              <w:spacing w:line="360" w:lineRule="auto"/>
              <w:ind w:right="0"/>
              <w:jc w:val="right"/>
              <w:rPr>
                <w:sz w:val="24"/>
                <w:rtl/>
                <w:lang w:bidi="ar-EG"/>
              </w:rPr>
            </w:pPr>
          </w:p>
          <w:p w14:paraId="61DCC9DF" w14:textId="0BA0D5D2" w:rsidR="00251FF2" w:rsidRPr="00295187" w:rsidRDefault="00295187" w:rsidP="00295187">
            <w:pPr>
              <w:bidi/>
              <w:spacing w:line="360" w:lineRule="auto"/>
              <w:ind w:right="0"/>
              <w:jc w:val="right"/>
              <w:rPr>
                <w:sz w:val="24"/>
              </w:rPr>
            </w:pPr>
            <w:r w:rsidRPr="00295187">
              <w:rPr>
                <w:sz w:val="24"/>
                <w:lang w:bidi="ar-EG"/>
              </w:rPr>
              <w:t>Bachelor of Commerce - Accounting Division - May 1978</w:t>
            </w:r>
          </w:p>
          <w:p w14:paraId="6E394979" w14:textId="77777777" w:rsidR="00251FF2" w:rsidRPr="00295187" w:rsidRDefault="00251FF2" w:rsidP="00295187">
            <w:pPr>
              <w:bidi/>
              <w:spacing w:line="360" w:lineRule="auto"/>
              <w:ind w:right="0"/>
              <w:jc w:val="right"/>
              <w:rPr>
                <w:sz w:val="24"/>
              </w:rPr>
            </w:pPr>
          </w:p>
          <w:p w14:paraId="2DFFB68F" w14:textId="26E47482" w:rsidR="00251FF2" w:rsidRPr="00295187" w:rsidRDefault="00251FF2" w:rsidP="00295187">
            <w:pPr>
              <w:bidi/>
              <w:spacing w:line="360" w:lineRule="auto"/>
              <w:ind w:right="0"/>
              <w:jc w:val="right"/>
              <w:rPr>
                <w:sz w:val="24"/>
              </w:rPr>
            </w:pP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66CFCA16" w:rsidR="00667A13" w:rsidRPr="00295187" w:rsidRDefault="00295187" w:rsidP="00295187">
            <w:pPr>
              <w:pStyle w:val="Heading1"/>
              <w:bidi/>
              <w:jc w:val="center"/>
              <w:rPr>
                <w:rFonts w:cs="Tahoma"/>
                <w:b/>
                <w:bCs/>
                <w:sz w:val="40"/>
                <w:szCs w:val="24"/>
              </w:rPr>
            </w:pPr>
            <w:r w:rsidRPr="00295187">
              <w:rPr>
                <w:rFonts w:cs="Tahoma"/>
                <w:b/>
                <w:bCs/>
                <w:sz w:val="40"/>
                <w:szCs w:val="24"/>
              </w:rPr>
              <w:t>Second: Career progression: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4D1BA6C8" w14:textId="77777777" w:rsidR="00B875A8" w:rsidRPr="00B875A8" w:rsidRDefault="00B875A8" w:rsidP="00B875A8">
            <w:pPr>
              <w:bidi/>
              <w:spacing w:line="360" w:lineRule="auto"/>
              <w:jc w:val="lowKashida"/>
              <w:rPr>
                <w:sz w:val="24"/>
              </w:rPr>
            </w:pPr>
          </w:p>
          <w:p w14:paraId="590B3331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General accounts accountant</w:t>
            </w:r>
          </w:p>
          <w:p w14:paraId="1DB7C65B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Commercial specialist, ship reception and travel</w:t>
            </w:r>
          </w:p>
          <w:p w14:paraId="2E414596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Director of Personnel and Personnel Affairs</w:t>
            </w:r>
          </w:p>
          <w:p w14:paraId="19174BA2" w14:textId="7BEEA13C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 xml:space="preserve">- Director of the Final Accounts and Planning Budgets </w:t>
            </w:r>
            <w:r>
              <w:rPr>
                <w:sz w:val="24"/>
                <w:lang w:val="en-GB" w:bidi="ar-EG"/>
              </w:rPr>
              <w:t xml:space="preserve">   </w:t>
            </w:r>
            <w:r w:rsidRPr="00295187">
              <w:rPr>
                <w:sz w:val="24"/>
                <w:lang w:val="en-GB" w:bidi="ar-EG"/>
              </w:rPr>
              <w:t>Department</w:t>
            </w:r>
          </w:p>
          <w:p w14:paraId="2DBD4BE9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Director General of Financial, Administrative and Commercial Inspection</w:t>
            </w:r>
          </w:p>
          <w:p w14:paraId="5215FD1D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Head of the commercial sector</w:t>
            </w:r>
          </w:p>
          <w:p w14:paraId="309C28B6" w14:textId="77777777" w:rsidR="00295187" w:rsidRPr="00295187" w:rsidRDefault="00295187" w:rsidP="00295187">
            <w:pPr>
              <w:spacing w:line="360" w:lineRule="auto"/>
              <w:rPr>
                <w:sz w:val="24"/>
                <w:lang w:val="en-GB" w:bidi="ar-EG"/>
              </w:rPr>
            </w:pPr>
            <w:r w:rsidRPr="00295187">
              <w:rPr>
                <w:sz w:val="24"/>
                <w:lang w:val="en-GB" w:bidi="ar-EG"/>
              </w:rPr>
              <w:t>- Head of the financial sector</w:t>
            </w:r>
          </w:p>
          <w:p w14:paraId="760E41BE" w14:textId="2797F6B9" w:rsidR="00B875A8" w:rsidRPr="00295187" w:rsidRDefault="00295187" w:rsidP="00295187">
            <w:pPr>
              <w:spacing w:line="360" w:lineRule="auto"/>
              <w:rPr>
                <w:rFonts w:hint="cs"/>
                <w:sz w:val="24"/>
                <w:rtl/>
                <w:lang w:val="en-GB" w:bidi="ar-EG"/>
              </w:rPr>
            </w:pPr>
            <w:r w:rsidRPr="00295187">
              <w:rPr>
                <w:rFonts w:cs="Tahoma"/>
                <w:sz w:val="24"/>
                <w:rtl/>
                <w:lang w:val="en-GB" w:bidi="ar-EG"/>
              </w:rPr>
              <w:t>-</w:t>
            </w:r>
            <w:r w:rsidRPr="00295187">
              <w:rPr>
                <w:sz w:val="24"/>
                <w:lang w:val="en-GB" w:bidi="ar-EG"/>
              </w:rPr>
              <w:t>Chairman of the Board and Managing Director</w:t>
            </w:r>
          </w:p>
          <w:p w14:paraId="6AA78D7F" w14:textId="6ADB31B1" w:rsidR="00295187" w:rsidRPr="00295187" w:rsidRDefault="00295187" w:rsidP="00295187">
            <w:pPr>
              <w:bidi/>
              <w:spacing w:line="360" w:lineRule="auto"/>
              <w:jc w:val="right"/>
              <w:rPr>
                <w:sz w:val="24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4EF7CDEC" w:rsidR="00667A13" w:rsidRPr="00295187" w:rsidRDefault="00295187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44"/>
                <w:szCs w:val="28"/>
                <w:rtl/>
                <w:lang w:bidi="ar-EG"/>
              </w:rPr>
            </w:pPr>
            <w:r w:rsidRPr="00295187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4"/>
                <w:szCs w:val="28"/>
                <w:lang w:bidi="ar-EG"/>
              </w:rPr>
              <w:t>Third:Training courses: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74D95B1A" w14:textId="35ADBDDC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04172D87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Computer 1984, Arab Academy</w:t>
            </w:r>
          </w:p>
          <w:p w14:paraId="083A377D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Computer Programming 1970 I.C.L</w:t>
            </w:r>
          </w:p>
          <w:p w14:paraId="3C6F66AA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The art of negotiation at the Workers’ University</w:t>
            </w:r>
          </w:p>
          <w:p w14:paraId="18C260B3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>-</w:t>
            </w: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ab/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Department of Personnel Affairs or Department of Human Resources</w:t>
            </w:r>
          </w:p>
          <w:p w14:paraId="74047DCE" w14:textId="77777777" w:rsidR="00295187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Qualifying general managers and leadership positions</w:t>
            </w:r>
          </w:p>
          <w:p w14:paraId="655979A3" w14:textId="6B5B2C50" w:rsidR="00B875A8" w:rsidRPr="00295187" w:rsidRDefault="00295187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 w:hint="cs"/>
                <w:sz w:val="28"/>
                <w:szCs w:val="28"/>
                <w:rtl/>
                <w:lang w:val="en-GB" w:bidi="ar-EG"/>
              </w:rPr>
            </w:pPr>
            <w:r w:rsidRPr="00295187">
              <w:rPr>
                <w:rFonts w:cs="Tahoma"/>
                <w:sz w:val="28"/>
                <w:szCs w:val="28"/>
                <w:rtl/>
                <w:lang w:val="en-GB" w:bidi="ar-EG"/>
              </w:rPr>
              <w:t xml:space="preserve">- </w:t>
            </w:r>
            <w:r w:rsidRPr="00295187">
              <w:rPr>
                <w:rFonts w:cs="Tahoma"/>
                <w:sz w:val="28"/>
                <w:szCs w:val="28"/>
                <w:lang w:val="en-GB" w:bidi="ar-EG"/>
              </w:rPr>
              <w:t>English language 9 levels at the British Council</w:t>
            </w:r>
          </w:p>
          <w:p w14:paraId="63B72B55" w14:textId="1AB03AA2" w:rsidR="00B875A8" w:rsidRDefault="00B875A8" w:rsidP="00295187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</w:rPr>
            </w:pPr>
          </w:p>
          <w:p w14:paraId="75C62A39" w14:textId="7B036A46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D11040D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11F581D5" w14:textId="057D6F8C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 w:hint="cs"/>
                <w:sz w:val="28"/>
                <w:szCs w:val="28"/>
                <w:rtl/>
                <w:lang w:bidi="ar-EG"/>
              </w:rPr>
            </w:pPr>
          </w:p>
          <w:p w14:paraId="382D0622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F355664" w14:textId="77777777" w:rsidR="00B875A8" w:rsidRPr="0035308E" w:rsidRDefault="00B875A8" w:rsidP="0035308E">
            <w:pPr>
              <w:tabs>
                <w:tab w:val="right" w:pos="360"/>
                <w:tab w:val="right" w:pos="855"/>
              </w:tabs>
              <w:bidi/>
              <w:ind w:right="0"/>
              <w:jc w:val="right"/>
              <w:rPr>
                <w:rFonts w:cs="Tahoma"/>
                <w:szCs w:val="22"/>
              </w:rPr>
            </w:pPr>
          </w:p>
          <w:tbl>
            <w:tblPr>
              <w:tblpPr w:leftFromText="180" w:rightFromText="180" w:vertAnchor="text" w:horzAnchor="margin" w:tblpY="10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B875A8" w:rsidRPr="0035308E" w14:paraId="3D712F3B" w14:textId="77777777" w:rsidTr="00B875A8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539CB24E" w14:textId="2B200C45" w:rsidR="00B875A8" w:rsidRPr="0035308E" w:rsidRDefault="0035308E" w:rsidP="0035308E">
                  <w:pPr>
                    <w:bidi/>
                    <w:ind w:left="270"/>
                    <w:jc w:val="right"/>
                    <w:rPr>
                      <w:b/>
                      <w:sz w:val="36"/>
                      <w:szCs w:val="22"/>
                    </w:rPr>
                  </w:pPr>
                  <w:r w:rsidRPr="0035308E">
                    <w:rPr>
                      <w:b/>
                      <w:sz w:val="36"/>
                      <w:szCs w:val="22"/>
                    </w:rPr>
                    <w:t>Fourth:Administrative and supervisory positions:</w:t>
                  </w:r>
                  <w:r w:rsidR="00B875A8" w:rsidRPr="0035308E">
                    <w:rPr>
                      <w:noProof/>
                      <w:sz w:val="18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A2DBC8E" wp14:editId="07A7706D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2B5D08" w14:textId="77777777" w:rsidR="00B875A8" w:rsidRPr="00AF4EA4" w:rsidRDefault="00B875A8" w:rsidP="00B875A8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2DBC8E" id="_x0000_s1030" style="position:absolute;left:0;text-align:left;margin-left:-3.5pt;margin-top:30.5pt;width:17.9pt;height:24.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0D2B5D08" w14:textId="77777777" w:rsidR="00B875A8" w:rsidRPr="00AF4EA4" w:rsidRDefault="00B875A8" w:rsidP="00B875A8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C9549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69582C3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0C62857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lang w:bidi="ar-EG"/>
              </w:rPr>
            </w:pPr>
          </w:p>
          <w:p w14:paraId="22BE543B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Director of Personnel and Personnel Affairs</w:t>
            </w:r>
          </w:p>
          <w:p w14:paraId="7AB21EF1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Director of the Final Accounts and Planning Budgets Department</w:t>
            </w:r>
          </w:p>
          <w:p w14:paraId="1E59F6A5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Director General of Financial, Administrative and Commercial Inspection</w:t>
            </w:r>
          </w:p>
          <w:p w14:paraId="7C57CB6A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Head of commercial sector</w:t>
            </w:r>
          </w:p>
          <w:p w14:paraId="4F23998B" w14:textId="77777777" w:rsidR="0035308E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Head of the financial sector</w:t>
            </w:r>
          </w:p>
          <w:p w14:paraId="388E9A85" w14:textId="23C6430A" w:rsidR="00251FF2" w:rsidRPr="0035308E" w:rsidRDefault="0035308E" w:rsidP="0035308E">
            <w:pPr>
              <w:tabs>
                <w:tab w:val="right" w:pos="360"/>
                <w:tab w:val="right" w:pos="855"/>
              </w:tabs>
              <w:ind w:right="0"/>
              <w:rPr>
                <w:rFonts w:cs="Tahoma"/>
                <w:sz w:val="28"/>
                <w:szCs w:val="28"/>
                <w:lang w:val="en-GB"/>
              </w:rPr>
            </w:pPr>
            <w:r w:rsidRPr="0035308E">
              <w:rPr>
                <w:rFonts w:cs="Tahoma"/>
                <w:sz w:val="28"/>
                <w:szCs w:val="28"/>
                <w:rtl/>
                <w:lang w:val="en-GB"/>
              </w:rPr>
              <w:t xml:space="preserve">- </w:t>
            </w:r>
            <w:r w:rsidRPr="0035308E">
              <w:rPr>
                <w:rFonts w:cs="Tahoma"/>
                <w:sz w:val="28"/>
                <w:szCs w:val="28"/>
                <w:lang w:val="en-GB"/>
              </w:rPr>
              <w:t>Chairman of the Board of Directors and Managing Director</w:t>
            </w:r>
          </w:p>
          <w:p w14:paraId="51CAB8A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91AE4C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78AA6D21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B9E8C6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6C7C883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08235B8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2398CDF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44DDEF4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130327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10D766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7C84C9A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D37E867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34DB7E6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5B1805CF" w:rsidR="00667A13" w:rsidRPr="006719E2" w:rsidRDefault="00541F95" w:rsidP="0035308E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center"/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  <w:lang w:bidi="ar-EG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96CD3" id="_x0000_s1031" style="position:absolute;left:0;text-align:left;margin-left:-2.75pt;margin-top:30pt;width:17.9pt;height:24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5308E" w:rsidRPr="0035308E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36"/>
                      <w:szCs w:val="22"/>
                      <w:lang w:bidi="ar-EG"/>
                    </w:rPr>
                    <w:t>Fifth: Scientific conferences:</w:t>
                  </w:r>
                </w:p>
              </w:tc>
            </w:tr>
          </w:tbl>
          <w:p w14:paraId="7652077C" w14:textId="77777777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591F1D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AF8B92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2E2D48C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300C31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F4A41F1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ED0B80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831D48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AB2A73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2C5CBF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92E7442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256F321" w14:textId="77777777" w:rsidR="00B55DDD" w:rsidRDefault="00B55DDD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rtl/>
        </w:rPr>
      </w:pPr>
    </w:p>
    <w:p w14:paraId="560EE995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sz w:val="28"/>
          <w:szCs w:val="28"/>
          <w:lang w:val="en-GB"/>
        </w:rPr>
        <w:t>All maritime conferences of the Arab Academy of Sciences</w:t>
      </w:r>
    </w:p>
    <w:p w14:paraId="1523E45B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  </w:t>
      </w:r>
      <w:r w:rsidRPr="0035308E">
        <w:rPr>
          <w:sz w:val="28"/>
          <w:szCs w:val="28"/>
          <w:lang w:val="en-GB"/>
        </w:rPr>
        <w:t>Technology and maritime transport</w:t>
      </w:r>
    </w:p>
    <w:p w14:paraId="1CFC27C4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</w:p>
    <w:p w14:paraId="108E403B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rFonts w:hint="cs"/>
          <w:sz w:val="28"/>
          <w:szCs w:val="28"/>
          <w:rtl/>
          <w:lang w:val="en-GB" w:bidi="ar-EG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sz w:val="28"/>
          <w:szCs w:val="28"/>
          <w:lang w:val="en-GB"/>
        </w:rPr>
        <w:t>All conferences related to cooperation with other countries</w:t>
      </w:r>
    </w:p>
    <w:p w14:paraId="58FF83F4" w14:textId="3C42C97C" w:rsidR="008F497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rPr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     </w:t>
      </w:r>
      <w:r w:rsidRPr="0035308E">
        <w:rPr>
          <w:sz w:val="28"/>
          <w:szCs w:val="28"/>
          <w:lang w:val="en-GB"/>
        </w:rPr>
        <w:t>And held anywhere inside Egypt</w:t>
      </w: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05947A40" w:rsidR="00426F36" w:rsidRPr="0035308E" w:rsidRDefault="00541F95" w:rsidP="0035308E">
            <w:pPr>
              <w:bidi/>
              <w:jc w:val="right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0"/>
                <w:lang w:bidi="ar-EG"/>
              </w:rPr>
            </w:pPr>
            <w:r w:rsidRPr="0035308E">
              <w:rPr>
                <w:noProof/>
                <w:sz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41A2E" id="_x0000_s1033" style="position:absolute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fI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TBy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ec1fI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308E" w:rsidRPr="0035308E">
              <w:rPr>
                <w:sz w:val="40"/>
              </w:rPr>
              <w:t xml:space="preserve"> </w:t>
            </w:r>
            <w:r w:rsidR="0035308E" w:rsidRPr="0035308E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40"/>
                <w:lang w:bidi="ar-EG"/>
              </w:rPr>
              <w:t>Sixth: Previous experiences:</w:t>
            </w:r>
          </w:p>
        </w:tc>
      </w:tr>
    </w:tbl>
    <w:p w14:paraId="4857D197" w14:textId="71E4B77E" w:rsidR="00426F36" w:rsidRDefault="00B875A8" w:rsidP="00426F36">
      <w:pPr>
        <w:bidi/>
        <w:ind w:left="4050" w:right="270"/>
        <w:jc w:val="lowKashida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</w:rPr>
        <w:t xml:space="preserve">           </w:t>
      </w:r>
    </w:p>
    <w:p w14:paraId="6E604419" w14:textId="77777777" w:rsidR="0035308E" w:rsidRDefault="0035308E" w:rsidP="0035308E">
      <w:pPr>
        <w:bidi/>
        <w:ind w:left="4050" w:right="270"/>
        <w:jc w:val="lowKashida"/>
        <w:rPr>
          <w:rFonts w:hint="cs"/>
          <w:sz w:val="28"/>
          <w:szCs w:val="28"/>
          <w:rtl/>
          <w:lang w:bidi="ar-EG"/>
        </w:rPr>
      </w:pPr>
    </w:p>
    <w:p w14:paraId="67F2C8B9" w14:textId="316CB4FF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Chairman of the Board of Directors of Amoun Shipping</w:t>
      </w:r>
    </w:p>
    <w:p w14:paraId="0864A3F3" w14:textId="16B2E473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Agencies Company and Managing Director</w:t>
      </w:r>
    </w:p>
    <w:p w14:paraId="17F26910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Commercial consultant at Amister Shipping Company.</w:t>
      </w:r>
    </w:p>
    <w:p w14:paraId="318E1FB3" w14:textId="326875AD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Chairman of the Board of Directors of the Arab Engineering</w:t>
      </w:r>
    </w:p>
    <w:p w14:paraId="49B53EBD" w14:textId="6C773BEC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Trading and Contracting Company</w:t>
      </w:r>
    </w:p>
    <w:p w14:paraId="70D53C0A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rtl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Vice Chairman of the Board of Directors of Memphis</w:t>
      </w:r>
    </w:p>
    <w:p w14:paraId="4934ADC7" w14:textId="3542B0EA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Shipping Agencies Company</w:t>
      </w:r>
    </w:p>
    <w:p w14:paraId="03D18910" w14:textId="77777777" w:rsidR="0035308E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 xml:space="preserve">- </w:t>
      </w:r>
      <w:r w:rsidRPr="0035308E">
        <w:rPr>
          <w:rFonts w:cs="Tahoma"/>
          <w:sz w:val="28"/>
          <w:szCs w:val="28"/>
          <w:lang w:val="en-GB"/>
        </w:rPr>
        <w:t>He is currently Chairman of the Board of Directors of Abu</w:t>
      </w:r>
    </w:p>
    <w:p w14:paraId="288B01C1" w14:textId="74C8D212" w:rsidR="0062636C" w:rsidRPr="0035308E" w:rsidRDefault="0035308E" w:rsidP="0035308E">
      <w:pPr>
        <w:tabs>
          <w:tab w:val="right" w:pos="4320"/>
          <w:tab w:val="right" w:pos="5220"/>
          <w:tab w:val="right" w:pos="5400"/>
        </w:tabs>
        <w:ind w:right="270"/>
        <w:jc w:val="both"/>
        <w:rPr>
          <w:rFonts w:cs="Tahoma"/>
          <w:sz w:val="28"/>
          <w:szCs w:val="28"/>
          <w:lang w:val="en-GB"/>
        </w:rPr>
      </w:pPr>
      <w:r w:rsidRPr="0035308E">
        <w:rPr>
          <w:rFonts w:cs="Tahoma"/>
          <w:sz w:val="28"/>
          <w:szCs w:val="28"/>
          <w:lang w:val="en-GB"/>
        </w:rPr>
        <w:t>Simbel and Taiba Shipping Agencies Company</w:t>
      </w:r>
    </w:p>
    <w:sectPr w:rsidR="0062636C" w:rsidRPr="0035308E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81B6D" w14:textId="77777777" w:rsidR="00745FC7" w:rsidRDefault="00745FC7" w:rsidP="00C51CF5">
      <w:r>
        <w:separator/>
      </w:r>
    </w:p>
  </w:endnote>
  <w:endnote w:type="continuationSeparator" w:id="0">
    <w:p w14:paraId="76AA22AF" w14:textId="77777777" w:rsidR="00745FC7" w:rsidRDefault="00745FC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02B0E144" w14:textId="43000262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77B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77B9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39E96" w14:textId="77777777" w:rsidR="00745FC7" w:rsidRDefault="00745FC7" w:rsidP="00C51CF5">
      <w:r>
        <w:separator/>
      </w:r>
    </w:p>
  </w:footnote>
  <w:footnote w:type="continuationSeparator" w:id="0">
    <w:p w14:paraId="1C4110EC" w14:textId="77777777" w:rsidR="00745FC7" w:rsidRDefault="00745FC7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70F92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957EBA"/>
    <w:multiLevelType w:val="hybridMultilevel"/>
    <w:tmpl w:val="8C8A367C"/>
    <w:lvl w:ilvl="0" w:tplc="15E8DCC8">
      <w:numFmt w:val="bullet"/>
      <w:lvlText w:val="-"/>
      <w:lvlJc w:val="left"/>
      <w:pPr>
        <w:ind w:left="11417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77" w:hanging="360"/>
      </w:pPr>
      <w:rPr>
        <w:rFonts w:ascii="Wingdings" w:hAnsi="Wingdings" w:hint="default"/>
      </w:rPr>
    </w:lvl>
  </w:abstractNum>
  <w:abstractNum w:abstractNumId="11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5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2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8"/>
  </w:num>
  <w:num w:numId="5">
    <w:abstractNumId w:val="8"/>
  </w:num>
  <w:num w:numId="6">
    <w:abstractNumId w:val="17"/>
  </w:num>
  <w:num w:numId="7">
    <w:abstractNumId w:val="19"/>
  </w:num>
  <w:num w:numId="8">
    <w:abstractNumId w:val="15"/>
  </w:num>
  <w:num w:numId="9">
    <w:abstractNumId w:val="22"/>
  </w:num>
  <w:num w:numId="10">
    <w:abstractNumId w:val="11"/>
  </w:num>
  <w:num w:numId="11">
    <w:abstractNumId w:val="1"/>
  </w:num>
  <w:num w:numId="12">
    <w:abstractNumId w:val="23"/>
  </w:num>
  <w:num w:numId="13">
    <w:abstractNumId w:val="24"/>
  </w:num>
  <w:num w:numId="14">
    <w:abstractNumId w:val="14"/>
  </w:num>
  <w:num w:numId="15">
    <w:abstractNumId w:val="5"/>
  </w:num>
  <w:num w:numId="16">
    <w:abstractNumId w:val="20"/>
  </w:num>
  <w:num w:numId="17">
    <w:abstractNumId w:val="9"/>
  </w:num>
  <w:num w:numId="18">
    <w:abstractNumId w:val="2"/>
  </w:num>
  <w:num w:numId="19">
    <w:abstractNumId w:val="4"/>
  </w:num>
  <w:num w:numId="20">
    <w:abstractNumId w:val="16"/>
  </w:num>
  <w:num w:numId="21">
    <w:abstractNumId w:val="21"/>
  </w:num>
  <w:num w:numId="22">
    <w:abstractNumId w:val="12"/>
  </w:num>
  <w:num w:numId="23">
    <w:abstractNumId w:val="13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01"/>
    <w:rsid w:val="000416E6"/>
    <w:rsid w:val="000521EF"/>
    <w:rsid w:val="000626AF"/>
    <w:rsid w:val="0007619D"/>
    <w:rsid w:val="00077B90"/>
    <w:rsid w:val="000A545F"/>
    <w:rsid w:val="000A789F"/>
    <w:rsid w:val="000C6E61"/>
    <w:rsid w:val="000E3361"/>
    <w:rsid w:val="000F3BEA"/>
    <w:rsid w:val="0010314C"/>
    <w:rsid w:val="00131C0F"/>
    <w:rsid w:val="0013453D"/>
    <w:rsid w:val="00143AD1"/>
    <w:rsid w:val="00153B84"/>
    <w:rsid w:val="001626C7"/>
    <w:rsid w:val="00172F4A"/>
    <w:rsid w:val="0017425F"/>
    <w:rsid w:val="00196AAB"/>
    <w:rsid w:val="001A4D1A"/>
    <w:rsid w:val="001B0B3D"/>
    <w:rsid w:val="001D6BC1"/>
    <w:rsid w:val="00251FF2"/>
    <w:rsid w:val="00256EFD"/>
    <w:rsid w:val="00261E30"/>
    <w:rsid w:val="00273664"/>
    <w:rsid w:val="00292A15"/>
    <w:rsid w:val="00295187"/>
    <w:rsid w:val="002A25B3"/>
    <w:rsid w:val="002A6769"/>
    <w:rsid w:val="002D0D06"/>
    <w:rsid w:val="002E5AD5"/>
    <w:rsid w:val="002E77CD"/>
    <w:rsid w:val="00310E72"/>
    <w:rsid w:val="003334B2"/>
    <w:rsid w:val="003349E5"/>
    <w:rsid w:val="003413CA"/>
    <w:rsid w:val="0035308E"/>
    <w:rsid w:val="00372808"/>
    <w:rsid w:val="0038231C"/>
    <w:rsid w:val="003A0E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F1F81"/>
    <w:rsid w:val="00511635"/>
    <w:rsid w:val="0051619D"/>
    <w:rsid w:val="005303BF"/>
    <w:rsid w:val="00541F95"/>
    <w:rsid w:val="00543127"/>
    <w:rsid w:val="0054375C"/>
    <w:rsid w:val="00562979"/>
    <w:rsid w:val="00572086"/>
    <w:rsid w:val="0057611C"/>
    <w:rsid w:val="00586B00"/>
    <w:rsid w:val="00595CB7"/>
    <w:rsid w:val="00597871"/>
    <w:rsid w:val="005D47DE"/>
    <w:rsid w:val="005D7E18"/>
    <w:rsid w:val="005F20F0"/>
    <w:rsid w:val="005F364E"/>
    <w:rsid w:val="0062123A"/>
    <w:rsid w:val="0062146B"/>
    <w:rsid w:val="0062636C"/>
    <w:rsid w:val="00635EF0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22C30"/>
    <w:rsid w:val="00742525"/>
    <w:rsid w:val="00745FC7"/>
    <w:rsid w:val="00750AEB"/>
    <w:rsid w:val="00763A3D"/>
    <w:rsid w:val="00776643"/>
    <w:rsid w:val="00796188"/>
    <w:rsid w:val="00797579"/>
    <w:rsid w:val="007B4B14"/>
    <w:rsid w:val="007D0F5B"/>
    <w:rsid w:val="007E0E57"/>
    <w:rsid w:val="007E740B"/>
    <w:rsid w:val="00800B6C"/>
    <w:rsid w:val="00813CCC"/>
    <w:rsid w:val="00844109"/>
    <w:rsid w:val="0085757D"/>
    <w:rsid w:val="00882E29"/>
    <w:rsid w:val="0089788F"/>
    <w:rsid w:val="008F290E"/>
    <w:rsid w:val="008F497E"/>
    <w:rsid w:val="008F5D97"/>
    <w:rsid w:val="0090473F"/>
    <w:rsid w:val="00917AF7"/>
    <w:rsid w:val="00942045"/>
    <w:rsid w:val="0094590F"/>
    <w:rsid w:val="009473DD"/>
    <w:rsid w:val="00964B9F"/>
    <w:rsid w:val="00967D2F"/>
    <w:rsid w:val="00976C53"/>
    <w:rsid w:val="00991A79"/>
    <w:rsid w:val="009B78F7"/>
    <w:rsid w:val="009C12DE"/>
    <w:rsid w:val="009D7F33"/>
    <w:rsid w:val="009F215D"/>
    <w:rsid w:val="009F481A"/>
    <w:rsid w:val="00A27B72"/>
    <w:rsid w:val="00A73BCA"/>
    <w:rsid w:val="00A75FCE"/>
    <w:rsid w:val="00A86E43"/>
    <w:rsid w:val="00AC5509"/>
    <w:rsid w:val="00AE0037"/>
    <w:rsid w:val="00AF4EA4"/>
    <w:rsid w:val="00B0669D"/>
    <w:rsid w:val="00B55DDD"/>
    <w:rsid w:val="00B87058"/>
    <w:rsid w:val="00B875A8"/>
    <w:rsid w:val="00B90CEF"/>
    <w:rsid w:val="00B95D4D"/>
    <w:rsid w:val="00BA7838"/>
    <w:rsid w:val="00BB4770"/>
    <w:rsid w:val="00BB5F89"/>
    <w:rsid w:val="00BC038E"/>
    <w:rsid w:val="00BF182B"/>
    <w:rsid w:val="00BF6FB8"/>
    <w:rsid w:val="00C50476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650F9"/>
    <w:rsid w:val="00D8438A"/>
    <w:rsid w:val="00DC71AE"/>
    <w:rsid w:val="00DE4DB2"/>
    <w:rsid w:val="00E2784C"/>
    <w:rsid w:val="00E314B3"/>
    <w:rsid w:val="00E3542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E2F6E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187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F206E-76D5-4510-94CA-5D51206D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2023-10-17T07:29:00Z</dcterms:created>
  <dcterms:modified xsi:type="dcterms:W3CDTF">2023-10-18T10:37:00Z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