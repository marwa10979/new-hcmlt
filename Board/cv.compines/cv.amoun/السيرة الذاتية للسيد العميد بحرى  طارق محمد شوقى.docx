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B0B" w:rsidRDefault="00666B0B" w:rsidP="00EE7006">
      <w:pPr>
        <w:bidi/>
        <w:rPr>
          <w:lang w:bidi="ar-EG"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C63B16" w:rsidRDefault="00C63B16" w:rsidP="00EE7006">
      <w:pPr>
        <w:bidi/>
        <w:rPr>
          <w:rtl/>
        </w:rPr>
      </w:pPr>
    </w:p>
    <w:p w:rsidR="00C63B16" w:rsidRDefault="00C63B16" w:rsidP="00EE7006">
      <w:pPr>
        <w:bidi/>
        <w:rPr>
          <w:rtl/>
        </w:rPr>
      </w:pPr>
    </w:p>
    <w:p w:rsidR="00C63B16" w:rsidRDefault="00C63B16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jc w:val="center"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Pr="00EE7006" w:rsidRDefault="00EE7006" w:rsidP="00EE7006">
      <w:pPr>
        <w:bidi/>
        <w:jc w:val="center"/>
        <w:rPr>
          <w:sz w:val="40"/>
          <w:szCs w:val="44"/>
          <w:rtl/>
        </w:rPr>
      </w:pPr>
      <w:r w:rsidRPr="00EE7006">
        <w:rPr>
          <w:rFonts w:asciiTheme="majorHAnsi" w:eastAsiaTheme="majorEastAsia" w:hAnsiTheme="majorHAnsi" w:cs="Tahoma" w:hint="cs"/>
          <w:b/>
          <w:bCs/>
          <w:caps/>
          <w:color w:val="538135"/>
          <w:sz w:val="200"/>
          <w:szCs w:val="96"/>
          <w:rtl/>
        </w:rPr>
        <w:t>السيرةالذاتية</w:t>
      </w: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sz w:val="36"/>
          <w:szCs w:val="40"/>
          <w:rtl/>
        </w:rPr>
      </w:pPr>
    </w:p>
    <w:p w:rsidR="002A6769" w:rsidRDefault="002A6769" w:rsidP="002A6769">
      <w:pPr>
        <w:bidi/>
        <w:rPr>
          <w:sz w:val="36"/>
          <w:szCs w:val="40"/>
          <w:rtl/>
        </w:rPr>
      </w:pPr>
    </w:p>
    <w:p w:rsidR="002A6769" w:rsidRPr="00EE7006" w:rsidRDefault="002A6769" w:rsidP="002A6769">
      <w:pPr>
        <w:bidi/>
        <w:rPr>
          <w:sz w:val="36"/>
          <w:szCs w:val="40"/>
          <w:rtl/>
        </w:rPr>
      </w:pPr>
    </w:p>
    <w:p w:rsidR="00EE7006" w:rsidRPr="00EE7006" w:rsidRDefault="0090473F" w:rsidP="00EE7006">
      <w:pPr>
        <w:pStyle w:val="Heading1"/>
        <w:bidi/>
        <w:jc w:val="center"/>
        <w:rPr>
          <w:b/>
          <w:bCs/>
          <w:color w:val="538135"/>
          <w:sz w:val="180"/>
          <w:szCs w:val="72"/>
        </w:rPr>
      </w:pPr>
      <w:r>
        <w:rPr>
          <w:rFonts w:hint="cs"/>
          <w:b/>
          <w:bCs/>
          <w:color w:val="538135"/>
          <w:sz w:val="180"/>
          <w:szCs w:val="72"/>
          <w:rtl/>
        </w:rPr>
        <w:t>اسم الموظف</w:t>
      </w:r>
    </w:p>
    <w:p w:rsidR="00666B0B" w:rsidRPr="00C63B16" w:rsidRDefault="00666B0B" w:rsidP="00EE7006">
      <w:pPr>
        <w:pStyle w:val="Heading1"/>
        <w:bidi/>
        <w:jc w:val="center"/>
        <w:rPr>
          <w:b/>
          <w:bCs/>
          <w:color w:val="538135"/>
          <w:sz w:val="72"/>
          <w:szCs w:val="44"/>
          <w:rtl/>
          <w:lang w:bidi="ar-EG"/>
        </w:rPr>
      </w:pPr>
    </w:p>
    <w:p w:rsidR="00666B0B" w:rsidRDefault="00666B0B" w:rsidP="00EE7006">
      <w:pPr>
        <w:bidi/>
        <w:rPr>
          <w:sz w:val="24"/>
          <w:szCs w:val="28"/>
        </w:rPr>
      </w:pPr>
    </w:p>
    <w:p w:rsidR="00C63B16" w:rsidRPr="00767ED3" w:rsidRDefault="00767ED3" w:rsidP="00767ED3">
      <w:pPr>
        <w:bidi/>
        <w:jc w:val="center"/>
        <w:rPr>
          <w:sz w:val="36"/>
          <w:szCs w:val="36"/>
        </w:rPr>
      </w:pPr>
      <w:r w:rsidRPr="00767ED3">
        <w:rPr>
          <w:rFonts w:hint="cs"/>
          <w:sz w:val="36"/>
          <w:szCs w:val="36"/>
          <w:rtl/>
        </w:rPr>
        <w:t>عميد بحرى / طارق محمد شوقى محمد على</w:t>
      </w:r>
    </w:p>
    <w:p w:rsidR="00C63B16" w:rsidRDefault="00C63B16" w:rsidP="00EE7006">
      <w:pPr>
        <w:bidi/>
        <w:rPr>
          <w:sz w:val="24"/>
          <w:szCs w:val="28"/>
        </w:rPr>
      </w:pPr>
    </w:p>
    <w:p w:rsidR="00C63B16" w:rsidRDefault="00C63B16" w:rsidP="00EE7006">
      <w:pPr>
        <w:bidi/>
        <w:rPr>
          <w:sz w:val="24"/>
          <w:szCs w:val="28"/>
        </w:rPr>
      </w:pPr>
    </w:p>
    <w:p w:rsidR="00C63B16" w:rsidRPr="00C63B16" w:rsidRDefault="00C63B16" w:rsidP="00EE7006">
      <w:pPr>
        <w:bidi/>
        <w:rPr>
          <w:sz w:val="24"/>
          <w:szCs w:val="28"/>
          <w:rtl/>
        </w:rPr>
      </w:pPr>
    </w:p>
    <w:p w:rsidR="009C12DE" w:rsidRDefault="009C12DE" w:rsidP="009C12DE">
      <w:pPr>
        <w:bidi/>
        <w:rPr>
          <w:rtl/>
          <w:lang w:eastAsia="en-US" w:bidi="ar-EG"/>
        </w:rPr>
      </w:pPr>
    </w:p>
    <w:p w:rsidR="009C12DE" w:rsidRDefault="009C12DE" w:rsidP="009C12DE">
      <w:pPr>
        <w:bidi/>
        <w:rPr>
          <w:rtl/>
          <w:lang w:eastAsia="en-US" w:bidi="ar-EG"/>
        </w:rPr>
      </w:pPr>
    </w:p>
    <w:p w:rsidR="009C12DE" w:rsidRDefault="009C12DE" w:rsidP="009C12DE">
      <w:pPr>
        <w:bidi/>
        <w:rPr>
          <w:rtl/>
          <w:lang w:eastAsia="en-US" w:bidi="ar-EG"/>
        </w:rPr>
      </w:pPr>
    </w:p>
    <w:p w:rsidR="009C12DE" w:rsidRDefault="009C12DE" w:rsidP="009C12DE">
      <w:pPr>
        <w:bidi/>
        <w:rPr>
          <w:rtl/>
          <w:lang w:eastAsia="en-US" w:bidi="ar-EG"/>
        </w:rPr>
      </w:pPr>
    </w:p>
    <w:p w:rsidR="009C12DE" w:rsidRDefault="009C12DE" w:rsidP="009C12DE">
      <w:pPr>
        <w:bidi/>
        <w:rPr>
          <w:rtl/>
          <w:lang w:eastAsia="en-US" w:bidi="ar-EG"/>
        </w:rPr>
      </w:pPr>
    </w:p>
    <w:p w:rsidR="009C12DE" w:rsidRDefault="009C12DE" w:rsidP="009C12DE">
      <w:pPr>
        <w:bidi/>
        <w:rPr>
          <w:rtl/>
          <w:lang w:eastAsia="en-US" w:bidi="ar-EG"/>
        </w:rPr>
      </w:pPr>
    </w:p>
    <w:p w:rsidR="009C12DE" w:rsidRDefault="009C12DE" w:rsidP="009C12DE">
      <w:pPr>
        <w:bidi/>
        <w:rPr>
          <w:rtl/>
          <w:lang w:eastAsia="en-US" w:bidi="ar-EG"/>
        </w:rPr>
      </w:pPr>
    </w:p>
    <w:p w:rsidR="009C12DE" w:rsidRDefault="009C12DE" w:rsidP="009C12DE">
      <w:pPr>
        <w:bidi/>
        <w:rPr>
          <w:rtl/>
          <w:lang w:eastAsia="en-US" w:bidi="ar-EG"/>
        </w:rPr>
      </w:pPr>
    </w:p>
    <w:p w:rsidR="009C12DE" w:rsidRDefault="009C12DE" w:rsidP="009C12DE">
      <w:pPr>
        <w:bidi/>
        <w:rPr>
          <w:rtl/>
          <w:lang w:eastAsia="en-US" w:bidi="ar-EG"/>
        </w:rPr>
      </w:pPr>
    </w:p>
    <w:p w:rsidR="009C12DE" w:rsidRDefault="009C12DE" w:rsidP="009C12DE">
      <w:pPr>
        <w:bidi/>
        <w:rPr>
          <w:rtl/>
          <w:lang w:eastAsia="en-US" w:bidi="ar-EG"/>
        </w:rPr>
      </w:pPr>
    </w:p>
    <w:p w:rsidR="009C12DE" w:rsidRPr="009C12DE" w:rsidRDefault="009C12DE" w:rsidP="009C12DE">
      <w:pPr>
        <w:bidi/>
        <w:rPr>
          <w:lang w:eastAsia="en-US" w:bidi="ar-EG"/>
        </w:rPr>
      </w:pPr>
    </w:p>
    <w:p w:rsidR="00666B0B" w:rsidRPr="00C63B16" w:rsidRDefault="00666B0B" w:rsidP="00EE7006">
      <w:pPr>
        <w:bidi/>
        <w:rPr>
          <w:sz w:val="24"/>
          <w:szCs w:val="28"/>
          <w:rtl/>
        </w:rPr>
      </w:pPr>
    </w:p>
    <w:p w:rsidR="00EE7006" w:rsidRDefault="00EE7006" w:rsidP="00EE7006">
      <w:pPr>
        <w:bidi/>
        <w:rPr>
          <w:rtl/>
        </w:rPr>
      </w:pPr>
    </w:p>
    <w:p w:rsidR="00EE7006" w:rsidRDefault="00EE7006" w:rsidP="00EE7006">
      <w:pPr>
        <w:bidi/>
        <w:rPr>
          <w:rtl/>
        </w:rPr>
      </w:pPr>
    </w:p>
    <w:p w:rsidR="00EE7006" w:rsidRDefault="00EE7006" w:rsidP="00EE7006">
      <w:pPr>
        <w:bidi/>
        <w:rPr>
          <w:rtl/>
        </w:rPr>
      </w:pPr>
    </w:p>
    <w:p w:rsidR="00EE7006" w:rsidRDefault="00EE7006" w:rsidP="00EE7006">
      <w:pPr>
        <w:bidi/>
        <w:rPr>
          <w:rtl/>
        </w:rPr>
      </w:pPr>
    </w:p>
    <w:p w:rsidR="00EE7006" w:rsidRDefault="00AB4DA0" w:rsidP="00EE7006">
      <w:pPr>
        <w:bidi/>
        <w:rPr>
          <w:rtl/>
        </w:rPr>
      </w:pPr>
      <w:r>
        <w:rPr>
          <w:rFonts w:ascii="Times New Roman" w:eastAsia="Times New Roman" w:hAnsi="Times New Roman" w:cs="Simplified Arabic"/>
          <w:b/>
          <w:bCs/>
          <w:i/>
          <w:iCs/>
          <w:noProof/>
          <w:color w:val="31521B" w:themeColor="accent2" w:themeShade="80"/>
          <w:sz w:val="32"/>
          <w:szCs w:val="32"/>
          <w:rtl/>
          <w:lang w:eastAsia="en-US"/>
        </w:rPr>
        <w:lastRenderedPageBreak/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5097946</wp:posOffset>
            </wp:positionH>
            <wp:positionV relativeFrom="paragraph">
              <wp:posOffset>-16316</wp:posOffset>
            </wp:positionV>
            <wp:extent cx="1914138" cy="1994452"/>
            <wp:effectExtent l="38100" t="57150" r="105162" b="101048"/>
            <wp:wrapNone/>
            <wp:docPr id="1" name="Picture 0" descr="1-عميد بحرى  طارق محمد شوق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عميد بحرى  طارق محمد شوقى.jpg"/>
                    <pic:cNvPicPr/>
                  </pic:nvPicPr>
                  <pic:blipFill>
                    <a:blip r:embed="rId11" cstate="print"/>
                    <a:srcRect l="3707" t="3341" b="9308"/>
                    <a:stretch>
                      <a:fillRect/>
                    </a:stretch>
                  </pic:blipFill>
                  <pic:spPr>
                    <a:xfrm>
                      <a:off x="0" y="0"/>
                      <a:ext cx="1914138" cy="19944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F5B74" w:rsidRPr="008F5B74">
        <w:rPr>
          <w:rFonts w:ascii="Times New Roman" w:eastAsia="Times New Roman" w:hAnsi="Times New Roman" w:cs="Simplified Arabic"/>
          <w:b/>
          <w:bCs/>
          <w:i/>
          <w:iCs/>
          <w:noProof/>
          <w:color w:val="31521B" w:themeColor="accent2" w:themeShade="80"/>
          <w:sz w:val="32"/>
          <w:szCs w:val="32"/>
          <w:rtl/>
          <w:lang w:eastAsia="en-US"/>
        </w:rPr>
        <w:pict>
          <v:rect id="_x0000_s1042" style="position:absolute;left:0;text-align:left;margin-left:416.35pt;margin-top:6.75pt;width:126.8pt;height:137.75pt;z-index:2517043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" filled="f" strokecolor="#4c661a [1604]" strokeweight="3pt"/>
        </w:pict>
      </w:r>
      <w:r w:rsidR="008F5B74" w:rsidRPr="008F5B74">
        <w:rPr>
          <w:rFonts w:ascii="Times New Roman" w:eastAsia="Times New Roman" w:hAnsi="Times New Roman" w:cs="Simplified Arabic"/>
          <w:b/>
          <w:bCs/>
          <w:i/>
          <w:iCs/>
          <w:noProof/>
          <w:color w:val="31521B" w:themeColor="accent2" w:themeShade="80"/>
          <w:sz w:val="32"/>
          <w:szCs w:val="32"/>
          <w:rtl/>
          <w:lang w:eastAsia="en-US"/>
        </w:rPr>
        <w:pict>
          <v:rect id="Rectangle 12" o:spid="_x0000_s1026" style="position:absolute;left:0;text-align:left;margin-left:416.35pt;margin-top:6.75pt;width:126.8pt;height:137.75pt;z-index:25169920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" filled="f" strokecolor="#4c661a [1604]" strokeweight="3pt"/>
        </w:pict>
      </w:r>
      <w:r w:rsidR="00716429">
        <w:rPr>
          <w:rFonts w:ascii="Times New Roman" w:eastAsia="Times New Roman" w:hAnsi="Times New Roman" w:cs="Simplified Arabic"/>
          <w:b/>
          <w:bCs/>
          <w:i/>
          <w:iCs/>
          <w:noProof/>
          <w:color w:val="31521B" w:themeColor="accent2" w:themeShade="80"/>
          <w:sz w:val="32"/>
          <w:szCs w:val="32"/>
          <w:lang w:eastAsia="en-US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5291869</wp:posOffset>
            </wp:positionH>
            <wp:positionV relativeFrom="paragraph">
              <wp:posOffset>88265</wp:posOffset>
            </wp:positionV>
            <wp:extent cx="1609725" cy="1748790"/>
            <wp:effectExtent l="0" t="0" r="9525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70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006" w:rsidRPr="00800B6C" w:rsidRDefault="00800B6C" w:rsidP="00800B6C">
      <w:pPr>
        <w:tabs>
          <w:tab w:val="right" w:pos="10170"/>
          <w:tab w:val="right" w:pos="10530"/>
          <w:tab w:val="right" w:pos="10890"/>
          <w:tab w:val="right" w:pos="10980"/>
        </w:tabs>
        <w:bidi/>
        <w:ind w:left="-360" w:right="1350"/>
        <w:jc w:val="right"/>
        <w:rPr>
          <w:color w:val="31521B" w:themeColor="accent2" w:themeShade="80"/>
          <w:sz w:val="28"/>
          <w:szCs w:val="32"/>
          <w:rtl/>
        </w:rPr>
      </w:pPr>
      <w:r w:rsidRPr="00800B6C">
        <w:rPr>
          <w:rFonts w:cs="Tahoma" w:hint="cs"/>
          <w:b/>
          <w:bCs/>
          <w:color w:val="31521B" w:themeColor="accent2" w:themeShade="80"/>
          <w:sz w:val="144"/>
          <w:szCs w:val="52"/>
          <w:rtl/>
        </w:rPr>
        <w:t xml:space="preserve">السيرة الذاتية </w:t>
      </w:r>
    </w:p>
    <w:p w:rsidR="00800B6C" w:rsidRDefault="00800B6C" w:rsidP="00EE7006">
      <w:pPr>
        <w:bidi/>
        <w:rPr>
          <w:rtl/>
        </w:rPr>
      </w:pPr>
    </w:p>
    <w:p w:rsidR="00E67FE1" w:rsidRDefault="00E67FE1" w:rsidP="00E67FE1">
      <w:pPr>
        <w:bidi/>
        <w:rPr>
          <w:rtl/>
        </w:rPr>
      </w:pPr>
    </w:p>
    <w:p w:rsidR="00E67FE1" w:rsidRDefault="00E67FE1" w:rsidP="00E67FE1">
      <w:pPr>
        <w:bidi/>
        <w:rPr>
          <w:rtl/>
        </w:rPr>
      </w:pPr>
    </w:p>
    <w:p w:rsidR="00E67FE1" w:rsidRDefault="00E67FE1" w:rsidP="00E67FE1">
      <w:pPr>
        <w:bidi/>
        <w:rPr>
          <w:rtl/>
        </w:rPr>
      </w:pPr>
    </w:p>
    <w:p w:rsidR="00E67FE1" w:rsidRDefault="00E67FE1" w:rsidP="00E67FE1">
      <w:pPr>
        <w:bidi/>
        <w:rPr>
          <w:rtl/>
        </w:rPr>
      </w:pPr>
    </w:p>
    <w:p w:rsidR="00E67FE1" w:rsidRDefault="00E67FE1" w:rsidP="00E67FE1">
      <w:pPr>
        <w:bidi/>
        <w:rPr>
          <w:rtl/>
        </w:rPr>
      </w:pPr>
    </w:p>
    <w:p w:rsidR="00E67FE1" w:rsidRDefault="00E67FE1" w:rsidP="00E67FE1">
      <w:pPr>
        <w:bidi/>
        <w:rPr>
          <w:rtl/>
        </w:rPr>
      </w:pPr>
    </w:p>
    <w:p w:rsidR="00666B0B" w:rsidRDefault="00666B0B" w:rsidP="00800B6C">
      <w:pPr>
        <w:bidi/>
      </w:pPr>
    </w:p>
    <w:tbl>
      <w:tblPr>
        <w:tblpPr w:leftFromText="180" w:rightFromText="180" w:vertAnchor="text" w:tblpY="1"/>
        <w:tblOverlap w:val="never"/>
        <w:tblW w:w="2983" w:type="pct"/>
        <w:tblLayout w:type="fixed"/>
        <w:tblCellMar>
          <w:left w:w="115" w:type="dxa"/>
          <w:right w:w="115" w:type="dxa"/>
        </w:tblCellMar>
        <w:tblLook w:val="04A0"/>
      </w:tblPr>
      <w:tblGrid>
        <w:gridCol w:w="257"/>
        <w:gridCol w:w="6753"/>
      </w:tblGrid>
      <w:tr w:rsidR="00667A13" w:rsidTr="00B870EC">
        <w:trPr>
          <w:trHeight w:val="1080"/>
        </w:trPr>
        <w:tc>
          <w:tcPr>
            <w:tcW w:w="257" w:type="dxa"/>
            <w:shd w:val="clear" w:color="auto" w:fill="31521B" w:themeFill="accent2" w:themeFillShade="80"/>
          </w:tcPr>
          <w:p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752" w:type="dxa"/>
            <w:shd w:val="clear" w:color="auto" w:fill="31521B" w:themeFill="accent2" w:themeFillShade="80"/>
            <w:vAlign w:val="center"/>
          </w:tcPr>
          <w:p w:rsidR="00667A13" w:rsidRPr="00667A13" w:rsidRDefault="008F5B74" w:rsidP="00976C53">
            <w:pPr>
              <w:pStyle w:val="Heading1"/>
              <w:bidi/>
              <w:rPr>
                <w:b/>
                <w:bCs/>
                <w:sz w:val="72"/>
                <w:szCs w:val="44"/>
              </w:rPr>
            </w:pPr>
            <w:r w:rsidRPr="008F5B74">
              <w:rPr>
                <w:noProof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7" type="#_x0000_t202" style="position:absolute;left:0;text-align:left;margin-left:333.75pt;margin-top:12.35pt;width:225.05pt;height:474.5pt;z-index:251674624;visibility:visible;mso-wrap-distance-top:7.2pt;mso-wrap-distance-bottom:7.2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" filled="f" strokecolor="#4c661a [1604]">
                  <v:textbox style="mso-next-textbox:#Text Box 2">
                    <w:txbxContent>
                      <w:tbl>
                        <w:tblPr>
                          <w:tblW w:w="5010" w:type="pct"/>
                          <w:tblLayout w:type="fixed"/>
                          <w:tblCellMar>
                            <w:left w:w="115" w:type="dxa"/>
                            <w:right w:w="115" w:type="dxa"/>
                          </w:tblCellMar>
                          <w:tblLook w:val="04A0"/>
                        </w:tblPr>
                        <w:tblGrid>
                          <w:gridCol w:w="4697"/>
                        </w:tblGrid>
                        <w:tr w:rsidR="00B870EC" w:rsidTr="00E67FE1">
                          <w:trPr>
                            <w:trHeight w:val="1080"/>
                          </w:trPr>
                          <w:tc>
                            <w:tcPr>
                              <w:tcW w:w="4026" w:type="dxa"/>
                              <w:tcMar>
                                <w:left w:w="360" w:type="dxa"/>
                              </w:tcMar>
                              <w:vAlign w:val="bottom"/>
                            </w:tcPr>
                            <w:p w:rsidR="00B870EC" w:rsidRDefault="00B870EC" w:rsidP="00320615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="GE SS Two Bold" w:eastAsia="GE SS Two Bold" w:cs="GE SS Two Bold"/>
                                  <w:b/>
                                  <w:bCs/>
                                  <w:color w:val="1B5337" w:themeColor="accent3" w:themeShade="80"/>
                                  <w:sz w:val="36"/>
                                  <w:szCs w:val="36"/>
                                  <w:rtl/>
                                  <w:lang w:bidi="ar-EG"/>
                                </w:rPr>
                              </w:pPr>
                              <w:r w:rsidRPr="00320615">
                                <w:rPr>
                                  <w:rFonts w:ascii="GE SS Two Bold" w:eastAsia="GE SS Two Bold" w:cs="GE SS Two Bold" w:hint="cs"/>
                                  <w:b/>
                                  <w:bCs/>
                                  <w:color w:val="1B5337" w:themeColor="accent3" w:themeShade="80"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اسم الموظف</w:t>
                              </w:r>
                              <w:r w:rsidR="00320615">
                                <w:rPr>
                                  <w:rFonts w:ascii="GE SS Two Bold" w:eastAsia="GE SS Two Bold" w:cs="GE SS Two Bold" w:hint="cs"/>
                                  <w:b/>
                                  <w:bCs/>
                                  <w:color w:val="1B5337" w:themeColor="accent3" w:themeShade="80"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 xml:space="preserve"> </w:t>
                              </w:r>
                              <w:r w:rsidRPr="00320615">
                                <w:rPr>
                                  <w:rFonts w:ascii="GE SS Two Bold" w:eastAsia="GE SS Two Bold" w:cs="GE SS Two Bold" w:hint="cs"/>
                                  <w:b/>
                                  <w:bCs/>
                                  <w:color w:val="1B5337" w:themeColor="accent3" w:themeShade="80"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 xml:space="preserve"> </w:t>
                              </w:r>
                              <w:r w:rsidR="00320615" w:rsidRPr="00320615">
                                <w:rPr>
                                  <w:rFonts w:ascii="GE SS Two Bold" w:eastAsia="GE SS Two Bold" w:cs="GE SS Two Bold" w:hint="cs"/>
                                  <w:b/>
                                  <w:bCs/>
                                  <w:color w:val="1B5337" w:themeColor="accent3" w:themeShade="80"/>
                                  <w:sz w:val="18"/>
                                  <w:szCs w:val="18"/>
                                  <w:rtl/>
                                  <w:lang w:bidi="ar-EG"/>
                                </w:rPr>
                                <w:t>عميد بحرى / طارق محمد شوقى</w:t>
                              </w:r>
                              <w:r w:rsidR="006539BB">
                                <w:rPr>
                                  <w:rFonts w:ascii="GE SS Two Bold" w:eastAsia="GE SS Two Bold" w:cs="GE SS Two Bold" w:hint="cs"/>
                                  <w:b/>
                                  <w:bCs/>
                                  <w:color w:val="1B5337" w:themeColor="accent3" w:themeShade="80"/>
                                  <w:sz w:val="18"/>
                                  <w:szCs w:val="18"/>
                                  <w:rtl/>
                                  <w:lang w:bidi="ar-EG"/>
                                </w:rPr>
                                <w:t xml:space="preserve"> محمد على</w:t>
                              </w:r>
                            </w:p>
                            <w:p w:rsidR="00320615" w:rsidRPr="00320615" w:rsidRDefault="00320615" w:rsidP="00EE700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GE SS Two Bold" w:hAnsiTheme="minorHAnsi" w:cs="GE SS Two Bold"/>
                                  <w:b/>
                                  <w:bCs/>
                                  <w:color w:val="1B5337" w:themeColor="accent3" w:themeShade="80"/>
                                  <w:sz w:val="18"/>
                                  <w:szCs w:val="18"/>
                                  <w:rtl/>
                                  <w:lang w:bidi="ar-EG"/>
                                </w:rPr>
                              </w:pPr>
                            </w:p>
                            <w:p w:rsidR="00B870EC" w:rsidRPr="00EE7006" w:rsidRDefault="00B870EC" w:rsidP="00320615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="GE SS Two Bold" w:eastAsia="GE SS Two Bold" w:cs="GE SS Two Bold"/>
                                  <w:b/>
                                  <w:bCs/>
                                  <w:color w:val="1B5337" w:themeColor="accent3" w:themeShade="80"/>
                                  <w:sz w:val="32"/>
                                  <w:szCs w:val="32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rFonts w:ascii="GE SS Two Bold" w:eastAsia="GE SS Two Bold" w:cs="GE SS Two Bold" w:hint="cs"/>
                                  <w:b/>
                                  <w:bCs/>
                                  <w:color w:val="1B5337" w:themeColor="accent3" w:themeShade="80"/>
                                  <w:sz w:val="32"/>
                                  <w:szCs w:val="32"/>
                                  <w:rtl/>
                                  <w:lang w:bidi="ar-EG"/>
                                </w:rPr>
                                <w:t>الوظيفه</w:t>
                              </w:r>
                              <w:r w:rsidR="00320615">
                                <w:rPr>
                                  <w:rFonts w:ascii="GE SS Two Bold" w:eastAsia="GE SS Two Bold" w:cs="GE SS Two Bold" w:hint="cs"/>
                                  <w:b/>
                                  <w:bCs/>
                                  <w:color w:val="1B5337" w:themeColor="accent3" w:themeShade="80"/>
                                  <w:sz w:val="32"/>
                                  <w:szCs w:val="32"/>
                                  <w:rtl/>
                                  <w:lang w:bidi="ar-EG"/>
                                </w:rPr>
                                <w:t xml:space="preserve">   </w:t>
                              </w:r>
                              <w:r w:rsidR="00320615" w:rsidRPr="00320615">
                                <w:rPr>
                                  <w:rFonts w:ascii="GE SS Two Bold" w:eastAsia="GE SS Two Bold" w:cs="GE SS Two Bold" w:hint="cs"/>
                                  <w:b/>
                                  <w:bCs/>
                                  <w:color w:val="1B5337" w:themeColor="accent3" w:themeShade="80"/>
                                  <w:sz w:val="20"/>
                                  <w:szCs w:val="20"/>
                                  <w:rtl/>
                                  <w:lang w:bidi="ar-EG"/>
                                </w:rPr>
                                <w:t xml:space="preserve">رئيس مجلس الإدارة والعضو المنتدب / شركة آمون للتوكيلات الملاحية </w:t>
                              </w:r>
                            </w:p>
                            <w:p w:rsidR="00B870EC" w:rsidRDefault="00B870EC" w:rsidP="00EE7006">
                              <w:pPr>
                                <w:bidi/>
                              </w:pPr>
                            </w:p>
                            <w:p w:rsidR="00B870EC" w:rsidRPr="00796188" w:rsidRDefault="00B870EC" w:rsidP="00EE7006">
                              <w:pPr>
                                <w:bidi/>
                              </w:pPr>
                            </w:p>
                            <w:p w:rsidR="00B870EC" w:rsidRPr="00EE7006" w:rsidRDefault="00B870EC" w:rsidP="00EE7006">
                              <w:pPr>
                                <w:pStyle w:val="Heading2"/>
                                <w:bidi/>
                                <w:rPr>
                                  <w:rFonts w:ascii="GE SS Two Bold" w:eastAsia="GE SS Two Bold" w:hAnsi="Times New Roman" w:cs="GE SS Two Bold"/>
                                  <w:caps w:val="0"/>
                                  <w:color w:val="1B5337" w:themeColor="accent3" w:themeShade="80"/>
                                  <w:sz w:val="24"/>
                                  <w:szCs w:val="24"/>
                                  <w:lang w:eastAsia="en-US" w:bidi="ar-EG"/>
                                </w:rPr>
                              </w:pPr>
                              <w:r w:rsidRPr="00EE7006">
                                <w:rPr>
                                  <w:rFonts w:ascii="GE SS Two Bold" w:eastAsia="GE SS Two Bold" w:hAnsi="Times New Roman" w:cs="GE SS Two Bold" w:hint="cs"/>
                                  <w:caps w:val="0"/>
                                  <w:color w:val="1B5337" w:themeColor="accent3" w:themeShade="80"/>
                                  <w:sz w:val="24"/>
                                  <w:szCs w:val="24"/>
                                  <w:rtl/>
                                  <w:lang w:eastAsia="en-US" w:bidi="ar-EG"/>
                                </w:rPr>
                                <w:t>البيانات الشخصية</w:t>
                              </w:r>
                            </w:p>
                            <w:p w:rsidR="00B870EC" w:rsidRPr="00EE7006" w:rsidRDefault="00B870EC" w:rsidP="00EE7006">
                              <w:pPr>
                                <w:pStyle w:val="Heading2"/>
                                <w:pBdr>
                                  <w:bottom w:val="none" w:sz="0" w:space="0" w:color="auto"/>
                                </w:pBdr>
                                <w:bidi/>
                                <w:ind w:right="0"/>
                                <w:rPr>
                                  <w:rFonts w:ascii="GE SS Two Bold" w:eastAsia="GE SS Two Bold" w:hAnsi="Times New Roman" w:cs="GE SS Two Bold"/>
                                  <w:caps w:val="0"/>
                                  <w:color w:val="1B5337" w:themeColor="accent3" w:themeShade="80"/>
                                  <w:sz w:val="16"/>
                                  <w:szCs w:val="16"/>
                                  <w:rtl/>
                                  <w:lang w:eastAsia="en-US" w:bidi="ar-EG"/>
                                </w:rPr>
                              </w:pPr>
                              <w:r w:rsidRPr="00EE7006">
                                <w:rPr>
                                  <w:rFonts w:ascii="GE SS Two Bold" w:eastAsia="GE SS Two Bold" w:hAnsi="Times New Roman" w:cs="GE SS Two Bold" w:hint="cs"/>
                                  <w:caps w:val="0"/>
                                  <w:color w:val="1B5337" w:themeColor="accent3" w:themeShade="80"/>
                                  <w:sz w:val="16"/>
                                  <w:szCs w:val="16"/>
                                  <w:rtl/>
                                  <w:lang w:eastAsia="en-US" w:bidi="ar-EG"/>
                                </w:rPr>
                                <w:t>تاريخ</w:t>
                              </w:r>
                              <w:r>
                                <w:rPr>
                                  <w:rFonts w:ascii="GE SS Two Bold" w:eastAsia="GE SS Two Bold" w:hAnsi="Times New Roman" w:cs="GE SS Two Bold" w:hint="cs"/>
                                  <w:caps w:val="0"/>
                                  <w:color w:val="1B5337" w:themeColor="accent3" w:themeShade="80"/>
                                  <w:sz w:val="16"/>
                                  <w:szCs w:val="16"/>
                                  <w:rtl/>
                                  <w:lang w:eastAsia="en-US" w:bidi="ar-EG"/>
                                </w:rPr>
                                <w:t xml:space="preserve"> الميلاد: 21/2/1962</w:t>
                              </w:r>
                            </w:p>
                            <w:p w:rsidR="00B870EC" w:rsidRPr="00EE7006" w:rsidRDefault="00B870EC" w:rsidP="00EE7006">
                              <w:pPr>
                                <w:pStyle w:val="Heading2"/>
                                <w:pBdr>
                                  <w:bottom w:val="none" w:sz="0" w:space="0" w:color="auto"/>
                                </w:pBdr>
                                <w:bidi/>
                                <w:ind w:right="0"/>
                                <w:rPr>
                                  <w:rFonts w:ascii="GE SS Two Bold" w:eastAsia="GE SS Two Bold" w:hAnsi="Times New Roman" w:cs="GE SS Two Bold"/>
                                  <w:caps w:val="0"/>
                                  <w:color w:val="1B5337" w:themeColor="accent3" w:themeShade="80"/>
                                  <w:sz w:val="16"/>
                                  <w:szCs w:val="16"/>
                                  <w:rtl/>
                                  <w:lang w:eastAsia="en-US" w:bidi="ar-EG"/>
                                </w:rPr>
                              </w:pPr>
                              <w:r>
                                <w:rPr>
                                  <w:rFonts w:ascii="GE SS Two Bold" w:eastAsia="GE SS Two Bold" w:hAnsi="Times New Roman" w:cs="GE SS Two Bold" w:hint="cs"/>
                                  <w:caps w:val="0"/>
                                  <w:color w:val="1B5337" w:themeColor="accent3" w:themeShade="80"/>
                                  <w:sz w:val="16"/>
                                  <w:szCs w:val="16"/>
                                  <w:rtl/>
                                  <w:lang w:eastAsia="en-US" w:bidi="ar-EG"/>
                                </w:rPr>
                                <w:t>العنوان:</w:t>
                              </w:r>
                              <w:r w:rsidR="001F5539">
                                <w:rPr>
                                  <w:rFonts w:ascii="GE SS Two Bold" w:eastAsia="GE SS Two Bold" w:hAnsi="Times New Roman" w:cs="GE SS Two Bold" w:hint="cs"/>
                                  <w:caps w:val="0"/>
                                  <w:color w:val="1B5337" w:themeColor="accent3" w:themeShade="80"/>
                                  <w:sz w:val="16"/>
                                  <w:szCs w:val="16"/>
                                  <w:rtl/>
                                  <w:lang w:eastAsia="en-US" w:bidi="ar-EG"/>
                                </w:rPr>
                                <w:t xml:space="preserve"> 18 شارع عبد الله النديم </w:t>
                              </w:r>
                              <w:r w:rsidR="001F5539">
                                <w:rPr>
                                  <w:rFonts w:ascii="GE SS Two Bold" w:eastAsia="GE SS Two Bold" w:hAnsi="Times New Roman" w:cs="GE SS Two Bold"/>
                                  <w:caps w:val="0"/>
                                  <w:color w:val="1B5337" w:themeColor="accent3" w:themeShade="80"/>
                                  <w:sz w:val="16"/>
                                  <w:szCs w:val="16"/>
                                  <w:rtl/>
                                  <w:lang w:eastAsia="en-US" w:bidi="ar-EG"/>
                                </w:rPr>
                                <w:t>–</w:t>
                              </w:r>
                              <w:r w:rsidR="001F5539">
                                <w:rPr>
                                  <w:rFonts w:ascii="GE SS Two Bold" w:eastAsia="GE SS Two Bold" w:hAnsi="Times New Roman" w:cs="GE SS Two Bold" w:hint="cs"/>
                                  <w:caps w:val="0"/>
                                  <w:color w:val="1B5337" w:themeColor="accent3" w:themeShade="80"/>
                                  <w:sz w:val="16"/>
                                  <w:szCs w:val="16"/>
                                  <w:rtl/>
                                  <w:lang w:eastAsia="en-US" w:bidi="ar-EG"/>
                                </w:rPr>
                                <w:t xml:space="preserve"> المحكمة </w:t>
                              </w:r>
                              <w:r w:rsidR="001F5539">
                                <w:rPr>
                                  <w:rFonts w:ascii="GE SS Two Bold" w:eastAsia="GE SS Two Bold" w:hAnsi="Times New Roman" w:cs="GE SS Two Bold"/>
                                  <w:caps w:val="0"/>
                                  <w:color w:val="1B5337" w:themeColor="accent3" w:themeShade="80"/>
                                  <w:sz w:val="16"/>
                                  <w:szCs w:val="16"/>
                                  <w:rtl/>
                                  <w:lang w:eastAsia="en-US" w:bidi="ar-EG"/>
                                </w:rPr>
                                <w:t>–</w:t>
                              </w:r>
                              <w:r w:rsidR="001F5539">
                                <w:rPr>
                                  <w:rFonts w:ascii="GE SS Two Bold" w:eastAsia="GE SS Two Bold" w:hAnsi="Times New Roman" w:cs="GE SS Two Bold" w:hint="cs"/>
                                  <w:caps w:val="0"/>
                                  <w:color w:val="1B5337" w:themeColor="accent3" w:themeShade="80"/>
                                  <w:sz w:val="16"/>
                                  <w:szCs w:val="16"/>
                                  <w:rtl/>
                                  <w:lang w:eastAsia="en-US" w:bidi="ar-EG"/>
                                </w:rPr>
                                <w:t xml:space="preserve"> مصر الجديدة - القاهرة</w:t>
                              </w:r>
                            </w:p>
                            <w:p w:rsidR="00B870EC" w:rsidRPr="00EE7006" w:rsidRDefault="00B870EC" w:rsidP="00EE7006">
                              <w:pPr>
                                <w:pStyle w:val="Heading2"/>
                                <w:pBdr>
                                  <w:bottom w:val="none" w:sz="0" w:space="0" w:color="auto"/>
                                </w:pBdr>
                                <w:bidi/>
                                <w:ind w:right="0"/>
                                <w:rPr>
                                  <w:rFonts w:ascii="GE SS Two Bold" w:eastAsia="GE SS Two Bold" w:hAnsi="Times New Roman" w:cs="GE SS Two Bold"/>
                                  <w:caps w:val="0"/>
                                  <w:color w:val="1B5337" w:themeColor="accent3" w:themeShade="80"/>
                                  <w:sz w:val="16"/>
                                  <w:szCs w:val="16"/>
                                  <w:rtl/>
                                  <w:lang w:eastAsia="en-US" w:bidi="ar-EG"/>
                                </w:rPr>
                              </w:pPr>
                              <w:r>
                                <w:rPr>
                                  <w:rFonts w:ascii="GE SS Two Bold" w:eastAsia="GE SS Two Bold" w:hAnsi="Times New Roman" w:cs="GE SS Two Bold" w:hint="cs"/>
                                  <w:caps w:val="0"/>
                                  <w:color w:val="1B5337" w:themeColor="accent3" w:themeShade="80"/>
                                  <w:sz w:val="16"/>
                                  <w:szCs w:val="16"/>
                                  <w:rtl/>
                                  <w:lang w:eastAsia="en-US" w:bidi="ar-EG"/>
                                </w:rPr>
                                <w:t>الكلية: بكالوريوس أعالى بحار ودراسات علوم عسكرية ( الكلية البحرية )</w:t>
                              </w:r>
                            </w:p>
                            <w:p w:rsidR="00B870EC" w:rsidRPr="00EE7006" w:rsidRDefault="00B870EC" w:rsidP="00EE7006">
                              <w:pPr>
                                <w:pStyle w:val="Heading2"/>
                                <w:pBdr>
                                  <w:bottom w:val="none" w:sz="0" w:space="0" w:color="auto"/>
                                </w:pBdr>
                                <w:bidi/>
                                <w:ind w:right="0"/>
                                <w:rPr>
                                  <w:rFonts w:ascii="GE SS Two Bold" w:eastAsia="GE SS Two Bold" w:hAnsi="Times New Roman" w:cs="GE SS Two Bold"/>
                                  <w:caps w:val="0"/>
                                  <w:color w:val="1B5337" w:themeColor="accent3" w:themeShade="80"/>
                                  <w:sz w:val="16"/>
                                  <w:szCs w:val="16"/>
                                  <w:rtl/>
                                  <w:lang w:eastAsia="en-US" w:bidi="ar-EG"/>
                                </w:rPr>
                              </w:pPr>
                              <w:r>
                                <w:rPr>
                                  <w:rFonts w:ascii="GE SS Two Bold" w:eastAsia="GE SS Two Bold" w:hAnsi="Times New Roman" w:cs="GE SS Two Bold" w:hint="cs"/>
                                  <w:caps w:val="0"/>
                                  <w:color w:val="1B5337" w:themeColor="accent3" w:themeShade="80"/>
                                  <w:sz w:val="16"/>
                                  <w:szCs w:val="16"/>
                                  <w:rtl/>
                                  <w:lang w:eastAsia="en-US" w:bidi="ar-EG"/>
                                </w:rPr>
                                <w:t>الجنسية : مصرى</w:t>
                              </w:r>
                            </w:p>
                            <w:p w:rsidR="00B870EC" w:rsidRPr="00230E73" w:rsidRDefault="00B870EC" w:rsidP="00EE7006">
                              <w:pPr>
                                <w:pStyle w:val="Heading2"/>
                                <w:pBdr>
                                  <w:bottom w:val="none" w:sz="0" w:space="0" w:color="auto"/>
                                </w:pBdr>
                                <w:bidi/>
                                <w:ind w:right="0"/>
                                <w:rPr>
                                  <w:rFonts w:asciiTheme="minorHAnsi" w:eastAsia="GE SS Two Bold" w:hAnsiTheme="minorHAnsi" w:cs="GE SS Two Bold"/>
                                  <w:caps w:val="0"/>
                                  <w:color w:val="1B5337" w:themeColor="accent3" w:themeShade="80"/>
                                  <w:sz w:val="16"/>
                                  <w:szCs w:val="16"/>
                                  <w:lang w:eastAsia="en-US" w:bidi="ar-EG"/>
                                </w:rPr>
                              </w:pPr>
                              <w:r>
                                <w:rPr>
                                  <w:rFonts w:ascii="GE SS Two Bold" w:eastAsia="GE SS Two Bold" w:hAnsi="Times New Roman" w:cs="GE SS Two Bold" w:hint="cs"/>
                                  <w:caps w:val="0"/>
                                  <w:color w:val="1B5337" w:themeColor="accent3" w:themeShade="80"/>
                                  <w:sz w:val="16"/>
                                  <w:szCs w:val="16"/>
                                  <w:rtl/>
                                  <w:lang w:eastAsia="en-US" w:bidi="ar-EG"/>
                                </w:rPr>
                                <w:t xml:space="preserve">اللغات: </w:t>
                              </w:r>
                              <w:r>
                                <w:rPr>
                                  <w:rFonts w:asciiTheme="minorHAnsi" w:eastAsia="GE SS Two Bold" w:hAnsiTheme="minorHAnsi" w:cs="GE SS Two Bold" w:hint="cs"/>
                                  <w:caps w:val="0"/>
                                  <w:color w:val="1B5337" w:themeColor="accent3" w:themeShade="80"/>
                                  <w:sz w:val="16"/>
                                  <w:szCs w:val="16"/>
                                  <w:rtl/>
                                  <w:lang w:eastAsia="en-US" w:bidi="ar-EG"/>
                                </w:rPr>
                                <w:t>اللغة الإنجليزية</w:t>
                              </w:r>
                            </w:p>
                            <w:p w:rsidR="00B870EC" w:rsidRDefault="00B870EC" w:rsidP="00EE7006">
                              <w:pPr>
                                <w:pStyle w:val="ProfileText"/>
                                <w:bidi/>
                              </w:pPr>
                            </w:p>
                            <w:p w:rsidR="00B870EC" w:rsidRDefault="00B870EC" w:rsidP="00EE7006">
                              <w:pPr>
                                <w:pStyle w:val="Heading2"/>
                                <w:bidi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</w:t>
                              </w:r>
                              <w:r w:rsidRPr="003B24B9">
                                <w:rPr>
                                  <w:rFonts w:ascii="GE SS Two Bold" w:eastAsia="GE SS Two Bold" w:hAnsi="Times New Roman" w:cs="GE SS Two Bold" w:hint="cs"/>
                                  <w:caps w:val="0"/>
                                  <w:color w:val="1B5337" w:themeColor="accent3" w:themeShade="80"/>
                                  <w:sz w:val="24"/>
                                  <w:szCs w:val="24"/>
                                  <w:rtl/>
                                  <w:lang w:eastAsia="en-US" w:bidi="ar-EG"/>
                                </w:rPr>
                                <w:t>لتواصل</w:t>
                              </w:r>
                            </w:p>
                            <w:p w:rsidR="00B870EC" w:rsidRDefault="00B870EC" w:rsidP="00EE7006">
                              <w:pPr>
                                <w:pStyle w:val="Heading2"/>
                                <w:pBdr>
                                  <w:bottom w:val="none" w:sz="0" w:space="0" w:color="auto"/>
                                </w:pBdr>
                                <w:bidi/>
                                <w:ind w:right="0"/>
                                <w:rPr>
                                  <w:rFonts w:ascii="GE SS Two Bold" w:eastAsia="GE SS Two Bold" w:hAnsi="Times New Roman" w:cs="GE SS Two Bold"/>
                                  <w:caps w:val="0"/>
                                  <w:color w:val="1B5337" w:themeColor="accent3" w:themeShade="80"/>
                                  <w:sz w:val="16"/>
                                  <w:szCs w:val="16"/>
                                  <w:rtl/>
                                  <w:lang w:eastAsia="en-US" w:bidi="ar-EG"/>
                                </w:rPr>
                              </w:pPr>
                              <w:r w:rsidRPr="00EE7006">
                                <w:rPr>
                                  <w:rFonts w:hint="cs"/>
                                  <w:color w:val="1B5337" w:themeColor="accent3" w:themeShade="80"/>
                                  <w:rtl/>
                                </w:rPr>
                                <w:t>رقم المحمول</w:t>
                              </w:r>
                              <w:r w:rsidR="006539BB">
                                <w:rPr>
                                  <w:rFonts w:ascii="GE SS Two Bold" w:eastAsia="GE SS Two Bold" w:hAnsi="Times New Roman" w:cs="GE SS Two Bold" w:hint="cs"/>
                                  <w:caps w:val="0"/>
                                  <w:color w:val="1B5337" w:themeColor="accent3" w:themeShade="80"/>
                                  <w:sz w:val="16"/>
                                  <w:szCs w:val="16"/>
                                  <w:rtl/>
                                  <w:lang w:eastAsia="en-US" w:bidi="ar-EG"/>
                                </w:rPr>
                                <w:t xml:space="preserve"> </w:t>
                              </w:r>
                              <w:r w:rsidRPr="00EE7006">
                                <w:rPr>
                                  <w:rFonts w:ascii="GE SS Two Bold" w:eastAsia="GE SS Two Bold" w:hAnsi="Times New Roman" w:cs="GE SS Two Bold" w:hint="cs"/>
                                  <w:caps w:val="0"/>
                                  <w:color w:val="1B5337" w:themeColor="accent3" w:themeShade="80"/>
                                  <w:sz w:val="16"/>
                                  <w:szCs w:val="16"/>
                                  <w:rtl/>
                                  <w:lang w:eastAsia="en-US" w:bidi="ar-EG"/>
                                </w:rPr>
                                <w:t>:</w:t>
                              </w:r>
                              <w:r w:rsidR="006539BB">
                                <w:rPr>
                                  <w:rFonts w:ascii="GE SS Two Bold" w:eastAsia="GE SS Two Bold" w:hAnsi="Times New Roman" w:cs="GE SS Two Bold" w:hint="cs"/>
                                  <w:caps w:val="0"/>
                                  <w:color w:val="1B5337" w:themeColor="accent3" w:themeShade="80"/>
                                  <w:sz w:val="16"/>
                                  <w:szCs w:val="16"/>
                                  <w:rtl/>
                                  <w:lang w:eastAsia="en-US" w:bidi="ar-EG"/>
                                </w:rPr>
                                <w:t xml:space="preserve"> </w:t>
                              </w:r>
                              <w:r w:rsidRPr="006539BB">
                                <w:rPr>
                                  <w:rFonts w:ascii="GE SS Two Bold" w:eastAsia="GE SS Two Bold" w:hAnsi="Times New Roman" w:cs="GE SS Two Bold" w:hint="cs"/>
                                  <w:caps w:val="0"/>
                                  <w:color w:val="1B5337" w:themeColor="accent3" w:themeShade="80"/>
                                  <w:sz w:val="24"/>
                                  <w:szCs w:val="24"/>
                                  <w:rtl/>
                                  <w:lang w:eastAsia="en-US" w:bidi="ar-EG"/>
                                </w:rPr>
                                <w:t>01005667785</w:t>
                              </w:r>
                              <w:r w:rsidR="006539BB">
                                <w:rPr>
                                  <w:rFonts w:ascii="GE SS Two Bold" w:eastAsia="GE SS Two Bold" w:hAnsi="Times New Roman" w:cs="GE SS Two Bold" w:hint="cs"/>
                                  <w:caps w:val="0"/>
                                  <w:color w:val="1B5337" w:themeColor="accent3" w:themeShade="80"/>
                                  <w:sz w:val="24"/>
                                  <w:szCs w:val="24"/>
                                  <w:rtl/>
                                  <w:lang w:eastAsia="en-US" w:bidi="ar-EG"/>
                                </w:rPr>
                                <w:t xml:space="preserve">  </w:t>
                              </w:r>
                            </w:p>
                            <w:p w:rsidR="00B870EC" w:rsidRDefault="00B870EC" w:rsidP="00FF2B76">
                              <w:pPr>
                                <w:pStyle w:val="Heading2"/>
                                <w:pBdr>
                                  <w:bottom w:val="none" w:sz="0" w:space="0" w:color="auto"/>
                                </w:pBdr>
                                <w:bidi/>
                                <w:ind w:right="0"/>
                                <w:rPr>
                                  <w:rFonts w:ascii="GE SS Two Bold" w:eastAsia="GE SS Two Bold" w:hAnsi="Times New Roman" w:cs="GE SS Two Bold"/>
                                  <w:caps w:val="0"/>
                                  <w:color w:val="1B5337" w:themeColor="accent3" w:themeShade="80"/>
                                  <w:sz w:val="20"/>
                                  <w:szCs w:val="20"/>
                                  <w:rtl/>
                                  <w:lang w:eastAsia="en-US" w:bidi="ar-EG"/>
                                </w:rPr>
                              </w:pPr>
                            </w:p>
                            <w:p w:rsidR="00B870EC" w:rsidRDefault="00B870EC" w:rsidP="00EE7006">
                              <w:pPr>
                                <w:pStyle w:val="ContactDetails"/>
                                <w:bidi/>
                                <w:rPr>
                                  <w:rtl/>
                                  <w:lang w:bidi="ar-EG"/>
                                </w:rPr>
                              </w:pPr>
                              <w:r w:rsidRPr="00CC710A">
                                <w:rPr>
                                  <w:rFonts w:asciiTheme="majorHAnsi" w:eastAsiaTheme="majorEastAsia" w:hAnsiTheme="majorHAnsi" w:cstheme="majorBidi" w:hint="cs"/>
                                  <w:b/>
                                  <w:bCs/>
                                  <w:caps/>
                                  <w:color w:val="1B5337" w:themeColor="accent3" w:themeShade="80"/>
                                  <w:sz w:val="26"/>
                                  <w:szCs w:val="26"/>
                                  <w:rtl/>
                                </w:rPr>
                                <w:t>وسائل</w:t>
                              </w:r>
                              <w:r>
                                <w:rPr>
                                  <w:rFonts w:asciiTheme="majorHAnsi" w:eastAsiaTheme="majorEastAsia" w:hAnsiTheme="majorHAnsi" w:cstheme="majorBidi" w:hint="cs"/>
                                  <w:b/>
                                  <w:bCs/>
                                  <w:caps/>
                                  <w:color w:val="1B5337" w:themeColor="accent3" w:themeShade="80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CC710A">
                                <w:rPr>
                                  <w:rFonts w:asciiTheme="majorHAnsi" w:eastAsiaTheme="majorEastAsia" w:hAnsiTheme="majorHAnsi" w:cstheme="majorBidi" w:hint="cs"/>
                                  <w:b/>
                                  <w:bCs/>
                                  <w:caps/>
                                  <w:color w:val="1B5337" w:themeColor="accent3" w:themeShade="80"/>
                                  <w:sz w:val="26"/>
                                  <w:szCs w:val="26"/>
                                  <w:rtl/>
                                </w:rPr>
                                <w:t>للتواصل</w:t>
                              </w:r>
                              <w:r>
                                <w:rPr>
                                  <w:rFonts w:asciiTheme="majorHAnsi" w:eastAsiaTheme="majorEastAsia" w:hAnsiTheme="majorHAnsi" w:cstheme="majorBidi" w:hint="cs"/>
                                  <w:b/>
                                  <w:bCs/>
                                  <w:caps/>
                                  <w:color w:val="1B5337" w:themeColor="accent3" w:themeShade="80"/>
                                  <w:sz w:val="26"/>
                                  <w:szCs w:val="26"/>
                                  <w:rtl/>
                                </w:rPr>
                                <w:t xml:space="preserve"> :</w:t>
                              </w:r>
                            </w:p>
                            <w:p w:rsidR="00B870EC" w:rsidRDefault="00B870EC" w:rsidP="00DD4643">
                              <w:pPr>
                                <w:pStyle w:val="ContactDetails"/>
                                <w:bidi/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B870EC" w:rsidRDefault="00B870EC" w:rsidP="00EE7006">
                              <w:pPr>
                                <w:bidi/>
                                <w:rPr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rFonts w:cs="Tahoma"/>
                                  <w:color w:val="1B5337" w:themeColor="accent3" w:themeShade="80"/>
                                </w:rPr>
                                <w:t>Email</w:t>
                              </w: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 xml:space="preserve">  </w:t>
                              </w: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shd w:val="clear" w:color="auto" w:fill="FFFFFF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948"/>
                                <w:gridCol w:w="948"/>
                              </w:tblGrid>
                              <w:tr w:rsidR="00B870EC" w:rsidRPr="00DD4643" w:rsidTr="00DD4643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6" w:type="dxa"/>
                                    <w:gridSpan w:val="2"/>
                                    <w:shd w:val="clear" w:color="auto" w:fill="FFFFFF"/>
                                    <w:tcMar>
                                      <w:top w:w="21" w:type="dxa"/>
                                      <w:left w:w="0" w:type="dxa"/>
                                      <w:bottom w:w="21" w:type="dxa"/>
                                      <w:right w:w="0" w:type="dxa"/>
                                    </w:tcMar>
                                    <w:hideMark/>
                                  </w:tcPr>
                                  <w:p w:rsidR="00B870EC" w:rsidRPr="00DD4643" w:rsidRDefault="00B870EC" w:rsidP="00DD4643">
                                    <w:pPr>
                                      <w:spacing w:line="209" w:lineRule="atLeast"/>
                                      <w:ind w:right="0"/>
                                      <w:rPr>
                                        <w:rFonts w:ascii="Helvetica" w:eastAsia="Times New Roman" w:hAnsi="Helvetica" w:cs="Times New Roman"/>
                                        <w:color w:val="222222"/>
                                        <w:sz w:val="15"/>
                                        <w:szCs w:val="15"/>
                                        <w:lang w:eastAsia="en-US"/>
                                      </w:rPr>
                                    </w:pPr>
                                    <w:r w:rsidRPr="00DD4643">
                                      <w:rPr>
                                        <w:rFonts w:ascii="Helvetica" w:eastAsia="Times New Roman" w:hAnsi="Helvetica" w:cs="Times New Roman"/>
                                        <w:color w:val="222222"/>
                                        <w:sz w:val="15"/>
                                        <w:lang w:eastAsia="en-US"/>
                                      </w:rPr>
                                      <w:t>tarekshawky11@gmail.com</w:t>
                                    </w:r>
                                    <w:r w:rsidRPr="00DD4643">
                                      <w:rPr>
                                        <w:rFonts w:ascii="Helvetica" w:eastAsia="Times New Roman" w:hAnsi="Helvetica" w:cs="Times New Roman"/>
                                        <w:color w:val="222222"/>
                                        <w:sz w:val="15"/>
                                        <w:szCs w:val="15"/>
                                        <w:lang w:eastAsia="en-US"/>
                                      </w:rPr>
                                      <w:br/>
                                    </w:r>
                                  </w:p>
                                </w:tc>
                              </w:tr>
                              <w:tr w:rsidR="00B870EC" w:rsidRPr="00DD4643" w:rsidTr="00DD4643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903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B870EC" w:rsidRPr="00DD4643" w:rsidRDefault="00B870EC" w:rsidP="00DD4643">
                                    <w:pPr>
                                      <w:spacing w:line="209" w:lineRule="atLeast"/>
                                      <w:ind w:right="0"/>
                                      <w:rPr>
                                        <w:rFonts w:ascii="Helvetica" w:eastAsia="Times New Roman" w:hAnsi="Helvetica" w:cs="Times New Roman"/>
                                        <w:color w:val="222222"/>
                                        <w:sz w:val="15"/>
                                        <w:szCs w:val="15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03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B870EC" w:rsidRPr="00DD4643" w:rsidRDefault="00B870EC" w:rsidP="00DD4643">
                                    <w:pPr>
                                      <w:ind w:right="0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eastAsia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B870EC" w:rsidRDefault="00B870EC" w:rsidP="00EE7006">
                              <w:pPr>
                                <w:bidi/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B870EC" w:rsidRDefault="00B870EC" w:rsidP="00FF2B76">
                              <w:pPr>
                                <w:ind w:left="-535"/>
                                <w:rPr>
                                  <w:rStyle w:val="Hyperlink"/>
                                  <w:rtl/>
                                </w:rPr>
                              </w:pPr>
                              <w:r>
                                <w:rPr>
                                  <w:rFonts w:cs="Tahoma"/>
                                  <w:color w:val="1B5337" w:themeColor="accent3" w:themeShade="80"/>
                                </w:rPr>
                                <w:t>;</w:t>
                              </w:r>
                            </w:p>
                            <w:p w:rsidR="00B870EC" w:rsidRDefault="00B870EC" w:rsidP="00FF2B76">
                              <w:r>
                                <w:rPr>
                                  <w:rStyle w:val="Hyperlink"/>
                                </w:rPr>
                                <w:t xml:space="preserve">Facebook ; </w:t>
                              </w:r>
                            </w:p>
                            <w:p w:rsidR="00B870EC" w:rsidRDefault="00B870EC" w:rsidP="003B24B9">
                              <w:pPr>
                                <w:bidi/>
                              </w:pPr>
                            </w:p>
                          </w:tc>
                        </w:tr>
                      </w:tbl>
                      <w:p w:rsidR="00B870EC" w:rsidRDefault="00B870EC" w:rsidP="00EE7006">
                        <w:pPr>
                          <w:pBdr>
                            <w:top w:val="single" w:sz="24" w:space="0" w:color="99CB38" w:themeColor="accent1"/>
                            <w:bottom w:val="single" w:sz="24" w:space="8" w:color="99CB38" w:themeColor="accent1"/>
                          </w:pBdr>
                          <w:bidi/>
                          <w:rPr>
                            <w:i/>
                            <w:iCs/>
                            <w:color w:val="99CB38" w:themeColor="accent1"/>
                            <w:sz w:val="24"/>
                          </w:rPr>
                        </w:pPr>
                        <w:r>
                          <w:rPr>
                            <w:i/>
                            <w:iCs/>
                            <w:color w:val="99CB38" w:themeColor="accent1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667A13"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أولاً</w:t>
            </w:r>
            <w:r w:rsidR="00667A13"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: </w:t>
            </w:r>
            <w:r w:rsidR="00667A13"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المؤهلات</w:t>
            </w:r>
            <w:r w:rsidR="00DD4643">
              <w:rPr>
                <w:rFonts w:cs="Tahoma" w:hint="cs"/>
                <w:b/>
                <w:bCs/>
                <w:sz w:val="72"/>
                <w:szCs w:val="44"/>
                <w:rtl/>
              </w:rPr>
              <w:t xml:space="preserve"> </w:t>
            </w:r>
            <w:r w:rsidR="00667A13"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العلمية</w:t>
            </w:r>
            <w:r w:rsidR="00667A13" w:rsidRPr="00667A13">
              <w:rPr>
                <w:rFonts w:cs="Tahoma"/>
                <w:b/>
                <w:bCs/>
                <w:sz w:val="72"/>
                <w:szCs w:val="44"/>
                <w:rtl/>
              </w:rPr>
              <w:t>:</w:t>
            </w:r>
          </w:p>
        </w:tc>
      </w:tr>
      <w:tr w:rsidR="00667A13" w:rsidTr="00B870EC">
        <w:trPr>
          <w:trHeight w:val="3024"/>
        </w:trPr>
        <w:tc>
          <w:tcPr>
            <w:tcW w:w="257" w:type="dxa"/>
            <w:tcMar>
              <w:left w:w="0" w:type="dxa"/>
              <w:right w:w="0" w:type="dxa"/>
            </w:tcMar>
          </w:tcPr>
          <w:p w:rsidR="00667A13" w:rsidRDefault="008F5B74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Right Triangle 3" o:spid="_x0000_s1046" style="width:17.95pt;height:24.5pt;rotation:90;visibility:visible;mso-position-horizontal-relative:char;mso-position-vertical-relative:line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pI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sYApETd5aq&#10;eL7Tfo6AEjMNu6m0sbfU2DuqobOHTRgd7Qd4lELBtYD6dxRcDKW/HttHfph+4DQiGxjbFpH5Z001&#10;j4j4S8JcNE8yKHpi3SKb5CksdHiyDE/kur5WUEXwlgHvHIn8VrRkqVX9CSbMK7QKR1QysA1vMws3&#10;3C+uLazhCGZUxq+uHA2zHRTzrbxvGCpHnBuI/GH7ieqGILmILIxO71U74u2HIij+PS9KSnW1tqqs&#10;cGJylelx3S1gLgTqYPAM145rP2lf/gs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n19KSH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<v:stroke joinstyle="miter"/>
                  <v:formulas/>
                  <v:path arrowok="t" o:connecttype="custom" o:connectlocs="1593,311173;0,333;227812,0;1593,311173" o:connectangles="0,0,0,0" textboxrect="0,0,346895,347348"/>
                  <v:textbox>
                    <w:txbxContent>
                      <w:p w:rsidR="00B870EC" w:rsidRPr="00AF4EA4" w:rsidRDefault="00B870EC" w:rsidP="006D409C">
                        <w:pPr>
                          <w:jc w:val="center"/>
                          <w:rPr>
                            <w:color w:val="455F51" w:themeColor="text2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6752" w:type="dxa"/>
          </w:tcPr>
          <w:p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:rsidR="00251FF2" w:rsidRDefault="00A03AED" w:rsidP="00A03AED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left="134" w:right="0" w:hanging="76"/>
              <w:jc w:val="lowKashida"/>
              <w:rPr>
                <w:sz w:val="18"/>
                <w:szCs w:val="18"/>
                <w:lang w:bidi="ar-EG"/>
              </w:rPr>
            </w:pPr>
            <w:r w:rsidRPr="00A03AED">
              <w:rPr>
                <w:rFonts w:hint="cs"/>
                <w:sz w:val="18"/>
                <w:szCs w:val="18"/>
                <w:rtl/>
                <w:lang w:bidi="ar-EG"/>
              </w:rPr>
              <w:t>بكالوريوس أعالى بحار ودراسات علوم عسكرية ( الكلية البحرية المصرية )</w:t>
            </w:r>
          </w:p>
          <w:p w:rsidR="00A03AED" w:rsidRDefault="00A03AED" w:rsidP="00A03AED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left="134" w:right="0" w:hanging="76"/>
              <w:jc w:val="lowKashida"/>
              <w:rPr>
                <w:sz w:val="18"/>
                <w:szCs w:val="18"/>
                <w:lang w:bidi="ar-EG"/>
              </w:rPr>
            </w:pPr>
            <w:r>
              <w:rPr>
                <w:rFonts w:hint="cs"/>
                <w:sz w:val="18"/>
                <w:szCs w:val="18"/>
                <w:rtl/>
                <w:lang w:bidi="ar-EG"/>
              </w:rPr>
              <w:t xml:space="preserve"> ماجستير نقل دولى ولوجيستيات بتقدير إمتياز مع مرتبة الشرف ( الأكاديمية العربية للعلوم والتكنولوجيا والنقل البحرى )</w:t>
            </w:r>
          </w:p>
          <w:p w:rsidR="00A03AED" w:rsidRDefault="00A03AED" w:rsidP="00A03AED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left="134" w:right="0" w:hanging="76"/>
              <w:jc w:val="lowKashida"/>
              <w:rPr>
                <w:sz w:val="18"/>
                <w:szCs w:val="18"/>
                <w:lang w:bidi="ar-EG"/>
              </w:rPr>
            </w:pPr>
            <w:r>
              <w:rPr>
                <w:rFonts w:hint="cs"/>
                <w:sz w:val="18"/>
                <w:szCs w:val="18"/>
                <w:rtl/>
                <w:lang w:bidi="ar-EG"/>
              </w:rPr>
              <w:t xml:space="preserve"> شهادة " </w:t>
            </w:r>
            <w:r>
              <w:rPr>
                <w:sz w:val="18"/>
                <w:szCs w:val="18"/>
                <w:lang w:bidi="ar-EG"/>
              </w:rPr>
              <w:t xml:space="preserve"> ICDL</w:t>
            </w:r>
            <w:r>
              <w:rPr>
                <w:rFonts w:hint="cs"/>
                <w:sz w:val="18"/>
                <w:szCs w:val="18"/>
                <w:rtl/>
                <w:lang w:bidi="ar-EG"/>
              </w:rPr>
              <w:t>"</w:t>
            </w:r>
            <w:r>
              <w:rPr>
                <w:sz w:val="18"/>
                <w:szCs w:val="18"/>
                <w:lang w:bidi="ar-EG"/>
              </w:rPr>
              <w:t xml:space="preserve"> </w:t>
            </w:r>
            <w:r>
              <w:rPr>
                <w:rFonts w:hint="cs"/>
                <w:sz w:val="18"/>
                <w:szCs w:val="18"/>
                <w:rtl/>
                <w:lang w:bidi="ar-EG"/>
              </w:rPr>
              <w:t xml:space="preserve"> من اليونسكو      ( معهد نظم ومعلومات القوات المسلحة )</w:t>
            </w:r>
          </w:p>
          <w:p w:rsidR="00A03AED" w:rsidRDefault="00A03AED" w:rsidP="00A03AED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left="134" w:right="0" w:hanging="76"/>
              <w:jc w:val="lowKashida"/>
              <w:rPr>
                <w:sz w:val="18"/>
                <w:szCs w:val="18"/>
                <w:lang w:bidi="ar-EG"/>
              </w:rPr>
            </w:pPr>
            <w:r>
              <w:rPr>
                <w:rFonts w:hint="cs"/>
                <w:sz w:val="18"/>
                <w:szCs w:val="18"/>
                <w:rtl/>
                <w:lang w:bidi="ar-EG"/>
              </w:rPr>
              <w:t xml:space="preserve"> فرق الأمن الحربى ( الأساسية / المتقدمة / الراقية )  ( مدرسة المخابرات الحربية )</w:t>
            </w:r>
          </w:p>
          <w:p w:rsidR="00A03AED" w:rsidRDefault="00AB4DA0" w:rsidP="00A03AED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left="134" w:right="0" w:hanging="76"/>
              <w:jc w:val="lowKashida"/>
              <w:rPr>
                <w:sz w:val="18"/>
                <w:szCs w:val="18"/>
                <w:lang w:bidi="ar-EG"/>
              </w:rPr>
            </w:pPr>
            <w:r>
              <w:rPr>
                <w:rFonts w:hint="cs"/>
                <w:sz w:val="18"/>
                <w:szCs w:val="18"/>
                <w:rtl/>
                <w:lang w:bidi="ar-EG"/>
              </w:rPr>
              <w:t xml:space="preserve"> دورة ا</w:t>
            </w:r>
            <w:r w:rsidR="00AD4EB6">
              <w:rPr>
                <w:rFonts w:hint="cs"/>
                <w:sz w:val="18"/>
                <w:szCs w:val="18"/>
                <w:rtl/>
                <w:lang w:bidi="ar-EG"/>
              </w:rPr>
              <w:t>المخابرات والأمن بإنجلترا       ( مدرسة المخابرات الإنجليزية )</w:t>
            </w:r>
          </w:p>
          <w:p w:rsidR="00AD4EB6" w:rsidRPr="00A03AED" w:rsidRDefault="00AD4EB6" w:rsidP="00AD4EB6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left="134" w:right="0" w:hanging="76"/>
              <w:jc w:val="lowKashida"/>
              <w:rPr>
                <w:sz w:val="18"/>
                <w:szCs w:val="18"/>
                <w:lang w:bidi="ar-EG"/>
              </w:rPr>
            </w:pPr>
            <w:r>
              <w:rPr>
                <w:rFonts w:hint="cs"/>
                <w:sz w:val="18"/>
                <w:szCs w:val="18"/>
                <w:rtl/>
                <w:lang w:bidi="ar-EG"/>
              </w:rPr>
              <w:t>شهادة ربان وأعالى البحار               ( شعبة التدريب البحرى )</w:t>
            </w:r>
          </w:p>
          <w:p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:rsidR="00251FF2" w:rsidRPr="00E2784C" w:rsidRDefault="00251FF2" w:rsidP="00AD4EB6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</w:tc>
      </w:tr>
      <w:tr w:rsidR="00667A13" w:rsidTr="00B870EC">
        <w:trPr>
          <w:trHeight w:val="1080"/>
        </w:trPr>
        <w:tc>
          <w:tcPr>
            <w:tcW w:w="257" w:type="dxa"/>
            <w:shd w:val="clear" w:color="auto" w:fill="31521B" w:themeFill="accent2" w:themeFillShade="80"/>
          </w:tcPr>
          <w:p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752" w:type="dxa"/>
            <w:shd w:val="clear" w:color="auto" w:fill="31521B" w:themeFill="accent2" w:themeFillShade="80"/>
            <w:vAlign w:val="center"/>
          </w:tcPr>
          <w:p w:rsidR="00667A13" w:rsidRPr="00667A13" w:rsidRDefault="00667A13" w:rsidP="00976C53">
            <w:pPr>
              <w:pStyle w:val="Heading1"/>
              <w:bidi/>
              <w:rPr>
                <w:rFonts w:cs="Tahoma"/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ثاني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ا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 التدرج الوظيفي:</w:t>
            </w:r>
          </w:p>
        </w:tc>
      </w:tr>
      <w:tr w:rsidR="00667A13" w:rsidTr="00B870EC">
        <w:trPr>
          <w:trHeight w:val="2007"/>
        </w:trPr>
        <w:tc>
          <w:tcPr>
            <w:tcW w:w="257" w:type="dxa"/>
            <w:tcMar>
              <w:left w:w="0" w:type="dxa"/>
              <w:right w:w="0" w:type="dxa"/>
            </w:tcMar>
          </w:tcPr>
          <w:p w:rsidR="00667A13" w:rsidRDefault="008F5B74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_x0000_s1045" style="width:17.95pt;height:24.5pt;rotation:90;visibility:visible;mso-position-horizontal-relative:char;mso-position-vertical-relative:line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MF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uEBjhxZ6mK&#10;5zvt5wgoMdOwm0obe0uNvaMaOnvYhNHRfoBHKRRcC6h/R8HFUPrrsX3kh+kHTiOygbFtEZl/1lTz&#10;iIi/JMxF8ySDoifWLbJJnsJChyfL8ESu62sFVQRvGfDOkchvRUuWWtWfYMK8QqtwRCUD2/A2s3DD&#10;/eLawhqOYEZl/OrK0TDbQTHfyvuGoXLEuYHIH7afqG4IkovIwuj0XrUj3n4oguLf86KkVFdrq8oK&#10;JyZXmR7X3QLmQqAOBs9w7bj2k/blvwA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pP5jBX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<v:stroke joinstyle="miter"/>
                  <v:formulas/>
                  <v:path arrowok="t" o:connecttype="custom" o:connectlocs="1593,311173;0,333;227812,0;1593,311173" o:connectangles="0,0,0,0" textboxrect="0,0,346895,347348"/>
                  <v:textbox>
                    <w:txbxContent>
                      <w:p w:rsidR="00B870EC" w:rsidRPr="00AF4EA4" w:rsidRDefault="00B870EC" w:rsidP="00F56513">
                        <w:pPr>
                          <w:jc w:val="center"/>
                          <w:rPr>
                            <w:color w:val="455F51" w:themeColor="text2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6752" w:type="dxa"/>
          </w:tcPr>
          <w:p w:rsidR="00667A13" w:rsidRDefault="00667A13" w:rsidP="00C668E9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:rsidR="00251FF2" w:rsidRDefault="00B870EC" w:rsidP="00B870EC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left="134" w:right="0" w:hanging="134"/>
              <w:jc w:val="lowKashida"/>
              <w:rPr>
                <w:sz w:val="20"/>
                <w:szCs w:val="20"/>
              </w:rPr>
            </w:pPr>
            <w:r w:rsidRPr="00B870EC">
              <w:rPr>
                <w:rFonts w:hint="cs"/>
                <w:sz w:val="20"/>
                <w:szCs w:val="20"/>
                <w:rtl/>
              </w:rPr>
              <w:t>ضابط بحرى بالقوات المسلحة " قائد فرع " على السفن البحرية ( كاسحات ألغام )</w:t>
            </w:r>
          </w:p>
          <w:p w:rsidR="00B870EC" w:rsidRDefault="00B870EC" w:rsidP="00B870EC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left="134" w:right="0" w:hanging="134"/>
              <w:jc w:val="lowKashida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قائد جماعة غطس وإنقاذ بوحدة الإنقاذ الرئيسية بالقوات البحرية.</w:t>
            </w:r>
          </w:p>
          <w:p w:rsidR="00B870EC" w:rsidRDefault="00B870EC" w:rsidP="00B870EC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left="134" w:right="0" w:hanging="134"/>
              <w:jc w:val="lowKashida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أعمال وأنشطة الأمن بكافة مجالاتها داخل وخارج الجمهورية.</w:t>
            </w:r>
          </w:p>
          <w:p w:rsidR="00B870EC" w:rsidRDefault="00B870EC" w:rsidP="00B870EC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left="134" w:right="0" w:hanging="134"/>
              <w:jc w:val="lowKashida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أعمال وأنشطة المخابرات المختلفة  داخل وخارج الجمهورية.</w:t>
            </w:r>
          </w:p>
          <w:p w:rsidR="00B870EC" w:rsidRDefault="00B870EC" w:rsidP="00767ED3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left="134" w:right="0" w:hanging="134"/>
              <w:jc w:val="lowKashida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أعمال التخطيط والتدريب  والتدريس بمدرسة المخابرات </w:t>
            </w:r>
            <w:r w:rsidR="00767ED3">
              <w:rPr>
                <w:rFonts w:hint="cs"/>
                <w:sz w:val="20"/>
                <w:szCs w:val="20"/>
                <w:rtl/>
              </w:rPr>
              <w:t>الحربية</w:t>
            </w:r>
            <w:r>
              <w:rPr>
                <w:rFonts w:hint="cs"/>
                <w:sz w:val="20"/>
                <w:szCs w:val="20"/>
                <w:rtl/>
              </w:rPr>
              <w:t>.</w:t>
            </w:r>
          </w:p>
          <w:p w:rsidR="00B870EC" w:rsidRDefault="00B870EC" w:rsidP="00B870EC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left="134" w:right="0" w:hanging="134"/>
              <w:jc w:val="lowKashida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أعمال القيادة والسيطرة والشئون الإدارية " بالشركة القابضة للنقل البحرى والبرى "</w:t>
            </w:r>
          </w:p>
          <w:p w:rsidR="00B870EC" w:rsidRPr="00B870EC" w:rsidRDefault="00B870EC" w:rsidP="00B870EC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left="134" w:right="0" w:hanging="134"/>
              <w:jc w:val="lowKashida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أعمال التخطيط وأعمال مجلس الإدارة "  رئيس قطاع شئون رئاسة مجلس الإدارة " بالشركة القابضة للنقل البحرى والبرى.</w:t>
            </w:r>
          </w:p>
          <w:p w:rsidR="00251FF2" w:rsidRDefault="00251FF2" w:rsidP="00B870EC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:rsidR="00251FF2" w:rsidRDefault="00251FF2" w:rsidP="00251FF2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:rsidR="00251FF2" w:rsidRDefault="00251FF2" w:rsidP="00251FF2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:rsidR="00251FF2" w:rsidRDefault="00251FF2" w:rsidP="00251FF2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:rsidR="00251FF2" w:rsidRDefault="00251FF2" w:rsidP="00251FF2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:rsidR="00251FF2" w:rsidRDefault="00251FF2" w:rsidP="00251FF2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:rsidR="00251FF2" w:rsidRDefault="00251FF2" w:rsidP="00251FF2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:rsidR="00541F95" w:rsidRDefault="00541F95" w:rsidP="00541F95">
            <w:pPr>
              <w:bidi/>
              <w:spacing w:line="360" w:lineRule="auto"/>
              <w:jc w:val="lowKashida"/>
              <w:rPr>
                <w:sz w:val="28"/>
                <w:szCs w:val="28"/>
                <w:rtl/>
              </w:rPr>
            </w:pPr>
          </w:p>
          <w:p w:rsidR="00541F95" w:rsidRPr="00C668E9" w:rsidRDefault="00541F95" w:rsidP="00541F95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</w:tc>
      </w:tr>
      <w:tr w:rsidR="00667A13" w:rsidTr="00B870EC">
        <w:trPr>
          <w:trHeight w:val="1080"/>
        </w:trPr>
        <w:tc>
          <w:tcPr>
            <w:tcW w:w="257" w:type="dxa"/>
            <w:shd w:val="clear" w:color="auto" w:fill="31521B" w:themeFill="accent2" w:themeFillShade="80"/>
          </w:tcPr>
          <w:p w:rsidR="00667A13" w:rsidRPr="00667A13" w:rsidRDefault="00667A13" w:rsidP="00976C53">
            <w:pPr>
              <w:pStyle w:val="Heading1"/>
              <w:bidi/>
              <w:rPr>
                <w:rFonts w:cs="Tahoma"/>
                <w:b/>
                <w:bCs/>
                <w:sz w:val="52"/>
                <w:szCs w:val="36"/>
              </w:rPr>
            </w:pPr>
          </w:p>
        </w:tc>
        <w:tc>
          <w:tcPr>
            <w:tcW w:w="6752" w:type="dxa"/>
            <w:shd w:val="clear" w:color="auto" w:fill="31521B" w:themeFill="accent2" w:themeFillShade="80"/>
            <w:vAlign w:val="center"/>
          </w:tcPr>
          <w:p w:rsidR="00667A13" w:rsidRPr="00667A13" w:rsidRDefault="00667A13" w:rsidP="006C3229">
            <w:pPr>
              <w:bidi/>
              <w:ind w:left="270"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</w:rPr>
            </w:pP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ثا</w:t>
            </w:r>
            <w:r w:rsidRPr="00667A13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لثاً</w:t>
            </w: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:</w:t>
            </w:r>
            <w:r w:rsidR="006C3229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  <w:lang w:bidi="ar-EG"/>
              </w:rPr>
              <w:t>الدورات التدريبية</w:t>
            </w: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:</w:t>
            </w:r>
          </w:p>
        </w:tc>
      </w:tr>
      <w:tr w:rsidR="00667A13" w:rsidTr="00B870EC">
        <w:trPr>
          <w:trHeight w:val="2160"/>
        </w:trPr>
        <w:tc>
          <w:tcPr>
            <w:tcW w:w="257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67A13" w:rsidRDefault="008F5B74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_x0000_s1044" style="width:17.95pt;height:24.5pt;rotation:90;visibility:visible;mso-position-horizontal-relative:char;mso-position-vertical-relative:line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uI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uoI+TEnaUq&#10;nu+0nyOgxEzDbipt7C019o5q6OxhE0ZH+wEepVBwLaD+HQUXQ+mvx/aRH6YfOI3IBsa2RWT+WVPN&#10;IyL+kjAXzZMMip5Yt8gmeQoLHZ4swxO5rq8VVBG8ZcA7RyK/FS1ZalV/ggnzCq3CEZUMbMPbzMIN&#10;94trC2s4ghmV8asrR8NsB8V8K+8bhsoR5wYif9h+orohSC4iC6PTe9WOePuhCIp/z4uSUl2trSor&#10;nJhcZXpcdwuYC4E6GDzDtePaT9qX/wI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cpyriH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<v:stroke joinstyle="miter"/>
                  <v:formulas/>
                  <v:path arrowok="t" o:connecttype="custom" o:connectlocs="1593,311173;0,333;227812,0;1593,311173" o:connectangles="0,0,0,0" textboxrect="0,0,346895,347348"/>
                  <v:textbox>
                    <w:txbxContent>
                      <w:p w:rsidR="00B870EC" w:rsidRPr="00AF4EA4" w:rsidRDefault="00B870EC" w:rsidP="00F56513">
                        <w:pPr>
                          <w:jc w:val="center"/>
                          <w:rPr>
                            <w:color w:val="455F51" w:themeColor="text2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6752" w:type="dxa"/>
            <w:tcBorders>
              <w:bottom w:val="nil"/>
            </w:tcBorders>
            <w:vAlign w:val="bottom"/>
          </w:tcPr>
          <w:p w:rsidR="00320615" w:rsidRDefault="00320615" w:rsidP="00320615">
            <w:pPr>
              <w:pStyle w:val="ListParagraph"/>
              <w:bidi/>
              <w:spacing w:line="360" w:lineRule="auto"/>
              <w:ind w:left="134" w:right="0"/>
              <w:jc w:val="lowKashida"/>
              <w:rPr>
                <w:sz w:val="18"/>
                <w:szCs w:val="18"/>
                <w:lang w:bidi="ar-EG"/>
              </w:rPr>
            </w:pPr>
          </w:p>
          <w:p w:rsidR="001F5539" w:rsidRDefault="001F5539" w:rsidP="00320615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left="134" w:right="0" w:hanging="76"/>
              <w:jc w:val="lowKashida"/>
              <w:rPr>
                <w:sz w:val="18"/>
                <w:szCs w:val="18"/>
                <w:lang w:bidi="ar-EG"/>
              </w:rPr>
            </w:pPr>
            <w:r>
              <w:rPr>
                <w:rFonts w:hint="cs"/>
                <w:sz w:val="18"/>
                <w:szCs w:val="18"/>
                <w:rtl/>
                <w:lang w:bidi="ar-EG"/>
              </w:rPr>
              <w:t xml:space="preserve">شهادة " </w:t>
            </w:r>
            <w:r>
              <w:rPr>
                <w:sz w:val="18"/>
                <w:szCs w:val="18"/>
                <w:lang w:bidi="ar-EG"/>
              </w:rPr>
              <w:t xml:space="preserve"> ICDL</w:t>
            </w:r>
            <w:r>
              <w:rPr>
                <w:rFonts w:hint="cs"/>
                <w:sz w:val="18"/>
                <w:szCs w:val="18"/>
                <w:rtl/>
                <w:lang w:bidi="ar-EG"/>
              </w:rPr>
              <w:t>"</w:t>
            </w:r>
            <w:r>
              <w:rPr>
                <w:sz w:val="18"/>
                <w:szCs w:val="18"/>
                <w:lang w:bidi="ar-EG"/>
              </w:rPr>
              <w:t xml:space="preserve"> </w:t>
            </w:r>
            <w:r>
              <w:rPr>
                <w:rFonts w:hint="cs"/>
                <w:sz w:val="18"/>
                <w:szCs w:val="18"/>
                <w:rtl/>
                <w:lang w:bidi="ar-EG"/>
              </w:rPr>
              <w:t xml:space="preserve"> من اليونسكو      ( معهد نظم ومعلومات القوات المسلحة )</w:t>
            </w:r>
          </w:p>
          <w:p w:rsidR="001F5539" w:rsidRDefault="001F5539" w:rsidP="001F5539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left="134" w:right="0" w:hanging="76"/>
              <w:jc w:val="lowKashida"/>
              <w:rPr>
                <w:sz w:val="18"/>
                <w:szCs w:val="18"/>
                <w:lang w:bidi="ar-EG"/>
              </w:rPr>
            </w:pPr>
            <w:r>
              <w:rPr>
                <w:rFonts w:hint="cs"/>
                <w:sz w:val="18"/>
                <w:szCs w:val="18"/>
                <w:rtl/>
                <w:lang w:bidi="ar-EG"/>
              </w:rPr>
              <w:t xml:space="preserve"> فرق الأمن الحربى ( الأساسية / المتقدمة / الراقية )  ( مدرسة المخابرات الحربية )</w:t>
            </w:r>
          </w:p>
          <w:p w:rsidR="001F5539" w:rsidRDefault="001F5539" w:rsidP="001F5539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left="134" w:right="0" w:hanging="76"/>
              <w:jc w:val="lowKashida"/>
              <w:rPr>
                <w:sz w:val="18"/>
                <w:szCs w:val="18"/>
                <w:lang w:bidi="ar-EG"/>
              </w:rPr>
            </w:pPr>
            <w:r>
              <w:rPr>
                <w:rFonts w:hint="cs"/>
                <w:sz w:val="18"/>
                <w:szCs w:val="18"/>
                <w:rtl/>
                <w:lang w:bidi="ar-EG"/>
              </w:rPr>
              <w:t xml:space="preserve"> دورة االمخابرات والأمن بإنجلترا       ( مدرسة المخابرات الإنجليزية )</w:t>
            </w:r>
          </w:p>
          <w:p w:rsidR="001F5539" w:rsidRPr="00A03AED" w:rsidRDefault="001F5539" w:rsidP="001F5539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left="134" w:right="0" w:hanging="76"/>
              <w:jc w:val="lowKashida"/>
              <w:rPr>
                <w:sz w:val="18"/>
                <w:szCs w:val="18"/>
                <w:lang w:bidi="ar-EG"/>
              </w:rPr>
            </w:pPr>
            <w:r>
              <w:rPr>
                <w:rFonts w:hint="cs"/>
                <w:sz w:val="18"/>
                <w:szCs w:val="18"/>
                <w:rtl/>
                <w:lang w:bidi="ar-EG"/>
              </w:rPr>
              <w:t>شهادة ربان وأعالى البحار               ( شعبة التدريب البحرى )</w:t>
            </w:r>
          </w:p>
          <w:p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:rsidR="00251FF2" w:rsidRPr="00B870EC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tbl>
            <w:tblPr>
              <w:tblpPr w:leftFromText="180" w:rightFromText="180" w:vertAnchor="text" w:horzAnchor="margin" w:tblpY="-75"/>
              <w:tblOverlap w:val="never"/>
              <w:tblW w:w="6589" w:type="dxa"/>
              <w:tblLayout w:type="fixed"/>
              <w:tblCellMar>
                <w:left w:w="115" w:type="dxa"/>
                <w:right w:w="115" w:type="dxa"/>
              </w:tblCellMar>
              <w:tblLook w:val="04A0"/>
            </w:tblPr>
            <w:tblGrid>
              <w:gridCol w:w="6589"/>
            </w:tblGrid>
            <w:tr w:rsidR="00B870EC" w:rsidRPr="00426001" w:rsidTr="00B870EC">
              <w:trPr>
                <w:trHeight w:val="687"/>
              </w:trPr>
              <w:tc>
                <w:tcPr>
                  <w:tcW w:w="6589" w:type="dxa"/>
                  <w:shd w:val="clear" w:color="auto" w:fill="31521B" w:themeFill="accent2" w:themeFillShade="80"/>
                  <w:vAlign w:val="center"/>
                </w:tcPr>
                <w:p w:rsidR="00B870EC" w:rsidRPr="00426001" w:rsidRDefault="008F5B74" w:rsidP="00B870EC">
                  <w:pPr>
                    <w:bidi/>
                    <w:ind w:left="270"/>
                    <w:jc w:val="lowKashida"/>
                    <w:rPr>
                      <w:b/>
                      <w:sz w:val="44"/>
                      <w:szCs w:val="28"/>
                    </w:rPr>
                  </w:pPr>
                  <w:r w:rsidRPr="008F5B74">
                    <w:rPr>
                      <w:noProof/>
                      <w:lang w:eastAsia="en-US"/>
                    </w:rPr>
                    <w:pict>
                      <v:shape id="_x0000_s1043" style="position:absolute;left:0;text-align:left;margin-left:-3.5pt;margin-top:30.5pt;width:17.9pt;height:24.5pt;rotation:90;flip:x;z-index:251707392;visibility:visible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" adj="-11796480,,5400" path="m2426,347348c2024,270140,402,77580,,372l346895,,2426,347348xe" fillcolor="#729928 [2404]" stroked="f" strokeweight="1pt">
                        <v:stroke joinstyle="miter"/>
                        <v:formulas/>
                        <v:path arrowok="t" o:connecttype="custom" o:connectlocs="1590,311150;0,333;227330,0;1590,311150" o:connectangles="0,0,0,0" textboxrect="0,0,346895,347348"/>
                        <v:textbox>
                          <w:txbxContent>
                            <w:p w:rsidR="00B870EC" w:rsidRPr="00AF4EA4" w:rsidRDefault="00B870EC" w:rsidP="00B870EC">
                              <w:pPr>
                                <w:jc w:val="center"/>
                                <w:rPr>
                                  <w:color w:val="455F51" w:themeColor="text2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 w:rsidR="00B870EC"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رابعاً</w:t>
                  </w:r>
                  <w:r w:rsidR="00B870EC"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 xml:space="preserve">: </w:t>
                  </w:r>
                  <w:r w:rsidR="00B870EC"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المناصب الإدارية والإشراف</w:t>
                  </w:r>
                  <w:r w:rsidR="00B870EC"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:</w:t>
                  </w:r>
                </w:p>
              </w:tc>
            </w:tr>
          </w:tbl>
          <w:p w:rsidR="00B870EC" w:rsidRDefault="00B870EC" w:rsidP="00B870EC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left="134" w:right="0" w:hanging="134"/>
              <w:jc w:val="lowKashida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مدير عام مكتب السكرتارية الخاصة لرئيس مجلس إدارة الشركة القابضة للنقل البحرى والبرى فى 4/8/2008  حتى 10/3/2015.</w:t>
            </w:r>
          </w:p>
          <w:p w:rsidR="00B870EC" w:rsidRDefault="00B870EC" w:rsidP="00B870EC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left="134" w:right="0" w:hanging="134"/>
              <w:jc w:val="lowKashida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رئيس قطاع الشئون الإدارية بالشركة القابضة فى 10/3/2015 حتى </w:t>
            </w:r>
            <w:r w:rsidR="00765C87">
              <w:rPr>
                <w:rFonts w:hint="cs"/>
                <w:sz w:val="20"/>
                <w:szCs w:val="20"/>
                <w:rtl/>
              </w:rPr>
              <w:t>أغسطس 2019.</w:t>
            </w:r>
          </w:p>
          <w:p w:rsidR="00765C87" w:rsidRDefault="00765C87" w:rsidP="00765C87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left="134" w:right="0" w:hanging="134"/>
              <w:jc w:val="lowKashida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رئيس قطاع رئاسة شئون المجلس بالشركة القابضة من أغسطس 2019 حتى 21/2/2022.</w:t>
            </w:r>
          </w:p>
          <w:p w:rsidR="00765C87" w:rsidRDefault="00765C87" w:rsidP="00765C87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left="134" w:right="0" w:hanging="134"/>
              <w:jc w:val="lowKashida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المسئول الإعلامى للشركة القابضة للنقل البحرى والبرى فى 26/7/2009.</w:t>
            </w:r>
          </w:p>
          <w:p w:rsidR="00765C87" w:rsidRDefault="00765C87" w:rsidP="00765C87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left="134" w:right="0" w:hanging="134"/>
              <w:jc w:val="lowKashida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ممثل الشركة القابضة فى متابعة الإستراتيجية الوطنية للوقاية الفساد ومكافحته فى 18/12/2016.</w:t>
            </w:r>
          </w:p>
          <w:p w:rsidR="00765C87" w:rsidRDefault="001F5539" w:rsidP="00765C87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left="134" w:right="0" w:hanging="134"/>
              <w:jc w:val="lowKashida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عضو لجنة الشكاوى بوزارة قطاع الأعمال فى 29/10/2018.</w:t>
            </w:r>
          </w:p>
          <w:p w:rsidR="00251FF2" w:rsidRPr="00B870EC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tbl>
            <w:tblPr>
              <w:tblW w:w="6401" w:type="dxa"/>
              <w:tblLayout w:type="fixed"/>
              <w:tblCellMar>
                <w:left w:w="115" w:type="dxa"/>
                <w:right w:w="115" w:type="dxa"/>
              </w:tblCellMar>
              <w:tblLook w:val="04A0"/>
            </w:tblPr>
            <w:tblGrid>
              <w:gridCol w:w="6401"/>
            </w:tblGrid>
            <w:tr w:rsidR="00667A13" w:rsidRPr="00426001" w:rsidTr="00F700B4">
              <w:trPr>
                <w:trHeight w:val="720"/>
              </w:trPr>
              <w:tc>
                <w:tcPr>
                  <w:tcW w:w="6401" w:type="dxa"/>
                  <w:shd w:val="clear" w:color="auto" w:fill="31521B" w:themeFill="accent2" w:themeFillShade="80"/>
                  <w:vAlign w:val="center"/>
                </w:tcPr>
                <w:p w:rsidR="00667A13" w:rsidRPr="006719E2" w:rsidRDefault="008F5B74" w:rsidP="00541F95">
                  <w:pPr>
                    <w:framePr w:hSpace="180" w:wrap="around" w:vAnchor="text" w:hAnchor="text" w:y="1"/>
                    <w:bidi/>
                    <w:ind w:left="270"/>
                    <w:suppressOverlap/>
                    <w:jc w:val="lowKashida"/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</w:rPr>
                  </w:pPr>
                  <w:r w:rsidRPr="008F5B74">
                    <w:rPr>
                      <w:noProof/>
                      <w:szCs w:val="22"/>
                      <w:lang w:eastAsia="en-US"/>
                    </w:rPr>
                    <w:pict>
                      <v:shape id="_x0000_s1031" style="position:absolute;left:0;text-align:left;margin-left:-2.75pt;margin-top:30pt;width:17.9pt;height:24.5pt;rotation:90;flip:x;z-index:251701248;visibility:visible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" adj="-11796480,,5400" path="m2426,347348c2024,270140,402,77580,,372l346895,,2426,347348xe" fillcolor="#729928 [2404]" stroked="f" strokeweight="1pt">
                        <v:stroke joinstyle="miter"/>
                        <v:formulas/>
                        <v:path arrowok="t" o:connecttype="custom" o:connectlocs="1590,311150;0,333;227330,0;1590,311150" o:connectangles="0,0,0,0" textboxrect="0,0,346895,347348"/>
                        <v:textbox>
                          <w:txbxContent>
                            <w:p w:rsidR="00B870EC" w:rsidRPr="00AF4EA4" w:rsidRDefault="00B870EC" w:rsidP="00541F95">
                              <w:pPr>
                                <w:jc w:val="center"/>
                                <w:rPr>
                                  <w:color w:val="455F51" w:themeColor="text2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 w:rsidR="0051619D"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خامسا</w:t>
                  </w:r>
                  <w:r w:rsidR="00541F95"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ً</w:t>
                  </w:r>
                  <w:r w:rsidR="006719E2"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:</w:t>
                  </w:r>
                  <w:r w:rsidR="00541F95"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المؤتمرات العلمية</w:t>
                  </w:r>
                  <w:r w:rsidR="006719E2"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:</w:t>
                  </w:r>
                </w:p>
              </w:tc>
            </w:tr>
          </w:tbl>
          <w:p w:rsidR="00667A13" w:rsidRDefault="00667A13" w:rsidP="00976C53">
            <w:pPr>
              <w:bidi/>
              <w:rPr>
                <w:b/>
              </w:rPr>
            </w:pPr>
          </w:p>
        </w:tc>
      </w:tr>
    </w:tbl>
    <w:p w:rsidR="006719E2" w:rsidRPr="00EC2B36" w:rsidRDefault="008F5B74" w:rsidP="009473DD">
      <w:pPr>
        <w:tabs>
          <w:tab w:val="left" w:pos="509"/>
        </w:tabs>
        <w:bidi/>
        <w:spacing w:line="276" w:lineRule="auto"/>
        <w:ind w:right="0"/>
        <w:jc w:val="lowKashida"/>
        <w:rPr>
          <w:rFonts w:ascii="Times New Roman" w:eastAsia="Times New Roman" w:hAnsi="Times New Roman" w:cs="Times New Roman"/>
          <w:szCs w:val="22"/>
          <w:lang w:eastAsia="en-US" w:bidi="ar-EG"/>
        </w:rPr>
      </w:pPr>
      <w:r w:rsidRPr="008F5B74">
        <w:rPr>
          <w:noProof/>
          <w:szCs w:val="22"/>
          <w:lang w:eastAsia="en-US"/>
        </w:rPr>
        <w:lastRenderedPageBreak/>
        <w:pict>
          <v:shape id="_x0000_s1032" style="position:absolute;left:0;text-align:left;margin-left:912.3pt;margin-top:269.1pt;width:17.9pt;height:24.5pt;rotation:90;flip:x;z-index:251693056;visibility:visible;mso-position-horizontal-relative:text;mso-position-vertical-relative:text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" adj="-11796480,,5400" path="m2426,347348c2024,270140,402,77580,,372l346895,,2426,347348xe" fillcolor="#729928 [2404]" stroked="f" strokeweight="1pt">
            <v:stroke joinstyle="miter"/>
            <v:formulas/>
            <v:path arrowok="t" o:connecttype="custom" o:connectlocs="1590,311150;0,333;227330,0;1590,311150" o:connectangles="0,0,0,0" textboxrect="0,0,346895,347348"/>
            <v:textbox>
              <w:txbxContent>
                <w:p w:rsidR="00B870EC" w:rsidRPr="00AF4EA4" w:rsidRDefault="00B870EC" w:rsidP="00976C53">
                  <w:pPr>
                    <w:jc w:val="center"/>
                    <w:rPr>
                      <w:color w:val="455F51" w:themeColor="text2"/>
                    </w:rPr>
                  </w:pPr>
                </w:p>
              </w:txbxContent>
            </v:textbox>
          </v:shape>
        </w:pict>
      </w:r>
    </w:p>
    <w:p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:rsidR="00B55DDD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:rsidR="00B55DDD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:rsidR="00B55DDD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:rsidR="00B55DDD" w:rsidRPr="00E67FE1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:rsidR="00426F36" w:rsidRPr="003B6A74" w:rsidRDefault="00426F36" w:rsidP="00CE2ACA">
      <w:pPr>
        <w:pStyle w:val="ListParagraph"/>
        <w:tabs>
          <w:tab w:val="right" w:pos="4320"/>
          <w:tab w:val="right" w:pos="5220"/>
          <w:tab w:val="right" w:pos="5400"/>
        </w:tabs>
        <w:bidi/>
        <w:ind w:left="5580" w:right="270"/>
        <w:jc w:val="lowKashida"/>
        <w:rPr>
          <w:sz w:val="28"/>
          <w:szCs w:val="28"/>
        </w:rPr>
      </w:pPr>
    </w:p>
    <w:tbl>
      <w:tblPr>
        <w:tblW w:w="6746" w:type="dxa"/>
        <w:tblInd w:w="270" w:type="dxa"/>
        <w:tblLayout w:type="fixed"/>
        <w:tblCellMar>
          <w:left w:w="115" w:type="dxa"/>
          <w:right w:w="115" w:type="dxa"/>
        </w:tblCellMar>
        <w:tblLook w:val="04A0"/>
      </w:tblPr>
      <w:tblGrid>
        <w:gridCol w:w="6746"/>
      </w:tblGrid>
      <w:tr w:rsidR="00426F36" w:rsidRPr="00426001" w:rsidTr="00541F95">
        <w:trPr>
          <w:trHeight w:val="953"/>
        </w:trPr>
        <w:tc>
          <w:tcPr>
            <w:tcW w:w="6746" w:type="dxa"/>
            <w:shd w:val="clear" w:color="auto" w:fill="31521B" w:themeFill="accent2" w:themeFillShade="80"/>
            <w:vAlign w:val="center"/>
          </w:tcPr>
          <w:p w:rsidR="00426F36" w:rsidRPr="006719E2" w:rsidRDefault="008F5B74" w:rsidP="00541F95">
            <w:pPr>
              <w:bidi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</w:rPr>
            </w:pPr>
            <w:r w:rsidRPr="008F5B74">
              <w:rPr>
                <w:noProof/>
                <w:szCs w:val="22"/>
                <w:lang w:eastAsia="en-US"/>
              </w:rPr>
              <w:pict>
                <v:shape id="_x0000_s1033" style="position:absolute;left:0;text-align:left;margin-left:-4.8pt;margin-top:41.65pt;width:17.9pt;height:24.5pt;rotation:90;flip:x;z-index:251703296;visibility:visible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" adj="-11796480,,5400" path="m2426,347348c2024,270140,402,77580,,372l346895,,2426,347348xe" fillcolor="#729928 [2404]" stroked="f" strokeweight="1pt">
                  <v:stroke joinstyle="miter"/>
                  <v:formulas/>
                  <v:path arrowok="t" o:connecttype="custom" o:connectlocs="1590,311150;0,333;227330,0;1590,311150" o:connectangles="0,0,0,0" textboxrect="0,0,346895,347348"/>
                  <v:textbox>
                    <w:txbxContent>
                      <w:p w:rsidR="00B870EC" w:rsidRPr="00AF4EA4" w:rsidRDefault="00B870EC" w:rsidP="00541F95">
                        <w:pPr>
                          <w:jc w:val="center"/>
                          <w:rPr>
                            <w:color w:val="455F51" w:themeColor="text2"/>
                          </w:rPr>
                        </w:pPr>
                      </w:p>
                    </w:txbxContent>
                  </v:textbox>
                </v:shape>
              </w:pict>
            </w:r>
            <w:r w:rsidR="0051619D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سادسا</w:t>
            </w:r>
            <w:r w:rsidR="00541F95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ً</w:t>
            </w:r>
            <w:r w:rsidR="00426F36" w:rsidRPr="00426F36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 xml:space="preserve">: </w:t>
            </w:r>
            <w:r w:rsidR="00541F95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الخبرات السابقة:</w:t>
            </w:r>
          </w:p>
        </w:tc>
        <w:bookmarkStart w:id="0" w:name="_GoBack"/>
        <w:bookmarkEnd w:id="0"/>
      </w:tr>
    </w:tbl>
    <w:p w:rsidR="00767ED3" w:rsidRDefault="00767ED3" w:rsidP="00426F36">
      <w:pPr>
        <w:bidi/>
        <w:ind w:left="4050" w:right="270"/>
        <w:jc w:val="lowKashida"/>
        <w:rPr>
          <w:sz w:val="28"/>
          <w:szCs w:val="28"/>
        </w:rPr>
      </w:pPr>
    </w:p>
    <w:p w:rsidR="00426F36" w:rsidRPr="00767ED3" w:rsidRDefault="00767ED3" w:rsidP="00767ED3">
      <w:pPr>
        <w:bidi/>
        <w:jc w:val="center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                                       التخطيط والتدريب والسيطرة والشئون الإدارية</w:t>
      </w:r>
    </w:p>
    <w:sectPr w:rsidR="00426F36" w:rsidRPr="00767ED3" w:rsidSect="00EE7006">
      <w:headerReference w:type="default" r:id="rId13"/>
      <w:footerReference w:type="default" r:id="rId14"/>
      <w:pgSz w:w="12240" w:h="15840"/>
      <w:pgMar w:top="360" w:right="360" w:bottom="360" w:left="360" w:header="288" w:footer="432" w:gutter="0"/>
      <w:cols w:space="720"/>
      <w:titlePg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189" w:rsidRDefault="004A2189" w:rsidP="00C51CF5">
      <w:r>
        <w:separator/>
      </w:r>
    </w:p>
  </w:endnote>
  <w:endnote w:type="continuationSeparator" w:id="1">
    <w:p w:rsidR="004A2189" w:rsidRDefault="004A2189" w:rsidP="00C51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 SS Two Bold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4336617"/>
      <w:docPartObj>
        <w:docPartGallery w:val="Page Numbers (Bottom of Page)"/>
        <w:docPartUnique/>
      </w:docPartObj>
    </w:sdtPr>
    <w:sdtContent>
      <w:sdt>
        <w:sdtPr>
          <w:id w:val="2073534503"/>
          <w:docPartObj>
            <w:docPartGallery w:val="Page Numbers (Top of Page)"/>
            <w:docPartUnique/>
          </w:docPartObj>
        </w:sdtPr>
        <w:sdtContent>
          <w:p w:rsidR="00B870EC" w:rsidRDefault="00B870EC" w:rsidP="00796188">
            <w:pPr>
              <w:pStyle w:val="Footer"/>
            </w:pPr>
            <w:r>
              <w:t xml:space="preserve">Page </w:t>
            </w:r>
            <w:r w:rsidR="008F5B74"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8F5B74">
              <w:rPr>
                <w:b/>
                <w:bCs/>
                <w:sz w:val="24"/>
              </w:rPr>
              <w:fldChar w:fldCharType="separate"/>
            </w:r>
            <w:r w:rsidR="00767ED3">
              <w:rPr>
                <w:b/>
                <w:bCs/>
                <w:noProof/>
              </w:rPr>
              <w:t>3</w:t>
            </w:r>
            <w:r w:rsidR="008F5B74"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 w:rsidR="008F5B74"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8F5B74">
              <w:rPr>
                <w:b/>
                <w:bCs/>
                <w:sz w:val="24"/>
              </w:rPr>
              <w:fldChar w:fldCharType="separate"/>
            </w:r>
            <w:r w:rsidR="00767ED3">
              <w:rPr>
                <w:b/>
                <w:bCs/>
                <w:noProof/>
              </w:rPr>
              <w:t>4</w:t>
            </w:r>
            <w:r w:rsidR="008F5B74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189" w:rsidRDefault="004A2189" w:rsidP="00C51CF5">
      <w:r>
        <w:separator/>
      </w:r>
    </w:p>
  </w:footnote>
  <w:footnote w:type="continuationSeparator" w:id="1">
    <w:p w:rsidR="004A2189" w:rsidRDefault="004A2189" w:rsidP="00C51C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EC" w:rsidRDefault="008F5B74">
    <w:pPr>
      <w:pStyle w:val="Header"/>
    </w:pPr>
    <w:r>
      <w:rPr>
        <w:noProof/>
        <w:lang w:eastAsia="en-US"/>
      </w:rPr>
      <w:pict>
        <v:shapetype id="_x0000_t118" coordsize="21600,21600" o:spt="118" path="m,4292l21600,r,21600l,21600xe">
          <v:stroke joinstyle="miter"/>
          <v:path gradientshapeok="t" o:connecttype="custom" o:connectlocs="10800,2146;0,10800;10800,21600;21600,10800" textboxrect="0,4291,21600,21600"/>
        </v:shapetype>
        <v:shape id="Manual Input 4" o:spid="_x0000_s8193" type="#_x0000_t118" style="position:absolute;margin-left:1168.4pt;margin-top:8.4pt;width:236.6pt;height:745.45pt;z-index:-251658752;visibility:visible;mso-width-percent:405;mso-height-percent:941;mso-position-horizontal:right;mso-position-horizontal-relative:page;mso-position-vertical-relative:page;mso-width-percent:405;mso-height-percent:94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" fillcolor="#eaf4d7 [660]" stroked="f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96534"/>
    <w:multiLevelType w:val="hybridMultilevel"/>
    <w:tmpl w:val="887A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96602"/>
    <w:multiLevelType w:val="hybridMultilevel"/>
    <w:tmpl w:val="3380FEFE"/>
    <w:lvl w:ilvl="0" w:tplc="A2D06F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949D6A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CB6013"/>
    <w:multiLevelType w:val="hybridMultilevel"/>
    <w:tmpl w:val="1B4ED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A5A01"/>
    <w:multiLevelType w:val="hybridMultilevel"/>
    <w:tmpl w:val="6A22FE4A"/>
    <w:lvl w:ilvl="0" w:tplc="1D3CEA06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C2CB8"/>
    <w:multiLevelType w:val="hybridMultilevel"/>
    <w:tmpl w:val="78C82E00"/>
    <w:lvl w:ilvl="0" w:tplc="057490B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752C50"/>
    <w:multiLevelType w:val="hybridMultilevel"/>
    <w:tmpl w:val="856E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A24D91"/>
    <w:multiLevelType w:val="hybridMultilevel"/>
    <w:tmpl w:val="7BC0F7EC"/>
    <w:lvl w:ilvl="0" w:tplc="9BAC8EA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>
    <w:nsid w:val="23D71A1C"/>
    <w:multiLevelType w:val="hybridMultilevel"/>
    <w:tmpl w:val="9580B5E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184A46"/>
    <w:multiLevelType w:val="hybridMultilevel"/>
    <w:tmpl w:val="50A08482"/>
    <w:lvl w:ilvl="0" w:tplc="D27ECD1A">
      <w:start w:val="1"/>
      <w:numFmt w:val="decimal"/>
      <w:lvlText w:val="%1-"/>
      <w:lvlJc w:val="left"/>
      <w:pPr>
        <w:tabs>
          <w:tab w:val="num" w:pos="501"/>
        </w:tabs>
        <w:ind w:left="501" w:hanging="36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9077790"/>
    <w:multiLevelType w:val="hybridMultilevel"/>
    <w:tmpl w:val="8F74E1A2"/>
    <w:lvl w:ilvl="0" w:tplc="FBE062EC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BD2EE4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D328EC"/>
    <w:multiLevelType w:val="hybridMultilevel"/>
    <w:tmpl w:val="2AB255FE"/>
    <w:lvl w:ilvl="0" w:tplc="A5949D6A">
      <w:start w:val="1"/>
      <w:numFmt w:val="decimal"/>
      <w:lvlText w:val="%1-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48FC3D15"/>
    <w:multiLevelType w:val="hybridMultilevel"/>
    <w:tmpl w:val="28826CC4"/>
    <w:lvl w:ilvl="0" w:tplc="53A09052">
      <w:start w:val="11"/>
      <w:numFmt w:val="decimal"/>
      <w:lvlText w:val="%1."/>
      <w:lvlJc w:val="left"/>
      <w:pPr>
        <w:ind w:left="780" w:hanging="42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0E6859"/>
    <w:multiLevelType w:val="hybridMultilevel"/>
    <w:tmpl w:val="AFC8017E"/>
    <w:lvl w:ilvl="0" w:tplc="A5949D6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15">
    <w:nsid w:val="512A793C"/>
    <w:multiLevelType w:val="hybridMultilevel"/>
    <w:tmpl w:val="737E2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5D6CF1"/>
    <w:multiLevelType w:val="hybridMultilevel"/>
    <w:tmpl w:val="51AE0404"/>
    <w:lvl w:ilvl="0" w:tplc="A5949D6A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C3073F1"/>
    <w:multiLevelType w:val="hybridMultilevel"/>
    <w:tmpl w:val="878A4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23090F"/>
    <w:multiLevelType w:val="hybridMultilevel"/>
    <w:tmpl w:val="9014BEC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272E5B"/>
    <w:multiLevelType w:val="hybridMultilevel"/>
    <w:tmpl w:val="F6666AC4"/>
    <w:lvl w:ilvl="0" w:tplc="5A76F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02D3822"/>
    <w:multiLevelType w:val="hybridMultilevel"/>
    <w:tmpl w:val="A5E27E24"/>
    <w:lvl w:ilvl="0" w:tplc="564E6AE8">
      <w:start w:val="2"/>
      <w:numFmt w:val="arabicAlpha"/>
      <w:lvlText w:val="%1-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1">
    <w:nsid w:val="732E0ED2"/>
    <w:multiLevelType w:val="hybridMultilevel"/>
    <w:tmpl w:val="D70C7D32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22">
    <w:nsid w:val="7AB6648D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73666E"/>
    <w:multiLevelType w:val="hybridMultilevel"/>
    <w:tmpl w:val="79AE7F38"/>
    <w:lvl w:ilvl="0" w:tplc="4386D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D3213B"/>
    <w:multiLevelType w:val="hybridMultilevel"/>
    <w:tmpl w:val="13A4D236"/>
    <w:lvl w:ilvl="0" w:tplc="8ED883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A5949D6A">
      <w:start w:val="1"/>
      <w:numFmt w:val="decimal"/>
      <w:lvlText w:val="%2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8"/>
  </w:num>
  <w:num w:numId="5">
    <w:abstractNumId w:val="8"/>
  </w:num>
  <w:num w:numId="6">
    <w:abstractNumId w:val="17"/>
  </w:num>
  <w:num w:numId="7">
    <w:abstractNumId w:val="19"/>
  </w:num>
  <w:num w:numId="8">
    <w:abstractNumId w:val="15"/>
  </w:num>
  <w:num w:numId="9">
    <w:abstractNumId w:val="22"/>
  </w:num>
  <w:num w:numId="10">
    <w:abstractNumId w:val="11"/>
  </w:num>
  <w:num w:numId="11">
    <w:abstractNumId w:val="1"/>
  </w:num>
  <w:num w:numId="12">
    <w:abstractNumId w:val="23"/>
  </w:num>
  <w:num w:numId="13">
    <w:abstractNumId w:val="24"/>
  </w:num>
  <w:num w:numId="14">
    <w:abstractNumId w:val="14"/>
  </w:num>
  <w:num w:numId="15">
    <w:abstractNumId w:val="5"/>
  </w:num>
  <w:num w:numId="16">
    <w:abstractNumId w:val="20"/>
  </w:num>
  <w:num w:numId="17">
    <w:abstractNumId w:val="9"/>
  </w:num>
  <w:num w:numId="18">
    <w:abstractNumId w:val="2"/>
  </w:num>
  <w:num w:numId="19">
    <w:abstractNumId w:val="4"/>
  </w:num>
  <w:num w:numId="20">
    <w:abstractNumId w:val="16"/>
  </w:num>
  <w:num w:numId="21">
    <w:abstractNumId w:val="21"/>
  </w:num>
  <w:num w:numId="22">
    <w:abstractNumId w:val="12"/>
  </w:num>
  <w:num w:numId="23">
    <w:abstractNumId w:val="13"/>
  </w:num>
  <w:num w:numId="24">
    <w:abstractNumId w:val="6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removePersonalInformation/>
  <w:removeDateAndTime/>
  <w:attachedTemplate r:id="rId1"/>
  <w:stylePaneFormatFilter w:val="5004"/>
  <w:stylePaneSortMethod w:val="0000"/>
  <w:defaultTabStop w:val="720"/>
  <w:characterSpacingControl w:val="doNotCompress"/>
  <w:hdrShapeDefaults>
    <o:shapedefaults v:ext="edit" spidmax="17410"/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26001"/>
    <w:rsid w:val="000416E6"/>
    <w:rsid w:val="000521EF"/>
    <w:rsid w:val="000626AF"/>
    <w:rsid w:val="0007619D"/>
    <w:rsid w:val="000A545F"/>
    <w:rsid w:val="000A789F"/>
    <w:rsid w:val="000C6E61"/>
    <w:rsid w:val="000E3361"/>
    <w:rsid w:val="000E7AF4"/>
    <w:rsid w:val="000F3BEA"/>
    <w:rsid w:val="0010314C"/>
    <w:rsid w:val="00131C0F"/>
    <w:rsid w:val="0013453D"/>
    <w:rsid w:val="001467C9"/>
    <w:rsid w:val="00153B84"/>
    <w:rsid w:val="001626C7"/>
    <w:rsid w:val="00172F4A"/>
    <w:rsid w:val="0017425F"/>
    <w:rsid w:val="00196AAB"/>
    <w:rsid w:val="001A4D1A"/>
    <w:rsid w:val="001B0B3D"/>
    <w:rsid w:val="001D323F"/>
    <w:rsid w:val="001F5539"/>
    <w:rsid w:val="00230E73"/>
    <w:rsid w:val="00251FF2"/>
    <w:rsid w:val="00256EFD"/>
    <w:rsid w:val="00261E30"/>
    <w:rsid w:val="00273664"/>
    <w:rsid w:val="002850C4"/>
    <w:rsid w:val="00292A15"/>
    <w:rsid w:val="002A25B3"/>
    <w:rsid w:val="002A6769"/>
    <w:rsid w:val="002E5AD5"/>
    <w:rsid w:val="002E77CD"/>
    <w:rsid w:val="00310E72"/>
    <w:rsid w:val="00320615"/>
    <w:rsid w:val="003334B2"/>
    <w:rsid w:val="003349E5"/>
    <w:rsid w:val="003413CA"/>
    <w:rsid w:val="00372808"/>
    <w:rsid w:val="0038231C"/>
    <w:rsid w:val="003A0777"/>
    <w:rsid w:val="003B0DB8"/>
    <w:rsid w:val="003B24B9"/>
    <w:rsid w:val="003B3246"/>
    <w:rsid w:val="003B6A74"/>
    <w:rsid w:val="003D4890"/>
    <w:rsid w:val="00426001"/>
    <w:rsid w:val="00426F36"/>
    <w:rsid w:val="00431999"/>
    <w:rsid w:val="00437C06"/>
    <w:rsid w:val="00443E2D"/>
    <w:rsid w:val="004A2189"/>
    <w:rsid w:val="004F1F81"/>
    <w:rsid w:val="0051619D"/>
    <w:rsid w:val="005303BF"/>
    <w:rsid w:val="00541F95"/>
    <w:rsid w:val="00543127"/>
    <w:rsid w:val="0054375C"/>
    <w:rsid w:val="00572086"/>
    <w:rsid w:val="0057611C"/>
    <w:rsid w:val="00586B00"/>
    <w:rsid w:val="00597871"/>
    <w:rsid w:val="005C0684"/>
    <w:rsid w:val="005D47DE"/>
    <w:rsid w:val="005D7E18"/>
    <w:rsid w:val="005F20F0"/>
    <w:rsid w:val="005F364E"/>
    <w:rsid w:val="0062123A"/>
    <w:rsid w:val="0062146B"/>
    <w:rsid w:val="00635EF0"/>
    <w:rsid w:val="00646E75"/>
    <w:rsid w:val="006539BB"/>
    <w:rsid w:val="00663587"/>
    <w:rsid w:val="00666B0B"/>
    <w:rsid w:val="00667A13"/>
    <w:rsid w:val="006719E2"/>
    <w:rsid w:val="006A77B7"/>
    <w:rsid w:val="006B3EA7"/>
    <w:rsid w:val="006C3229"/>
    <w:rsid w:val="006D409C"/>
    <w:rsid w:val="00716429"/>
    <w:rsid w:val="00742525"/>
    <w:rsid w:val="00750AEB"/>
    <w:rsid w:val="00763A3D"/>
    <w:rsid w:val="00765C87"/>
    <w:rsid w:val="00767ED3"/>
    <w:rsid w:val="00776643"/>
    <w:rsid w:val="00796188"/>
    <w:rsid w:val="00797579"/>
    <w:rsid w:val="007B4B14"/>
    <w:rsid w:val="007D0F5B"/>
    <w:rsid w:val="00800B6C"/>
    <w:rsid w:val="00813CCC"/>
    <w:rsid w:val="00844109"/>
    <w:rsid w:val="0085757D"/>
    <w:rsid w:val="00882E29"/>
    <w:rsid w:val="0089788F"/>
    <w:rsid w:val="008F290E"/>
    <w:rsid w:val="008F497E"/>
    <w:rsid w:val="008F5B74"/>
    <w:rsid w:val="008F5D97"/>
    <w:rsid w:val="0090473F"/>
    <w:rsid w:val="00910D2E"/>
    <w:rsid w:val="00917AF7"/>
    <w:rsid w:val="00942045"/>
    <w:rsid w:val="009473DD"/>
    <w:rsid w:val="00964B9F"/>
    <w:rsid w:val="00967D2F"/>
    <w:rsid w:val="00976C53"/>
    <w:rsid w:val="009B78F7"/>
    <w:rsid w:val="009C12DE"/>
    <w:rsid w:val="009D7F33"/>
    <w:rsid w:val="009F215D"/>
    <w:rsid w:val="00A03AED"/>
    <w:rsid w:val="00A73BCA"/>
    <w:rsid w:val="00A75FCE"/>
    <w:rsid w:val="00A86E43"/>
    <w:rsid w:val="00AB4DA0"/>
    <w:rsid w:val="00AC5509"/>
    <w:rsid w:val="00AD4EB6"/>
    <w:rsid w:val="00AF4EA4"/>
    <w:rsid w:val="00B0669D"/>
    <w:rsid w:val="00B55DDD"/>
    <w:rsid w:val="00B87058"/>
    <w:rsid w:val="00B870EC"/>
    <w:rsid w:val="00B90CEF"/>
    <w:rsid w:val="00B95D4D"/>
    <w:rsid w:val="00BA7838"/>
    <w:rsid w:val="00BB4770"/>
    <w:rsid w:val="00BC038E"/>
    <w:rsid w:val="00BF182B"/>
    <w:rsid w:val="00BF6FB8"/>
    <w:rsid w:val="00C51CF5"/>
    <w:rsid w:val="00C62D8F"/>
    <w:rsid w:val="00C63B16"/>
    <w:rsid w:val="00C668E9"/>
    <w:rsid w:val="00C93D20"/>
    <w:rsid w:val="00CA407F"/>
    <w:rsid w:val="00CB4DF9"/>
    <w:rsid w:val="00CC710A"/>
    <w:rsid w:val="00CE2ACA"/>
    <w:rsid w:val="00D00A30"/>
    <w:rsid w:val="00D27048"/>
    <w:rsid w:val="00D8438A"/>
    <w:rsid w:val="00DC71AE"/>
    <w:rsid w:val="00DD4643"/>
    <w:rsid w:val="00DE3DAB"/>
    <w:rsid w:val="00DE4DB2"/>
    <w:rsid w:val="00E2784C"/>
    <w:rsid w:val="00E3542C"/>
    <w:rsid w:val="00E518A5"/>
    <w:rsid w:val="00E55D74"/>
    <w:rsid w:val="00E67FE1"/>
    <w:rsid w:val="00E774C3"/>
    <w:rsid w:val="00E8541C"/>
    <w:rsid w:val="00E94D0C"/>
    <w:rsid w:val="00EC2B36"/>
    <w:rsid w:val="00EC7941"/>
    <w:rsid w:val="00EE7006"/>
    <w:rsid w:val="00F34C81"/>
    <w:rsid w:val="00F35AAD"/>
    <w:rsid w:val="00F56513"/>
    <w:rsid w:val="00F700B4"/>
    <w:rsid w:val="00FC5CD1"/>
    <w:rsid w:val="00FD27BC"/>
    <w:rsid w:val="00FF2B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semiHidden/>
    <w:unhideWhenUsed/>
    <w:rsid w:val="00C63B16"/>
    <w:pPr>
      <w:spacing w:before="100" w:beforeAutospacing="1" w:after="100" w:afterAutospacing="1"/>
      <w:ind w:right="0"/>
    </w:pPr>
    <w:rPr>
      <w:rFonts w:ascii="Times New Roman" w:hAnsi="Times New Roman" w:cs="Times New Roman"/>
      <w:sz w:val="24"/>
      <w:lang w:eastAsia="en-US"/>
    </w:rPr>
  </w:style>
  <w:style w:type="character" w:customStyle="1" w:styleId="apple-converted-space">
    <w:name w:val="apple-converted-space"/>
    <w:rsid w:val="0054375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C710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E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E73"/>
    <w:rPr>
      <w:rFonts w:ascii="Tahoma" w:hAnsi="Tahoma" w:cs="Tahoma"/>
      <w:sz w:val="16"/>
      <w:szCs w:val="16"/>
    </w:rPr>
  </w:style>
  <w:style w:type="character" w:customStyle="1" w:styleId="gi">
    <w:name w:val="gi"/>
    <w:basedOn w:val="DefaultParagraphFont"/>
    <w:rsid w:val="00DD46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semiHidden/>
    <w:unhideWhenUsed/>
    <w:rsid w:val="00C63B16"/>
    <w:pPr>
      <w:spacing w:before="100" w:beforeAutospacing="1" w:after="100" w:afterAutospacing="1"/>
      <w:ind w:right="0"/>
    </w:pPr>
    <w:rPr>
      <w:rFonts w:ascii="Times New Roman" w:hAnsi="Times New Roman" w:cs="Times New Roman"/>
      <w:sz w:val="24"/>
      <w:lang w:eastAsia="en-US"/>
    </w:rPr>
  </w:style>
  <w:style w:type="character" w:customStyle="1" w:styleId="apple-converted-space">
    <w:name w:val="apple-converted-space"/>
    <w:rsid w:val="0054375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C710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%20alia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C56F81-610A-472B-A013-470415BAB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4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2023-05-22T08:14:00Z</dcterms:created>
  <dcterms:modified xsi:type="dcterms:W3CDTF">2023-10-19T08:22:00Z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