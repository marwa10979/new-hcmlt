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802CE" w14:textId="77777777" w:rsidR="00666B0B" w:rsidRDefault="00666B0B" w:rsidP="00EE7006">
      <w:pPr>
        <w:bidi/>
        <w:rPr>
          <w:rtl/>
          <w:lang w:bidi="ar-EG"/>
        </w:rPr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D574F9C" w14:textId="77777777" w:rsidR="00666B0B" w:rsidRDefault="00666B0B" w:rsidP="00EE7006">
      <w:pPr>
        <w:bidi/>
        <w:rPr>
          <w:rtl/>
        </w:rPr>
      </w:pPr>
    </w:p>
    <w:p w14:paraId="2995E5A5" w14:textId="77777777" w:rsidR="00666B0B" w:rsidRDefault="00666B0B" w:rsidP="00BC038E">
      <w:pPr>
        <w:bidi/>
        <w:rPr>
          <w:rtl/>
        </w:rPr>
      </w:pPr>
    </w:p>
    <w:p w14:paraId="7697B9D7" w14:textId="228B3436" w:rsidR="00666B0B" w:rsidRDefault="00666B0B" w:rsidP="00EE7006">
      <w:pPr>
        <w:bidi/>
        <w:rPr>
          <w:rtl/>
        </w:rPr>
      </w:pPr>
    </w:p>
    <w:p w14:paraId="35C15136" w14:textId="26017FA9" w:rsidR="00666B0B" w:rsidRDefault="00666B0B" w:rsidP="00EE7006">
      <w:pPr>
        <w:bidi/>
        <w:rPr>
          <w:rtl/>
        </w:rPr>
      </w:pPr>
    </w:p>
    <w:p w14:paraId="545551DE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01D404D" w14:textId="2728BD7C" w:rsidR="00C63B16" w:rsidRPr="00EE7006" w:rsidRDefault="00EE7006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 w:rsidRPr="00EE7006">
        <w:rPr>
          <w:b/>
          <w:bCs/>
          <w:color w:val="538135"/>
          <w:sz w:val="180"/>
          <w:szCs w:val="72"/>
        </w:rPr>
        <w:t xml:space="preserve"> </w:t>
      </w:r>
    </w:p>
    <w:p w14:paraId="006EB8A3" w14:textId="67F2F855" w:rsidR="009A5677" w:rsidRPr="009A5677" w:rsidRDefault="009A5677" w:rsidP="009A5677">
      <w:pPr>
        <w:bidi/>
        <w:rPr>
          <w:rFonts w:asciiTheme="majorHAnsi" w:eastAsiaTheme="majorEastAsia" w:hAnsiTheme="majorHAnsi" w:cstheme="majorBidi"/>
          <w:b/>
          <w:bCs/>
          <w:caps/>
          <w:color w:val="538135"/>
          <w:sz w:val="52"/>
          <w:szCs w:val="52"/>
          <w:rtl/>
          <w:lang w:bidi="ar-EG"/>
        </w:rPr>
      </w:pPr>
      <w:r w:rsidRPr="009A5677">
        <w:rPr>
          <w:rFonts w:asciiTheme="majorHAnsi" w:eastAsiaTheme="majorEastAsia" w:hAnsiTheme="majorHAnsi" w:cstheme="majorBidi" w:hint="cs"/>
          <w:b/>
          <w:bCs/>
          <w:caps/>
          <w:color w:val="538135"/>
          <w:sz w:val="48"/>
          <w:szCs w:val="48"/>
          <w:rtl/>
          <w:lang w:bidi="ar-EG"/>
        </w:rPr>
        <w:t xml:space="preserve">    </w:t>
      </w:r>
      <w:r>
        <w:rPr>
          <w:rFonts w:asciiTheme="majorHAnsi" w:eastAsiaTheme="majorEastAsia" w:hAnsiTheme="majorHAnsi" w:cstheme="majorBidi" w:hint="cs"/>
          <w:b/>
          <w:bCs/>
          <w:caps/>
          <w:color w:val="538135"/>
          <w:sz w:val="48"/>
          <w:szCs w:val="48"/>
          <w:rtl/>
          <w:lang w:bidi="ar-EG"/>
        </w:rPr>
        <w:t xml:space="preserve">                      </w:t>
      </w:r>
      <w:r w:rsidR="00815672">
        <w:rPr>
          <w:rFonts w:asciiTheme="majorHAnsi" w:eastAsiaTheme="majorEastAsia" w:hAnsiTheme="majorHAnsi" w:cstheme="majorBidi" w:hint="cs"/>
          <w:b/>
          <w:bCs/>
          <w:caps/>
          <w:color w:val="538135"/>
          <w:sz w:val="52"/>
          <w:szCs w:val="52"/>
          <w:rtl/>
          <w:lang w:bidi="ar-EG"/>
        </w:rPr>
        <w:t>لواء بحري أ.ح</w:t>
      </w:r>
      <w:r w:rsidRPr="009A5677">
        <w:rPr>
          <w:rFonts w:asciiTheme="majorHAnsi" w:eastAsiaTheme="majorEastAsia" w:hAnsiTheme="majorHAnsi" w:cstheme="majorBidi" w:hint="cs"/>
          <w:b/>
          <w:bCs/>
          <w:caps/>
          <w:color w:val="538135"/>
          <w:sz w:val="52"/>
          <w:szCs w:val="52"/>
          <w:rtl/>
          <w:lang w:bidi="ar-EG"/>
        </w:rPr>
        <w:t xml:space="preserve"> </w:t>
      </w:r>
    </w:p>
    <w:p w14:paraId="3EC66D32" w14:textId="53679794" w:rsidR="00666B0B" w:rsidRPr="009A5677" w:rsidRDefault="009A5677" w:rsidP="009A5677">
      <w:pPr>
        <w:bidi/>
        <w:rPr>
          <w:rFonts w:asciiTheme="majorHAnsi" w:eastAsiaTheme="majorEastAsia" w:hAnsiTheme="majorHAnsi" w:cstheme="majorBidi"/>
          <w:b/>
          <w:bCs/>
          <w:caps/>
          <w:color w:val="538135"/>
          <w:sz w:val="52"/>
          <w:szCs w:val="52"/>
          <w:lang w:bidi="ar-EG"/>
        </w:rPr>
      </w:pPr>
      <w:r w:rsidRPr="009A5677">
        <w:rPr>
          <w:rFonts w:asciiTheme="majorHAnsi" w:eastAsiaTheme="majorEastAsia" w:hAnsiTheme="majorHAnsi" w:cstheme="majorBidi" w:hint="cs"/>
          <w:b/>
          <w:bCs/>
          <w:caps/>
          <w:color w:val="538135"/>
          <w:sz w:val="52"/>
          <w:szCs w:val="52"/>
          <w:rtl/>
          <w:lang w:bidi="ar-EG"/>
        </w:rPr>
        <w:t xml:space="preserve">          محمد طارق عباس السيد رمضان</w:t>
      </w:r>
    </w:p>
    <w:p w14:paraId="5D57E649" w14:textId="77777777" w:rsidR="00C63B16" w:rsidRPr="009A5677" w:rsidRDefault="00C63B16" w:rsidP="00EE7006">
      <w:pPr>
        <w:bidi/>
        <w:rPr>
          <w:rFonts w:asciiTheme="majorHAnsi" w:eastAsiaTheme="majorEastAsia" w:hAnsiTheme="majorHAnsi" w:cstheme="majorBidi"/>
          <w:b/>
          <w:bCs/>
          <w:caps/>
          <w:color w:val="538135"/>
          <w:sz w:val="52"/>
          <w:szCs w:val="52"/>
          <w:lang w:bidi="ar-EG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3BDF29C0" w14:textId="4572A108" w:rsidR="00666B0B" w:rsidRPr="00B87058" w:rsidRDefault="002E5AD5" w:rsidP="00EE7006">
      <w:pPr>
        <w:pStyle w:val="Heading1"/>
        <w:bidi/>
        <w:jc w:val="center"/>
        <w:rPr>
          <w:rFonts w:asciiTheme="minorHAnsi" w:eastAsia="GE SS Two Bold" w:hAnsiTheme="minorHAnsi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  <w:r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  <w:t>2023</w:t>
      </w: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77777777" w:rsidR="00EE7006" w:rsidRDefault="00EE7006" w:rsidP="00EE7006">
      <w:pPr>
        <w:bidi/>
        <w:rPr>
          <w:rtl/>
        </w:rPr>
      </w:pPr>
    </w:p>
    <w:p w14:paraId="193E2294" w14:textId="77777777" w:rsidR="00401133" w:rsidRDefault="00401133" w:rsidP="00401133">
      <w:pPr>
        <w:bidi/>
        <w:rPr>
          <w:rtl/>
        </w:rPr>
      </w:pPr>
    </w:p>
    <w:p w14:paraId="7FC139E4" w14:textId="77777777" w:rsidR="00401133" w:rsidRDefault="00401133" w:rsidP="00401133">
      <w:pPr>
        <w:bidi/>
        <w:rPr>
          <w:rtl/>
        </w:rPr>
      </w:pPr>
    </w:p>
    <w:p w14:paraId="32D6CD86" w14:textId="77777777" w:rsidR="00401133" w:rsidRDefault="00401133" w:rsidP="00401133">
      <w:pPr>
        <w:bidi/>
        <w:rPr>
          <w:rtl/>
        </w:rPr>
      </w:pPr>
    </w:p>
    <w:p w14:paraId="75976485" w14:textId="77777777" w:rsidR="00401133" w:rsidRDefault="00401133" w:rsidP="00401133">
      <w:pPr>
        <w:bidi/>
        <w:rPr>
          <w:rtl/>
        </w:rPr>
      </w:pPr>
    </w:p>
    <w:p w14:paraId="4BF83029" w14:textId="77777777" w:rsidR="00401133" w:rsidRDefault="00401133" w:rsidP="00401133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0E204D89" w:rsidR="00EE7006" w:rsidRDefault="00525E3E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C563AF" wp14:editId="0E079473">
                <wp:simplePos x="0" y="0"/>
                <wp:positionH relativeFrom="column">
                  <wp:posOffset>5048885</wp:posOffset>
                </wp:positionH>
                <wp:positionV relativeFrom="paragraph">
                  <wp:posOffset>140335</wp:posOffset>
                </wp:positionV>
                <wp:extent cx="1669415" cy="1917700"/>
                <wp:effectExtent l="19050" t="19050" r="2603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9177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97.55pt;margin-top:11.05pt;width:131.45pt;height:1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" filled="f" strokecolor="#4c661a [1604]" strokeweight="3pt"/>
            </w:pict>
          </mc:Fallback>
        </mc:AlternateContent>
      </w:r>
      <w:r>
        <w:rPr>
          <w:rFonts w:cs="Tahoma" w:hint="cs"/>
          <w:b/>
          <w:bCs/>
          <w:noProof/>
          <w:color w:val="31521B" w:themeColor="accent2" w:themeShade="80"/>
          <w:sz w:val="144"/>
          <w:szCs w:val="52"/>
          <w:rtl/>
          <w:lang w:eastAsia="en-US"/>
        </w:rPr>
        <w:drawing>
          <wp:anchor distT="0" distB="0" distL="114300" distR="114300" simplePos="0" relativeHeight="251698176" behindDoc="1" locked="0" layoutInCell="1" allowOverlap="1" wp14:anchorId="4229174C" wp14:editId="22A6B825">
            <wp:simplePos x="0" y="0"/>
            <wp:positionH relativeFrom="column">
              <wp:posOffset>5048885</wp:posOffset>
            </wp:positionH>
            <wp:positionV relativeFrom="paragraph">
              <wp:posOffset>140335</wp:posOffset>
            </wp:positionV>
            <wp:extent cx="1668780" cy="1917700"/>
            <wp:effectExtent l="0" t="0" r="762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E6405" w14:textId="5914CD99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776D2E99" w14:textId="79182F46" w:rsidR="00800B6C" w:rsidRDefault="00800B6C" w:rsidP="00EE7006">
      <w:pPr>
        <w:bidi/>
        <w:rPr>
          <w:rtl/>
        </w:rPr>
      </w:pPr>
    </w:p>
    <w:p w14:paraId="2FDA8DF0" w14:textId="6E83ED40" w:rsidR="00E67FE1" w:rsidRDefault="00E67FE1" w:rsidP="00E67FE1">
      <w:pPr>
        <w:bidi/>
        <w:rPr>
          <w:rtl/>
        </w:rPr>
      </w:pPr>
    </w:p>
    <w:p w14:paraId="5631B1E0" w14:textId="01AF558E" w:rsidR="00E67FE1" w:rsidRDefault="00E67FE1" w:rsidP="00E67FE1">
      <w:pPr>
        <w:bidi/>
        <w:rPr>
          <w:rtl/>
        </w:rPr>
      </w:pPr>
    </w:p>
    <w:p w14:paraId="4BE9579E" w14:textId="51D31580" w:rsidR="00E67FE1" w:rsidRDefault="00E67FE1" w:rsidP="00E67FE1">
      <w:pPr>
        <w:bidi/>
        <w:rPr>
          <w:rtl/>
        </w:rPr>
      </w:pPr>
    </w:p>
    <w:p w14:paraId="29ECA5D2" w14:textId="76A2265A" w:rsidR="00E67FE1" w:rsidRDefault="00E67FE1" w:rsidP="00E67FE1">
      <w:pPr>
        <w:bidi/>
        <w:rPr>
          <w:rtl/>
        </w:rPr>
      </w:pPr>
    </w:p>
    <w:p w14:paraId="45A64C52" w14:textId="17CAC8EC" w:rsidR="00E67FE1" w:rsidRDefault="00E67FE1" w:rsidP="00E67FE1">
      <w:pPr>
        <w:bidi/>
        <w:rPr>
          <w:rtl/>
        </w:rPr>
      </w:pPr>
    </w:p>
    <w:p w14:paraId="598AC51F" w14:textId="77777777" w:rsidR="00E67FE1" w:rsidRDefault="00E67FE1" w:rsidP="00E67FE1">
      <w:pPr>
        <w:bidi/>
        <w:rPr>
          <w:rtl/>
        </w:rPr>
      </w:pPr>
    </w:p>
    <w:p w14:paraId="32A18F41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4C12178B" w14:textId="326D8708" w:rsidR="009A5677" w:rsidRPr="009A5677" w:rsidRDefault="009A5677" w:rsidP="009A5677">
                                  <w:pPr>
                                    <w:bidi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9A5677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 xml:space="preserve">          محمد طارق عباس </w:t>
                                  </w:r>
                                </w:p>
                                <w:p w14:paraId="6D1DFC86" w14:textId="107FA920" w:rsidR="009A5677" w:rsidRPr="009A5677" w:rsidRDefault="009A5677" w:rsidP="00750B6D">
                                  <w:pPr>
                                    <w:bidi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 xml:space="preserve">             </w:t>
                                  </w:r>
                                  <w:r w:rsidRPr="009A5677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>لواء بحري أ</w:t>
                                  </w:r>
                                  <w:r w:rsidR="00750B6D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>.</w:t>
                                  </w:r>
                                  <w:r w:rsidRPr="009A5677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538135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>ح</w:t>
                                  </w:r>
                                </w:p>
                                <w:p w14:paraId="6707FC3C" w14:textId="77777777" w:rsidR="00EE7006" w:rsidRPr="009A5677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77777777" w:rsidR="00EE7006" w:rsidRPr="00796188" w:rsidRDefault="00EE7006" w:rsidP="00EE7006">
                                  <w:pPr>
                                    <w:bidi/>
                                  </w:pP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7C8D5AE" w:rsidR="00EE7006" w:rsidRPr="00EE700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9A5677" w:rsidRPr="009A567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6/7/1960</w:t>
                                  </w:r>
                                </w:p>
                                <w:p w14:paraId="205CDC8E" w14:textId="206A2E31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</w:p>
                                <w:p w14:paraId="2585EE8E" w14:textId="31154742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95413D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الكلية البحرية </w:t>
                                  </w:r>
                                </w:p>
                                <w:p w14:paraId="1E1D958E" w14:textId="7B0628D6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9A5677" w:rsidRPr="000C195A">
                                    <w:rPr>
                                      <w:rFonts w:ascii="Simplified Arabic" w:hAnsi="Simplified Arabic" w:cs="Simplified Arabic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9A5677" w:rsidRPr="009A567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مصري</w:t>
                                  </w:r>
                                </w:p>
                                <w:p w14:paraId="6FFF2580" w14:textId="4023F36B" w:rsidR="00EE7006" w:rsidRPr="00EE700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lang w:eastAsia="en-US"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7FD0A68B"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180EE814" w:rsidR="00E2784C" w:rsidRDefault="00E2784C" w:rsidP="00FF2B76"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;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4C12178B" w14:textId="326D8708" w:rsidR="009A5677" w:rsidRPr="009A5677" w:rsidRDefault="009A5677" w:rsidP="009A5677">
                            <w:pPr>
                              <w:bidi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9A5677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   محمد طارق عباس </w:t>
                            </w:r>
                          </w:p>
                          <w:p w14:paraId="6D1DFC86" w14:textId="107FA920" w:rsidR="009A5677" w:rsidRPr="009A5677" w:rsidRDefault="009A5677" w:rsidP="00750B6D">
                            <w:pPr>
                              <w:bidi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            </w:t>
                            </w:r>
                            <w:r w:rsidRPr="009A5677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لواء بحري أ</w:t>
                            </w:r>
                            <w:r w:rsidR="00750B6D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.</w:t>
                            </w:r>
                            <w:r w:rsidRPr="009A5677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538135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ح</w:t>
                            </w:r>
                          </w:p>
                          <w:p w14:paraId="6707FC3C" w14:textId="77777777" w:rsidR="00EE7006" w:rsidRPr="009A5677" w:rsidRDefault="00EE7006" w:rsidP="00EE7006">
                            <w:pPr>
                              <w:bidi/>
                            </w:pPr>
                          </w:p>
                          <w:p w14:paraId="38647DC9" w14:textId="77777777" w:rsidR="00EE7006" w:rsidRPr="00796188" w:rsidRDefault="00EE7006" w:rsidP="00EE7006">
                            <w:pPr>
                              <w:bidi/>
                            </w:pP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7C8D5AE" w:rsidR="00EE7006" w:rsidRPr="00EE700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9A5677" w:rsidRPr="009A567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6/7/1960</w:t>
                            </w:r>
                          </w:p>
                          <w:p w14:paraId="205CDC8E" w14:textId="206A2E31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العنوان:</w:t>
                            </w:r>
                          </w:p>
                          <w:p w14:paraId="2585EE8E" w14:textId="31154742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95413D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الكلية البحرية </w:t>
                            </w:r>
                          </w:p>
                          <w:p w14:paraId="1E1D958E" w14:textId="7B0628D6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9A5677" w:rsidRPr="000C195A">
                              <w:rPr>
                                <w:rFonts w:ascii="Simplified Arabic" w:hAnsi="Simplified Arabic" w:cs="Simplified Arabic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A5677" w:rsidRPr="009A567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مصري</w:t>
                            </w:r>
                          </w:p>
                          <w:p w14:paraId="6FFF2580" w14:textId="4023F36B" w:rsidR="00EE7006" w:rsidRPr="00EE700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lang w:eastAsia="en-US" w:bidi="ar-EG"/>
                              </w:rPr>
                            </w:pPr>
                            <w:r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7FD0A68B"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180EE814" w:rsidR="00E2784C" w:rsidRDefault="00E2784C" w:rsidP="00FF2B76"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 xml:space="preserve">;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21F7A9F8" w14:textId="77777777" w:rsidR="00667A13" w:rsidRPr="00750B6D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1F2D448" w14:textId="046DFD18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C658C7" w:rsidRPr="00750B6D"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="0095413D" w:rsidRPr="00750B6D">
              <w:rPr>
                <w:sz w:val="28"/>
                <w:szCs w:val="28"/>
                <w:rtl/>
              </w:rPr>
              <w:t>بكالوريوس  الدراسات البحرية عام 1983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3BC6BFD3" w14:textId="58181E7D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فرقة المتقدمة تنفيذيين عام 1986 .</w:t>
            </w:r>
          </w:p>
          <w:p w14:paraId="52B9CA2F" w14:textId="7B5E4062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فرقة العامة  لضباط  غير الحرب الكيميائية عام 1987 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3C8E4052" w14:textId="68E9F011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فرقة الأمن البحري عام 1989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38465C10" w14:textId="3DA5F62C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شهادة ربان أعالي البحار 1990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7E469638" w14:textId="4ECA8753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فرقة الراقية  تنفيذيين  عام 1995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74FDDC53" w14:textId="672CC622" w:rsidR="0095413D" w:rsidRPr="00750B6D" w:rsidRDefault="00F057C4" w:rsidP="00F057C4">
            <w:pPr>
              <w:bidi/>
              <w:ind w:left="1080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95413D" w:rsidRPr="00750B6D">
              <w:rPr>
                <w:sz w:val="28"/>
                <w:szCs w:val="28"/>
                <w:rtl/>
              </w:rPr>
              <w:t xml:space="preserve"> منح درجة الماجستير  في العلوم العسكرية  ولقب  أ0ح عام 1999</w:t>
            </w:r>
            <w:r w:rsidR="0095413D" w:rsidRPr="00750B6D">
              <w:rPr>
                <w:rFonts w:hint="cs"/>
                <w:sz w:val="28"/>
                <w:szCs w:val="28"/>
                <w:rtl/>
              </w:rPr>
              <w:t>.</w:t>
            </w:r>
          </w:p>
          <w:p w14:paraId="6E394979" w14:textId="03F7DA69" w:rsidR="00251FF2" w:rsidRPr="00750B6D" w:rsidRDefault="00F057C4" w:rsidP="00750B6D">
            <w:pPr>
              <w:bidi/>
              <w:spacing w:line="360" w:lineRule="auto"/>
              <w:ind w:left="1127" w:right="0" w:hanging="1127"/>
              <w:jc w:val="lowKashida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 xml:space="preserve">          </w:t>
            </w:r>
            <w:r w:rsidR="0095413D" w:rsidRPr="00750B6D">
              <w:rPr>
                <w:sz w:val="28"/>
                <w:szCs w:val="28"/>
                <w:rtl/>
              </w:rPr>
              <w:t xml:space="preserve"> زمالة أكاديمية ناصر العسكرية دورة 33 حرب عليا عام </w:t>
            </w:r>
            <w:r w:rsidR="00750B6D" w:rsidRPr="00750B6D">
              <w:rPr>
                <w:rFonts w:hint="cs"/>
                <w:sz w:val="28"/>
                <w:szCs w:val="28"/>
                <w:rtl/>
              </w:rPr>
              <w:t>2009</w:t>
            </w:r>
            <w:r w:rsidR="0095413D" w:rsidRPr="00750B6D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5682B2C7" w14:textId="77777777" w:rsidR="00750B6D" w:rsidRDefault="00750B6D" w:rsidP="00750B6D">
            <w:pPr>
              <w:bidi/>
              <w:spacing w:line="360" w:lineRule="auto"/>
              <w:ind w:left="1127" w:right="0" w:hanging="1127"/>
              <w:jc w:val="lowKashida"/>
              <w:rPr>
                <w:b/>
                <w:bCs/>
                <w:rtl/>
                <w:lang w:bidi="ar-EG"/>
              </w:rPr>
            </w:pPr>
          </w:p>
          <w:p w14:paraId="609B69A8" w14:textId="77777777" w:rsidR="00251FF2" w:rsidRPr="0095413D" w:rsidRDefault="00251FF2" w:rsidP="00251FF2">
            <w:pPr>
              <w:bidi/>
              <w:spacing w:line="360" w:lineRule="auto"/>
              <w:ind w:right="0"/>
              <w:jc w:val="lowKashida"/>
              <w:rPr>
                <w:b/>
                <w:bCs/>
              </w:rPr>
            </w:pPr>
          </w:p>
          <w:p w14:paraId="2DFFB68F" w14:textId="0F85FAEA" w:rsidR="00251FF2" w:rsidRPr="0095413D" w:rsidRDefault="00251FF2" w:rsidP="00251FF2">
            <w:pPr>
              <w:bidi/>
              <w:spacing w:line="360" w:lineRule="auto"/>
              <w:ind w:right="0"/>
              <w:jc w:val="lowKashida"/>
              <w:rPr>
                <w:b/>
                <w:bCs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04A58CA" w14:textId="56761C8C" w:rsidR="00B36D19" w:rsidRPr="00750B6D" w:rsidRDefault="00F057C4" w:rsidP="00F057C4">
            <w:pPr>
              <w:pStyle w:val="ListParagraph"/>
              <w:bidi/>
              <w:ind w:left="985" w:right="0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>-</w:t>
            </w:r>
            <w:r w:rsidR="00B36D19" w:rsidRPr="00750B6D">
              <w:rPr>
                <w:rFonts w:hint="cs"/>
                <w:sz w:val="28"/>
                <w:szCs w:val="28"/>
                <w:rtl/>
              </w:rPr>
              <w:t>الدورة الأساسية  للبحث والإنقاذ البحري  عام 2003 .</w:t>
            </w:r>
          </w:p>
          <w:p w14:paraId="3F3CF9DA" w14:textId="41A52ECA" w:rsidR="00B36D19" w:rsidRPr="00750B6D" w:rsidRDefault="00F057C4" w:rsidP="00F057C4">
            <w:pPr>
              <w:bidi/>
              <w:ind w:left="1127" w:right="0" w:hanging="1127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 xml:space="preserve">         -</w:t>
            </w:r>
            <w:r w:rsidR="00B36D19" w:rsidRPr="00750B6D">
              <w:rPr>
                <w:rFonts w:hint="cs"/>
                <w:sz w:val="28"/>
                <w:szCs w:val="28"/>
                <w:rtl/>
              </w:rPr>
              <w:t xml:space="preserve">ماجستير المعاملات التجارية والقانونية </w:t>
            </w:r>
            <w:r w:rsidRPr="00750B6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36D19" w:rsidRPr="00750B6D">
              <w:rPr>
                <w:rFonts w:hint="cs"/>
                <w:sz w:val="28"/>
                <w:szCs w:val="28"/>
                <w:rtl/>
              </w:rPr>
              <w:t>ولوجستيات النقل البحري عام 2006 .</w:t>
            </w:r>
          </w:p>
          <w:p w14:paraId="2149EA14" w14:textId="7293D1C7" w:rsidR="00B36D19" w:rsidRPr="00750B6D" w:rsidRDefault="00F057C4" w:rsidP="00F057C4">
            <w:pPr>
              <w:bidi/>
              <w:ind w:left="1127" w:right="0" w:hanging="985"/>
              <w:rPr>
                <w:sz w:val="28"/>
                <w:szCs w:val="28"/>
                <w:rtl/>
              </w:rPr>
            </w:pPr>
            <w:r w:rsidRPr="00750B6D">
              <w:rPr>
                <w:rFonts w:hint="cs"/>
                <w:sz w:val="28"/>
                <w:szCs w:val="28"/>
                <w:rtl/>
              </w:rPr>
              <w:t xml:space="preserve">        -</w:t>
            </w:r>
            <w:r w:rsidR="00B36D19" w:rsidRPr="00750B6D">
              <w:rPr>
                <w:rFonts w:hint="cs"/>
                <w:sz w:val="28"/>
                <w:szCs w:val="28"/>
                <w:rtl/>
              </w:rPr>
              <w:t>الدورة رقم ( 17 ) دكتور معهد الدراسات العليا البحرية بالأكاديمية العربية للعلوم والتكنولوجيا.</w:t>
            </w:r>
          </w:p>
          <w:p w14:paraId="0F3284B9" w14:textId="77777777" w:rsidR="00667A13" w:rsidRPr="00B36D19" w:rsidRDefault="00667A13" w:rsidP="00C668E9">
            <w:pPr>
              <w:bidi/>
              <w:spacing w:line="360" w:lineRule="auto"/>
              <w:jc w:val="lowKashida"/>
              <w:rPr>
                <w:sz w:val="28"/>
                <w:szCs w:val="32"/>
              </w:rPr>
            </w:pPr>
          </w:p>
          <w:p w14:paraId="6AA78D7F" w14:textId="45314BB7" w:rsidR="00251FF2" w:rsidRPr="00B36D19" w:rsidRDefault="00251FF2" w:rsidP="00251FF2">
            <w:pPr>
              <w:bidi/>
              <w:spacing w:line="360" w:lineRule="auto"/>
              <w:jc w:val="lowKashida"/>
              <w:rPr>
                <w:sz w:val="28"/>
                <w:szCs w:val="32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0D1AA488" w:rsidR="00667A13" w:rsidRPr="00667A13" w:rsidRDefault="00667A13" w:rsidP="00976C53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 المناصب ال</w:t>
            </w:r>
            <w:r w:rsidR="00BF182B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إ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دارية وال</w:t>
            </w:r>
            <w:r w:rsidR="00BF182B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إ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شراف: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C86286B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8E072CD" w14:textId="64C7387D" w:rsidR="00B36D19" w:rsidRPr="00A94D32" w:rsidRDefault="00494D85" w:rsidP="00494D85">
            <w:pPr>
              <w:bidi/>
              <w:ind w:left="560" w:right="0" w:hanging="56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32"/>
                <w:rtl/>
              </w:rPr>
              <w:t xml:space="preserve">     </w:t>
            </w:r>
            <w:r w:rsidR="00F057C4" w:rsidRPr="00A94D32">
              <w:rPr>
                <w:rFonts w:hint="cs"/>
                <w:sz w:val="28"/>
                <w:szCs w:val="28"/>
                <w:rtl/>
              </w:rPr>
              <w:t>-</w:t>
            </w: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ضابط أسلحة تحت الماء بوحدات لواء المدمرات وتدرج حتى ضابط  أول مدمرة .</w:t>
            </w:r>
          </w:p>
          <w:p w14:paraId="15A0F7AB" w14:textId="7042B354" w:rsidR="00B36D19" w:rsidRPr="00A94D32" w:rsidRDefault="00F057C4" w:rsidP="00F057C4">
            <w:pPr>
              <w:bidi/>
              <w:ind w:left="560" w:right="0" w:hanging="134"/>
              <w:rPr>
                <w:sz w:val="28"/>
                <w:szCs w:val="28"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-</w:t>
            </w:r>
            <w:r w:rsidR="00494D85"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36D19" w:rsidRPr="00A94D32">
              <w:rPr>
                <w:sz w:val="28"/>
                <w:szCs w:val="28"/>
                <w:rtl/>
              </w:rPr>
              <w:t>ب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 xml:space="preserve">قائد سرية تفتيش وتأمين الميناء بإحدى </w:t>
            </w: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 xml:space="preserve">قواعد البحرية </w:t>
            </w:r>
            <w:r w:rsidR="00B36D19" w:rsidRPr="00A94D32">
              <w:rPr>
                <w:sz w:val="28"/>
                <w:szCs w:val="28"/>
                <w:rtl/>
              </w:rPr>
              <w:t>.</w:t>
            </w:r>
          </w:p>
          <w:p w14:paraId="5B4A22C0" w14:textId="775418A7" w:rsidR="00B36D19" w:rsidRPr="00A94D32" w:rsidRDefault="00F057C4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قائد مدمرة  بأعالي البحار لمدة ( 6 ) سنوات .</w:t>
            </w:r>
          </w:p>
          <w:p w14:paraId="46241277" w14:textId="717F761C" w:rsidR="00B36D19" w:rsidRPr="00A94D32" w:rsidRDefault="00F057C4" w:rsidP="00494D85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 xml:space="preserve">رئيس قسم العمليات والتدريب بلواء </w:t>
            </w: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المدمرات .</w:t>
            </w:r>
          </w:p>
          <w:p w14:paraId="70E53C97" w14:textId="6BDC3997" w:rsidR="00B36D19" w:rsidRPr="00A94D32" w:rsidRDefault="00494D85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057C4"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رئيس أركان لواءالمدمرات .</w:t>
            </w:r>
          </w:p>
          <w:p w14:paraId="25525322" w14:textId="0A048E85" w:rsidR="00B36D19" w:rsidRPr="00A94D32" w:rsidRDefault="00494D85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057C4"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قائد لواء المدمرات .</w:t>
            </w:r>
          </w:p>
          <w:p w14:paraId="624C16F1" w14:textId="78914013" w:rsidR="00B36D19" w:rsidRPr="00A94D32" w:rsidRDefault="00494D85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057C4"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رئيس اركان قاعدة إسكندرية البحرية .</w:t>
            </w:r>
          </w:p>
          <w:p w14:paraId="1C19025B" w14:textId="4A652C10" w:rsidR="00B36D19" w:rsidRPr="00A94D32" w:rsidRDefault="00F057C4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قائد قاعدة مرسى مطروح البحرية .</w:t>
            </w:r>
          </w:p>
          <w:p w14:paraId="067C18A1" w14:textId="0F4F5831" w:rsidR="00B36D19" w:rsidRPr="00A94D32" w:rsidRDefault="00F057C4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مدير الكلية البحرية .</w:t>
            </w:r>
          </w:p>
          <w:p w14:paraId="61C99B79" w14:textId="438A1E72" w:rsidR="00B36D19" w:rsidRPr="00A94D32" w:rsidRDefault="00F057C4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>مساعد قائد القوات البحرية .</w:t>
            </w:r>
          </w:p>
          <w:p w14:paraId="0E5E59A3" w14:textId="167DC08D" w:rsidR="00B36D19" w:rsidRPr="00A94D32" w:rsidRDefault="00F057C4" w:rsidP="00F057C4">
            <w:pPr>
              <w:bidi/>
              <w:ind w:left="426" w:right="0"/>
              <w:rPr>
                <w:sz w:val="28"/>
                <w:szCs w:val="28"/>
                <w:rtl/>
              </w:rPr>
            </w:pPr>
            <w:r w:rsidRPr="00A94D32">
              <w:rPr>
                <w:rFonts w:hint="cs"/>
                <w:sz w:val="28"/>
                <w:szCs w:val="28"/>
                <w:rtl/>
              </w:rPr>
              <w:t xml:space="preserve">- </w:t>
            </w:r>
            <w:r w:rsidR="00B36D19" w:rsidRPr="00A94D32">
              <w:rPr>
                <w:rFonts w:hint="cs"/>
                <w:sz w:val="28"/>
                <w:szCs w:val="28"/>
                <w:rtl/>
              </w:rPr>
              <w:t xml:space="preserve">نائب المدير العام لجهاز الصناعات والخدمات البحرية </w:t>
            </w:r>
          </w:p>
          <w:p w14:paraId="11C9549C" w14:textId="77777777" w:rsidR="00251FF2" w:rsidRPr="00B36D19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sz w:val="28"/>
                <w:szCs w:val="32"/>
              </w:rPr>
            </w:pPr>
          </w:p>
          <w:p w14:paraId="0C2B8DF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20D0060" w14:textId="79816A56" w:rsidR="00CC710A" w:rsidRPr="003B6A74" w:rsidRDefault="00BF182B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sz w:val="28"/>
                <w:szCs w:val="28"/>
              </w:rPr>
            </w:pPr>
            <w:r w:rsidRPr="00BF182B">
              <w:rPr>
                <w:rFonts w:cs="Tahoma"/>
                <w:sz w:val="28"/>
                <w:szCs w:val="28"/>
                <w:rtl/>
              </w:rPr>
              <w:t xml:space="preserve"> </w:t>
            </w: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14:paraId="0C7AFC1C" w14:textId="77777777" w:rsidTr="00EC2B36">
              <w:trPr>
                <w:trHeight w:val="108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363AE549" w14:textId="3BD40C68" w:rsidR="00667A13" w:rsidRPr="00426001" w:rsidRDefault="006719E2" w:rsidP="00735C47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6719E2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 w:rsidRPr="006719E2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التأهيل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 </w:t>
                  </w:r>
                  <w:r w:rsidRPr="006719E2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وال</w:t>
                  </w:r>
                  <w:r w:rsidR="00BF182B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إ</w:t>
                  </w:r>
                  <w:r w:rsidRPr="006719E2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عتماد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  <w:tr w:rsidR="00667A13" w:rsidRPr="00B956EF" w14:paraId="3494BB96" w14:textId="77777777" w:rsidTr="00EC2B36">
              <w:trPr>
                <w:trHeight w:val="2160"/>
              </w:trPr>
              <w:tc>
                <w:tcPr>
                  <w:tcW w:w="6401" w:type="dxa"/>
                  <w:tcBorders>
                    <w:bottom w:val="nil"/>
                  </w:tcBorders>
                  <w:tcMar>
                    <w:left w:w="0" w:type="dxa"/>
                    <w:right w:w="0" w:type="dxa"/>
                  </w:tcMar>
                </w:tcPr>
                <w:p w14:paraId="652688CC" w14:textId="77777777" w:rsidR="006719E2" w:rsidRPr="00B956EF" w:rsidRDefault="006719E2" w:rsidP="00735C47">
                  <w:pPr>
                    <w:framePr w:hSpace="180" w:wrap="around" w:vAnchor="text" w:hAnchor="text" w:y="1"/>
                    <w:bidi/>
                    <w:ind w:left="375" w:right="0"/>
                    <w:suppressOverlap/>
                    <w:jc w:val="lowKashida"/>
                    <w:rPr>
                      <w:sz w:val="28"/>
                      <w:szCs w:val="32"/>
                    </w:rPr>
                  </w:pPr>
                  <w:r w:rsidRPr="00B956EF">
                    <w:rPr>
                      <w:noProof/>
                      <w:sz w:val="28"/>
                      <w:szCs w:val="3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85D13E0" wp14:editId="05D06CF8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-48516</wp:posOffset>
                            </wp:positionV>
                            <wp:extent cx="227812" cy="311173"/>
                            <wp:effectExtent l="0" t="3810" r="0" b="0"/>
                            <wp:wrapNone/>
                            <wp:docPr id="29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812" cy="311173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693EFF" w14:textId="77777777" w:rsidR="006719E2" w:rsidRPr="00AF4EA4" w:rsidRDefault="006719E2" w:rsidP="006719E2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0" style="position:absolute;left:0;text-align:left;margin-left:3pt;margin-top:-3.8pt;width:17.95pt;height:24.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3,311173;0,333;227812,0;1593,311173" o:connectangles="0,0,0,0" textboxrect="0,0,346895,347348"/>
                            <v:textbox>
                              <w:txbxContent>
                                <w:p w14:paraId="60693EFF" w14:textId="77777777" w:rsidR="006719E2" w:rsidRPr="00AF4EA4" w:rsidRDefault="006719E2" w:rsidP="006719E2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454D63E" w14:textId="3BBC9790" w:rsidR="006719E2" w:rsidRPr="00B956EF" w:rsidRDefault="006719E2" w:rsidP="00735C47">
                  <w:pPr>
                    <w:framePr w:hSpace="180" w:wrap="around" w:vAnchor="text" w:hAnchor="text" w:y="1"/>
                    <w:bidi/>
                    <w:ind w:left="375" w:right="0"/>
                    <w:suppressOverlap/>
                    <w:jc w:val="lowKashida"/>
                    <w:rPr>
                      <w:sz w:val="28"/>
                      <w:szCs w:val="32"/>
                      <w:rtl/>
                      <w:lang w:bidi="ar-EG"/>
                    </w:rPr>
                  </w:pPr>
                </w:p>
                <w:p w14:paraId="16817E5C" w14:textId="4EE94BED" w:rsidR="00B956EF" w:rsidRPr="00A94D32" w:rsidRDefault="00B956EF" w:rsidP="00735C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8"/>
                    </w:numPr>
                    <w:bidi/>
                    <w:ind w:right="0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A94D32">
                    <w:rPr>
                      <w:rFonts w:hint="cs"/>
                      <w:sz w:val="28"/>
                      <w:szCs w:val="28"/>
                      <w:rtl/>
                    </w:rPr>
                    <w:t>الدورة الأساسية  للبحث والإنقاذ البحري  عام 2003 .</w:t>
                  </w:r>
                </w:p>
                <w:p w14:paraId="00D93E2E" w14:textId="782AEB4C" w:rsidR="00B956EF" w:rsidRPr="00A94D32" w:rsidRDefault="00B956EF" w:rsidP="00735C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8"/>
                    </w:numPr>
                    <w:bidi/>
                    <w:ind w:right="0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A94D32">
                    <w:rPr>
                      <w:rFonts w:hint="cs"/>
                      <w:sz w:val="28"/>
                      <w:szCs w:val="28"/>
                      <w:rtl/>
                    </w:rPr>
                    <w:t>ماجستير المعاملات التجارية والقانونية ولوجستيات النقل البحري عام 2006 .</w:t>
                  </w:r>
                </w:p>
                <w:p w14:paraId="754D41F2" w14:textId="4902DF39" w:rsidR="00586B00" w:rsidRPr="00A94D32" w:rsidRDefault="00B956EF" w:rsidP="00735C47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8"/>
                    </w:numPr>
                    <w:bidi/>
                    <w:ind w:right="0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A94D32">
                    <w:rPr>
                      <w:rFonts w:hint="cs"/>
                      <w:sz w:val="28"/>
                      <w:szCs w:val="28"/>
                      <w:rtl/>
                    </w:rPr>
                    <w:t>الدورة رقم ( 17 ) دكتور معهد الدراسات العليا البحرية بالأكاديمية العربية للعلوم والتكنولوجيا.</w:t>
                  </w:r>
                </w:p>
                <w:p w14:paraId="04405EB7" w14:textId="4B6C9AAF" w:rsidR="00B956EF" w:rsidRPr="00A94D32" w:rsidRDefault="00FD6578" w:rsidP="00735C47">
                  <w:pPr>
                    <w:framePr w:hSpace="180" w:wrap="around" w:vAnchor="text" w:hAnchor="text" w:y="1"/>
                    <w:bidi/>
                    <w:ind w:left="439" w:right="0" w:hanging="298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A94D32">
                    <w:rPr>
                      <w:rFonts w:hint="cs"/>
                      <w:sz w:val="28"/>
                      <w:szCs w:val="28"/>
                      <w:rtl/>
                    </w:rPr>
                    <w:t xml:space="preserve">   </w:t>
                  </w:r>
                  <w:r w:rsidR="00B956EF" w:rsidRPr="00A94D32">
                    <w:rPr>
                      <w:rFonts w:hint="cs"/>
                      <w:sz w:val="28"/>
                      <w:szCs w:val="28"/>
                      <w:rtl/>
                    </w:rPr>
                    <w:t xml:space="preserve">- مساعد رئيس الهيئة الإقتصادية لقناة السويس للمنطقة الجنوبية </w:t>
                  </w:r>
                  <w:r w:rsidR="00750B6D" w:rsidRPr="00A94D32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14:paraId="6A906382" w14:textId="77777777" w:rsidR="00667A13" w:rsidRDefault="00667A13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40466205" w14:textId="77777777" w:rsidR="00735C47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672B33F4" w14:textId="77777777" w:rsidR="00735C47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7F75052F" w14:textId="77777777" w:rsidR="00735C47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4754CB58" w14:textId="77777777" w:rsidR="00735C47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1B09BEC5" w14:textId="77777777" w:rsidR="00735C47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  <w:p w14:paraId="01CD1B16" w14:textId="285709A7" w:rsidR="00735C47" w:rsidRPr="00B956EF" w:rsidRDefault="00735C47" w:rsidP="00735C47">
                  <w:pPr>
                    <w:framePr w:hSpace="180" w:wrap="around" w:vAnchor="text" w:hAnchor="text" w:y="1"/>
                    <w:bidi/>
                    <w:ind w:right="0"/>
                    <w:suppressOverlap/>
                    <w:rPr>
                      <w:sz w:val="28"/>
                      <w:szCs w:val="32"/>
                    </w:rPr>
                  </w:pPr>
                </w:p>
              </w:tc>
            </w:tr>
          </w:tbl>
          <w:p w14:paraId="3D298E6A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lang w:bidi="ar-EG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21A7AF05" w:rsidR="00667A13" w:rsidRPr="006719E2" w:rsidRDefault="00F700B4" w:rsidP="00735C47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243AA710" wp14:editId="14990D09">
                            <wp:simplePos x="0" y="0"/>
                            <wp:positionH relativeFrom="column">
                              <wp:posOffset>-27940</wp:posOffset>
                            </wp:positionH>
                            <wp:positionV relativeFrom="paragraph">
                              <wp:posOffset>404495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4E005C2" w14:textId="77777777" w:rsidR="00976C53" w:rsidRPr="00AF4EA4" w:rsidRDefault="00976C53" w:rsidP="00976C53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_x0000_s1031" style="position:absolute;left:0;text-align:left;margin-left:-2.2pt;margin-top:31.85pt;width:17.9pt;height:24.5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LRvieT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4E005C2" w14:textId="77777777" w:rsidR="00976C53" w:rsidRPr="00AF4EA4" w:rsidRDefault="00976C53" w:rsidP="00976C5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63191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 w:rsidR="00B63191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البعثات والمأ</w:t>
                  </w:r>
                  <w:r w:rsidR="00AD27AC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موريات 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7E3E77" w14:textId="210FD6D5" w:rsidR="00B956EF" w:rsidRPr="00ED28F4" w:rsidRDefault="00ED28F4" w:rsidP="00ED28F4">
      <w:pPr>
        <w:numPr>
          <w:ilvl w:val="1"/>
          <w:numId w:val="13"/>
        </w:numPr>
        <w:bidi/>
        <w:ind w:left="5130" w:right="450"/>
        <w:jc w:val="lowKashida"/>
        <w:rPr>
          <w:b/>
          <w:rtl/>
        </w:rPr>
      </w:pPr>
      <w:r>
        <w:rPr>
          <w:sz w:val="28"/>
          <w:szCs w:val="28"/>
          <w:rtl/>
        </w:rPr>
        <w:t xml:space="preserve">مدرب </w:t>
      </w:r>
    </w:p>
    <w:p w14:paraId="7180E1E7" w14:textId="77777777" w:rsidR="00B956EF" w:rsidRDefault="00B956EF" w:rsidP="00B956EF">
      <w:pPr>
        <w:bidi/>
        <w:ind w:right="450"/>
        <w:jc w:val="lowKashida"/>
        <w:rPr>
          <w:sz w:val="28"/>
          <w:szCs w:val="28"/>
          <w:rtl/>
        </w:rPr>
      </w:pPr>
    </w:p>
    <w:p w14:paraId="4B5748F4" w14:textId="7D469679" w:rsidR="00AD27AC" w:rsidRPr="00A94D32" w:rsidRDefault="00ED7EBF" w:rsidP="00FD6578">
      <w:pPr>
        <w:bidi/>
        <w:ind w:left="4999" w:right="0" w:hanging="4573"/>
        <w:rPr>
          <w:sz w:val="28"/>
          <w:szCs w:val="28"/>
        </w:rPr>
      </w:pPr>
      <w:r w:rsidRPr="00803632">
        <w:rPr>
          <w:rFonts w:hint="cs"/>
          <w:sz w:val="28"/>
          <w:szCs w:val="32"/>
          <w:rtl/>
        </w:rPr>
        <w:t xml:space="preserve">             </w:t>
      </w:r>
      <w:r w:rsidR="00803632" w:rsidRPr="00803632">
        <w:rPr>
          <w:rFonts w:hint="cs"/>
          <w:sz w:val="28"/>
          <w:szCs w:val="32"/>
          <w:rtl/>
        </w:rPr>
        <w:t xml:space="preserve">                              </w:t>
      </w:r>
      <w:r w:rsidRPr="00803632">
        <w:rPr>
          <w:rFonts w:hint="cs"/>
          <w:sz w:val="28"/>
          <w:szCs w:val="32"/>
          <w:rtl/>
        </w:rPr>
        <w:t xml:space="preserve">   </w:t>
      </w:r>
      <w:r w:rsidR="00750B6D">
        <w:rPr>
          <w:rFonts w:hint="cs"/>
          <w:sz w:val="28"/>
          <w:szCs w:val="32"/>
          <w:rtl/>
        </w:rPr>
        <w:t xml:space="preserve"> </w:t>
      </w:r>
      <w:r w:rsidRPr="00A94D32">
        <w:rPr>
          <w:rFonts w:hint="cs"/>
          <w:sz w:val="28"/>
          <w:szCs w:val="28"/>
          <w:rtl/>
        </w:rPr>
        <w:t xml:space="preserve">- </w:t>
      </w:r>
      <w:r w:rsidR="00AD27AC" w:rsidRPr="00A94D32">
        <w:rPr>
          <w:rFonts w:hint="cs"/>
          <w:sz w:val="28"/>
          <w:szCs w:val="28"/>
          <w:rtl/>
        </w:rPr>
        <w:t>مأمورية لتركيب السونار المتغير العمق (</w:t>
      </w:r>
      <w:r w:rsidR="00AD27AC" w:rsidRPr="00A94D32">
        <w:rPr>
          <w:sz w:val="28"/>
          <w:szCs w:val="28"/>
        </w:rPr>
        <w:t>VDS</w:t>
      </w:r>
      <w:r w:rsidR="00AD27AC" w:rsidRPr="00A94D32">
        <w:rPr>
          <w:rFonts w:hint="cs"/>
          <w:sz w:val="28"/>
          <w:szCs w:val="28"/>
          <w:rtl/>
        </w:rPr>
        <w:t xml:space="preserve">) </w:t>
      </w:r>
      <w:r w:rsidR="00803632" w:rsidRPr="00A94D32">
        <w:rPr>
          <w:rFonts w:hint="cs"/>
          <w:sz w:val="28"/>
          <w:szCs w:val="28"/>
          <w:rtl/>
        </w:rPr>
        <w:t xml:space="preserve">           </w:t>
      </w:r>
      <w:r w:rsidR="00AD27AC" w:rsidRPr="00A94D32">
        <w:rPr>
          <w:rFonts w:hint="cs"/>
          <w:sz w:val="28"/>
          <w:szCs w:val="28"/>
          <w:rtl/>
        </w:rPr>
        <w:t xml:space="preserve">المدمرة السويس </w:t>
      </w:r>
      <w:r w:rsidRPr="00A94D32">
        <w:rPr>
          <w:rFonts w:hint="cs"/>
          <w:sz w:val="28"/>
          <w:szCs w:val="28"/>
          <w:rtl/>
        </w:rPr>
        <w:t xml:space="preserve">   </w:t>
      </w:r>
      <w:r w:rsidR="00AD27AC" w:rsidRPr="00A94D32">
        <w:rPr>
          <w:rFonts w:hint="cs"/>
          <w:sz w:val="28"/>
          <w:szCs w:val="28"/>
          <w:rtl/>
        </w:rPr>
        <w:t>( أسبانيا ) عام 1984 .</w:t>
      </w:r>
    </w:p>
    <w:p w14:paraId="6E9683CB" w14:textId="3F596533" w:rsidR="00AD27AC" w:rsidRPr="00A94D32" w:rsidRDefault="00ED7EBF" w:rsidP="00803632">
      <w:pPr>
        <w:bidi/>
        <w:ind w:left="4999" w:right="0" w:hanging="4573"/>
        <w:rPr>
          <w:sz w:val="28"/>
          <w:szCs w:val="28"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</w:t>
      </w:r>
      <w:r w:rsidR="00803632" w:rsidRPr="00A94D32">
        <w:rPr>
          <w:rFonts w:hint="cs"/>
          <w:sz w:val="28"/>
          <w:szCs w:val="28"/>
          <w:rtl/>
        </w:rPr>
        <w:t xml:space="preserve">              </w:t>
      </w:r>
      <w:r w:rsidR="004F120D">
        <w:rPr>
          <w:rFonts w:hint="cs"/>
          <w:sz w:val="28"/>
          <w:szCs w:val="28"/>
          <w:rtl/>
        </w:rPr>
        <w:t xml:space="preserve">       </w:t>
      </w:r>
      <w:r w:rsidR="00803632"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مأمورية ضمان إستلام المدمرة السويس </w:t>
      </w:r>
      <w:r w:rsidR="00803632" w:rsidRPr="00A94D32">
        <w:rPr>
          <w:rFonts w:hint="cs"/>
          <w:sz w:val="28"/>
          <w:szCs w:val="28"/>
          <w:rtl/>
        </w:rPr>
        <w:t xml:space="preserve">   </w:t>
      </w:r>
      <w:r w:rsidR="00AD27AC" w:rsidRPr="00A94D32">
        <w:rPr>
          <w:rFonts w:hint="cs"/>
          <w:sz w:val="28"/>
          <w:szCs w:val="28"/>
          <w:rtl/>
        </w:rPr>
        <w:t xml:space="preserve">( أسبانيا ) عام 1984 </w:t>
      </w:r>
      <w:r w:rsidR="00AD27AC" w:rsidRPr="00A94D32">
        <w:rPr>
          <w:sz w:val="28"/>
          <w:szCs w:val="28"/>
          <w:rtl/>
        </w:rPr>
        <w:t>.</w:t>
      </w:r>
    </w:p>
    <w:p w14:paraId="1F4AE3B5" w14:textId="638C1F41" w:rsidR="00AD27AC" w:rsidRPr="00A94D32" w:rsidRDefault="00803632" w:rsidP="00803632">
      <w:pPr>
        <w:bidi/>
        <w:ind w:left="426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  </w:t>
      </w:r>
      <w:r w:rsidR="00FD6578" w:rsidRPr="00A94D32">
        <w:rPr>
          <w:rFonts w:hint="cs"/>
          <w:sz w:val="28"/>
          <w:szCs w:val="28"/>
          <w:rtl/>
        </w:rPr>
        <w:t xml:space="preserve"> </w:t>
      </w:r>
      <w:r w:rsidR="004F120D">
        <w:rPr>
          <w:rFonts w:hint="cs"/>
          <w:sz w:val="28"/>
          <w:szCs w:val="28"/>
          <w:rtl/>
        </w:rPr>
        <w:t xml:space="preserve">       </w:t>
      </w:r>
      <w:r w:rsidRPr="00A94D32">
        <w:rPr>
          <w:rFonts w:hint="cs"/>
          <w:sz w:val="28"/>
          <w:szCs w:val="28"/>
          <w:rtl/>
        </w:rPr>
        <w:t xml:space="preserve">-  </w:t>
      </w:r>
      <w:r w:rsidR="00AD27AC" w:rsidRPr="00A94D32">
        <w:rPr>
          <w:rFonts w:hint="cs"/>
          <w:sz w:val="28"/>
          <w:szCs w:val="28"/>
          <w:rtl/>
        </w:rPr>
        <w:t>حضور التدريب العملي للفرقاطة بيري 97 .</w:t>
      </w:r>
    </w:p>
    <w:p w14:paraId="170E4C08" w14:textId="3F9C1971" w:rsidR="00AD27AC" w:rsidRPr="00A94D32" w:rsidRDefault="00FD6578" w:rsidP="00803632">
      <w:pPr>
        <w:bidi/>
        <w:ind w:left="4857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</w:t>
      </w:r>
      <w:r w:rsidR="00803632" w:rsidRPr="00A94D32">
        <w:rPr>
          <w:rFonts w:hint="cs"/>
          <w:sz w:val="28"/>
          <w:szCs w:val="28"/>
          <w:rtl/>
        </w:rPr>
        <w:t xml:space="preserve"> - </w:t>
      </w:r>
      <w:r w:rsidR="00AD27AC" w:rsidRPr="00A94D32">
        <w:rPr>
          <w:rFonts w:hint="cs"/>
          <w:sz w:val="28"/>
          <w:szCs w:val="28"/>
          <w:rtl/>
        </w:rPr>
        <w:t>مأمورية  إستلام الفرقاطة بيري من الولايات المتحدة الأمريكية عام 97  .</w:t>
      </w:r>
    </w:p>
    <w:p w14:paraId="1A878801" w14:textId="1197F6A1" w:rsidR="00AD27AC" w:rsidRPr="00A94D32" w:rsidRDefault="00803632" w:rsidP="00803632">
      <w:pPr>
        <w:bidi/>
        <w:ind w:left="4999" w:right="0" w:hanging="4573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</w:t>
      </w:r>
      <w:r w:rsidR="00750B6D" w:rsidRPr="00A94D32">
        <w:rPr>
          <w:rFonts w:hint="cs"/>
          <w:sz w:val="28"/>
          <w:szCs w:val="28"/>
          <w:rtl/>
        </w:rPr>
        <w:t xml:space="preserve"> </w:t>
      </w:r>
      <w:r w:rsidRPr="00A94D32">
        <w:rPr>
          <w:rFonts w:hint="cs"/>
          <w:sz w:val="28"/>
          <w:szCs w:val="28"/>
          <w:rtl/>
        </w:rPr>
        <w:t xml:space="preserve"> </w:t>
      </w:r>
      <w:r w:rsidR="004F120D">
        <w:rPr>
          <w:rFonts w:hint="cs"/>
          <w:sz w:val="28"/>
          <w:szCs w:val="28"/>
          <w:rtl/>
        </w:rPr>
        <w:t xml:space="preserve">      </w:t>
      </w:r>
      <w:r w:rsidRPr="00A94D32">
        <w:rPr>
          <w:rFonts w:hint="cs"/>
          <w:sz w:val="28"/>
          <w:szCs w:val="28"/>
          <w:rtl/>
        </w:rPr>
        <w:t xml:space="preserve"> - </w:t>
      </w:r>
      <w:r w:rsidR="00AD27AC" w:rsidRPr="00A94D32">
        <w:rPr>
          <w:rFonts w:hint="cs"/>
          <w:sz w:val="28"/>
          <w:szCs w:val="28"/>
          <w:rtl/>
        </w:rPr>
        <w:t xml:space="preserve">حضور التدريب الإيطالي ( </w:t>
      </w:r>
      <w:proofErr w:type="spellStart"/>
      <w:r w:rsidR="00AD27AC" w:rsidRPr="00A94D32">
        <w:rPr>
          <w:sz w:val="28"/>
          <w:szCs w:val="28"/>
        </w:rPr>
        <w:t>pecaso</w:t>
      </w:r>
      <w:proofErr w:type="spellEnd"/>
      <w:r w:rsidR="00AD27AC" w:rsidRPr="00A94D32">
        <w:rPr>
          <w:sz w:val="28"/>
          <w:szCs w:val="28"/>
        </w:rPr>
        <w:t xml:space="preserve"> </w:t>
      </w:r>
      <w:proofErr w:type="spellStart"/>
      <w:r w:rsidR="00AD27AC" w:rsidRPr="00A94D32">
        <w:rPr>
          <w:sz w:val="28"/>
          <w:szCs w:val="28"/>
        </w:rPr>
        <w:t>orione</w:t>
      </w:r>
      <w:proofErr w:type="spellEnd"/>
      <w:r w:rsidR="00AD27AC" w:rsidRPr="00A94D32">
        <w:rPr>
          <w:rFonts w:hint="cs"/>
          <w:sz w:val="28"/>
          <w:szCs w:val="28"/>
          <w:rtl/>
        </w:rPr>
        <w:t>) ( إيطاليا ).</w:t>
      </w:r>
    </w:p>
    <w:p w14:paraId="5C795193" w14:textId="0DDD3530" w:rsidR="00AD27AC" w:rsidRPr="00A94D32" w:rsidRDefault="00803632" w:rsidP="00803632">
      <w:pPr>
        <w:bidi/>
        <w:ind w:left="4857" w:right="0" w:hanging="4431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  </w:t>
      </w:r>
      <w:r w:rsidR="00750B6D" w:rsidRPr="00A94D32">
        <w:rPr>
          <w:rFonts w:hint="cs"/>
          <w:sz w:val="28"/>
          <w:szCs w:val="28"/>
          <w:rtl/>
        </w:rPr>
        <w:t xml:space="preserve"> </w:t>
      </w:r>
      <w:r w:rsidR="004F120D">
        <w:rPr>
          <w:rFonts w:hint="cs"/>
          <w:sz w:val="28"/>
          <w:szCs w:val="28"/>
          <w:rtl/>
        </w:rPr>
        <w:t xml:space="preserve">      </w:t>
      </w:r>
      <w:r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تدريب على مجموعة القيادة  ( مجموعة أولى ) للتدريب على التحكم </w:t>
      </w:r>
      <w:r w:rsidRPr="00A94D32">
        <w:rPr>
          <w:rFonts w:hint="cs"/>
          <w:sz w:val="28"/>
          <w:szCs w:val="28"/>
          <w:rtl/>
        </w:rPr>
        <w:t xml:space="preserve">   </w:t>
      </w:r>
      <w:r w:rsidR="00AD27AC" w:rsidRPr="00A94D32">
        <w:rPr>
          <w:rFonts w:hint="cs"/>
          <w:sz w:val="28"/>
          <w:szCs w:val="28"/>
          <w:rtl/>
        </w:rPr>
        <w:t>والتعامل مع الطائرات الهل ( أمريكا ) عام 2001.</w:t>
      </w:r>
    </w:p>
    <w:p w14:paraId="353B4B9F" w14:textId="7A4E3CD7" w:rsidR="00AD27AC" w:rsidRPr="00A94D32" w:rsidRDefault="00803632" w:rsidP="00803632">
      <w:pPr>
        <w:bidi/>
        <w:ind w:left="4857" w:right="0" w:hanging="4431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</w:t>
      </w:r>
      <w:r w:rsidR="00750B6D" w:rsidRPr="00A94D32">
        <w:rPr>
          <w:rFonts w:hint="cs"/>
          <w:sz w:val="28"/>
          <w:szCs w:val="28"/>
          <w:rtl/>
        </w:rPr>
        <w:t xml:space="preserve"> </w:t>
      </w:r>
      <w:r w:rsidRPr="00A94D32">
        <w:rPr>
          <w:rFonts w:hint="cs"/>
          <w:sz w:val="28"/>
          <w:szCs w:val="28"/>
          <w:rtl/>
        </w:rPr>
        <w:t xml:space="preserve">  </w:t>
      </w:r>
      <w:r w:rsidR="004F120D">
        <w:rPr>
          <w:rFonts w:hint="cs"/>
          <w:sz w:val="28"/>
          <w:szCs w:val="28"/>
          <w:rtl/>
        </w:rPr>
        <w:t xml:space="preserve">      </w:t>
      </w:r>
      <w:r w:rsidRPr="00A94D32">
        <w:rPr>
          <w:rFonts w:hint="cs"/>
          <w:sz w:val="28"/>
          <w:szCs w:val="28"/>
          <w:rtl/>
        </w:rPr>
        <w:t xml:space="preserve"> - </w:t>
      </w:r>
      <w:r w:rsidR="00AD27AC" w:rsidRPr="00A94D32">
        <w:rPr>
          <w:rFonts w:hint="cs"/>
          <w:sz w:val="28"/>
          <w:szCs w:val="28"/>
          <w:rtl/>
        </w:rPr>
        <w:t>زيارة شركة لوكهيد مارتن للتعرف على أوجه التطوير في منظومات إدارة النيران ( أمريكا )  .</w:t>
      </w:r>
    </w:p>
    <w:p w14:paraId="3ED0D6B9" w14:textId="2680EC1C" w:rsidR="00AD27AC" w:rsidRPr="00A94D32" w:rsidRDefault="00803632" w:rsidP="005C2117">
      <w:pPr>
        <w:bidi/>
        <w:ind w:left="4857" w:right="0" w:hanging="4857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     </w:t>
      </w:r>
      <w:r w:rsidR="00750B6D" w:rsidRPr="00A94D32">
        <w:rPr>
          <w:rFonts w:hint="cs"/>
          <w:sz w:val="28"/>
          <w:szCs w:val="28"/>
          <w:rtl/>
        </w:rPr>
        <w:t xml:space="preserve"> </w:t>
      </w:r>
      <w:r w:rsidRPr="00A94D32">
        <w:rPr>
          <w:rFonts w:hint="cs"/>
          <w:sz w:val="28"/>
          <w:szCs w:val="28"/>
          <w:rtl/>
        </w:rPr>
        <w:t xml:space="preserve"> </w:t>
      </w:r>
      <w:r w:rsidR="004F120D">
        <w:rPr>
          <w:rFonts w:hint="cs"/>
          <w:sz w:val="28"/>
          <w:szCs w:val="28"/>
          <w:rtl/>
        </w:rPr>
        <w:t xml:space="preserve">       </w:t>
      </w:r>
      <w:r w:rsidRPr="00A94D32">
        <w:rPr>
          <w:rFonts w:hint="cs"/>
          <w:sz w:val="28"/>
          <w:szCs w:val="28"/>
          <w:rtl/>
        </w:rPr>
        <w:t xml:space="preserve">- </w:t>
      </w:r>
      <w:r w:rsidR="00AD27AC" w:rsidRPr="00A94D32">
        <w:rPr>
          <w:rFonts w:hint="cs"/>
          <w:sz w:val="28"/>
          <w:szCs w:val="28"/>
          <w:rtl/>
        </w:rPr>
        <w:t>حضور مؤتمر مراجعة برنامج الصواريخ سطح / سطح  ( أمريكا ).</w:t>
      </w:r>
    </w:p>
    <w:p w14:paraId="6CCA4761" w14:textId="3AEEA625" w:rsidR="00AD27AC" w:rsidRPr="00A94D32" w:rsidRDefault="005C2117" w:rsidP="005C2117">
      <w:pPr>
        <w:bidi/>
        <w:ind w:left="4716" w:right="0" w:hanging="429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</w:t>
      </w:r>
      <w:r w:rsidR="00750B6D" w:rsidRPr="00A94D32">
        <w:rPr>
          <w:rFonts w:hint="cs"/>
          <w:sz w:val="28"/>
          <w:szCs w:val="28"/>
          <w:rtl/>
        </w:rPr>
        <w:t xml:space="preserve"> </w:t>
      </w:r>
      <w:r w:rsidRPr="00A94D32">
        <w:rPr>
          <w:rFonts w:hint="cs"/>
          <w:sz w:val="28"/>
          <w:szCs w:val="28"/>
          <w:rtl/>
        </w:rPr>
        <w:t xml:space="preserve"> </w:t>
      </w:r>
      <w:r w:rsidR="004F120D">
        <w:rPr>
          <w:rFonts w:hint="cs"/>
          <w:sz w:val="28"/>
          <w:szCs w:val="28"/>
          <w:rtl/>
        </w:rPr>
        <w:t xml:space="preserve">       </w:t>
      </w:r>
      <w:r w:rsidR="00803632" w:rsidRPr="00A94D32">
        <w:rPr>
          <w:rFonts w:hint="cs"/>
          <w:sz w:val="28"/>
          <w:szCs w:val="28"/>
          <w:rtl/>
        </w:rPr>
        <w:t xml:space="preserve"> -</w:t>
      </w:r>
      <w:r w:rsidR="00AD27AC" w:rsidRPr="00A94D32">
        <w:rPr>
          <w:rFonts w:hint="cs"/>
          <w:sz w:val="28"/>
          <w:szCs w:val="28"/>
          <w:rtl/>
        </w:rPr>
        <w:t>حضور مؤتمر مراجعة توريد الذخائر بالفرقاطات واللنشات  ( أمريكا ).</w:t>
      </w:r>
    </w:p>
    <w:p w14:paraId="27213BB7" w14:textId="3F71F927" w:rsidR="00AD27AC" w:rsidRPr="00A94D32" w:rsidRDefault="00750B6D" w:rsidP="005C2117">
      <w:pPr>
        <w:bidi/>
        <w:ind w:left="4716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</w:t>
      </w:r>
      <w:r w:rsidR="005C2117" w:rsidRPr="00A94D32">
        <w:rPr>
          <w:rFonts w:hint="cs"/>
          <w:sz w:val="28"/>
          <w:szCs w:val="28"/>
          <w:rtl/>
        </w:rPr>
        <w:t xml:space="preserve">  </w:t>
      </w:r>
      <w:r w:rsidR="00803632" w:rsidRPr="00A94D32">
        <w:rPr>
          <w:rFonts w:hint="cs"/>
          <w:sz w:val="28"/>
          <w:szCs w:val="28"/>
          <w:rtl/>
        </w:rPr>
        <w:t xml:space="preserve">- </w:t>
      </w:r>
      <w:r w:rsidR="00AD27AC" w:rsidRPr="00A94D32">
        <w:rPr>
          <w:rFonts w:hint="cs"/>
          <w:sz w:val="28"/>
          <w:szCs w:val="28"/>
          <w:rtl/>
        </w:rPr>
        <w:t xml:space="preserve">( زيارة عسكرية ) ضمن دارسي الدورة ( 33 ) </w:t>
      </w:r>
      <w:r w:rsidRPr="00A94D32">
        <w:rPr>
          <w:rFonts w:hint="cs"/>
          <w:sz w:val="28"/>
          <w:szCs w:val="28"/>
          <w:rtl/>
        </w:rPr>
        <w:t xml:space="preserve">         </w:t>
      </w:r>
      <w:r w:rsidR="00AD27AC" w:rsidRPr="00A94D32">
        <w:rPr>
          <w:rFonts w:hint="cs"/>
          <w:sz w:val="28"/>
          <w:szCs w:val="28"/>
          <w:rtl/>
        </w:rPr>
        <w:t>حرب عليا ( الكويت ).</w:t>
      </w:r>
    </w:p>
    <w:p w14:paraId="40FCAF7A" w14:textId="2E59A093" w:rsidR="00AD27AC" w:rsidRPr="00A94D32" w:rsidRDefault="00750B6D" w:rsidP="005C2117">
      <w:pPr>
        <w:bidi/>
        <w:ind w:left="4857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</w:t>
      </w:r>
      <w:r w:rsidR="005C2117" w:rsidRPr="00A94D32">
        <w:rPr>
          <w:rFonts w:hint="cs"/>
          <w:sz w:val="28"/>
          <w:szCs w:val="28"/>
          <w:rtl/>
        </w:rPr>
        <w:t xml:space="preserve"> </w:t>
      </w:r>
      <w:r w:rsidR="00803632" w:rsidRPr="00A94D32">
        <w:rPr>
          <w:rFonts w:hint="cs"/>
          <w:sz w:val="28"/>
          <w:szCs w:val="28"/>
          <w:rtl/>
        </w:rPr>
        <w:t xml:space="preserve">- </w:t>
      </w:r>
      <w:r w:rsidR="00AD27AC" w:rsidRPr="00A94D32">
        <w:rPr>
          <w:rFonts w:hint="cs"/>
          <w:sz w:val="28"/>
          <w:szCs w:val="28"/>
          <w:rtl/>
        </w:rPr>
        <w:t xml:space="preserve"> حضور مؤتمر مراجعة برنامج الدعم الفني</w:t>
      </w:r>
      <w:r w:rsidR="005C2117" w:rsidRPr="00A94D32">
        <w:rPr>
          <w:rFonts w:hint="cs"/>
          <w:sz w:val="28"/>
          <w:szCs w:val="28"/>
          <w:rtl/>
        </w:rPr>
        <w:t xml:space="preserve"> </w:t>
      </w:r>
      <w:r w:rsidR="00AD27AC" w:rsidRPr="00A94D32">
        <w:rPr>
          <w:rFonts w:hint="cs"/>
          <w:sz w:val="28"/>
          <w:szCs w:val="28"/>
          <w:rtl/>
        </w:rPr>
        <w:t>للمدمرات ( أمريكا ) عام 2009 .</w:t>
      </w:r>
    </w:p>
    <w:p w14:paraId="38E4A68D" w14:textId="11FD1237" w:rsidR="00AD27AC" w:rsidRPr="00A94D32" w:rsidRDefault="005C2117" w:rsidP="005C2117">
      <w:pPr>
        <w:bidi/>
        <w:ind w:left="4857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</w:t>
      </w:r>
      <w:r w:rsidR="00803632"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حضور مؤتمر مراجعة برنامج الدعم الفني للمدمرات ( أمريكا ) عام 2010 .</w:t>
      </w:r>
    </w:p>
    <w:p w14:paraId="36D630C9" w14:textId="7068A737" w:rsidR="00AD27AC" w:rsidRPr="00A94D32" w:rsidRDefault="005C2117" w:rsidP="005C2117">
      <w:pPr>
        <w:bidi/>
        <w:ind w:left="4857" w:right="0" w:hanging="4431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  </w:t>
      </w:r>
      <w:r w:rsidR="004F120D">
        <w:rPr>
          <w:rFonts w:hint="cs"/>
          <w:sz w:val="28"/>
          <w:szCs w:val="28"/>
          <w:rtl/>
        </w:rPr>
        <w:t xml:space="preserve">      </w:t>
      </w:r>
      <w:r w:rsidR="00803632"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المشاركة في المؤتمر البحري العالمي الإفتتاحي لسفن البحرية ( نيجيريا ) عام 2012 </w:t>
      </w:r>
    </w:p>
    <w:p w14:paraId="521A6663" w14:textId="129023E1" w:rsidR="00AD27AC" w:rsidRPr="00A94D32" w:rsidRDefault="00803632" w:rsidP="00B973C9">
      <w:pPr>
        <w:bidi/>
        <w:ind w:left="4857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حضور معرض الدفاع الثامن ( 2014 </w:t>
      </w:r>
      <w:r w:rsidR="00AD27AC" w:rsidRPr="00A94D32">
        <w:rPr>
          <w:sz w:val="28"/>
          <w:szCs w:val="28"/>
        </w:rPr>
        <w:t>AAD</w:t>
      </w:r>
      <w:r w:rsidR="00AD27AC" w:rsidRPr="00A94D32">
        <w:rPr>
          <w:rFonts w:hint="cs"/>
          <w:sz w:val="28"/>
          <w:szCs w:val="28"/>
          <w:rtl/>
        </w:rPr>
        <w:t>)  بقاعة وتركلووف الجوية بمدينة ( بريتوريا ) ( جنوب أفريقيا )</w:t>
      </w:r>
    </w:p>
    <w:p w14:paraId="59D6B5DC" w14:textId="79E3D7A5" w:rsidR="00AD27AC" w:rsidRPr="00A94D32" w:rsidRDefault="00B973C9" w:rsidP="00B973C9">
      <w:pPr>
        <w:bidi/>
        <w:ind w:left="4857" w:right="0" w:hanging="4431"/>
        <w:rPr>
          <w:sz w:val="28"/>
          <w:szCs w:val="28"/>
        </w:rPr>
      </w:pPr>
      <w:r w:rsidRPr="00A94D32">
        <w:rPr>
          <w:rFonts w:hint="cs"/>
          <w:sz w:val="28"/>
          <w:szCs w:val="28"/>
          <w:rtl/>
        </w:rPr>
        <w:t xml:space="preserve">                                            </w:t>
      </w:r>
      <w:r w:rsidR="004F120D">
        <w:rPr>
          <w:rFonts w:hint="cs"/>
          <w:sz w:val="28"/>
          <w:szCs w:val="28"/>
          <w:rtl/>
        </w:rPr>
        <w:t xml:space="preserve">      </w:t>
      </w:r>
      <w:r w:rsidR="00803632" w:rsidRPr="00A94D32">
        <w:rPr>
          <w:rFonts w:hint="cs"/>
          <w:sz w:val="28"/>
          <w:szCs w:val="28"/>
          <w:rtl/>
        </w:rPr>
        <w:t>-</w:t>
      </w:r>
      <w:r w:rsidR="00AD27AC" w:rsidRPr="00A94D32">
        <w:rPr>
          <w:rFonts w:hint="cs"/>
          <w:sz w:val="28"/>
          <w:szCs w:val="28"/>
          <w:rtl/>
        </w:rPr>
        <w:t xml:space="preserve"> التفتيش على المهمات المطلوبة لمشروع توريد ونش رافع  للسفن حمولة ( 200 )  طن ( إيطاليا ) 2016</w:t>
      </w:r>
    </w:p>
    <w:p w14:paraId="1D0BA738" w14:textId="03A42E47" w:rsidR="00AD27AC" w:rsidRPr="00A94D32" w:rsidRDefault="00803632" w:rsidP="00B973C9">
      <w:pPr>
        <w:bidi/>
        <w:ind w:left="4857" w:right="0"/>
        <w:rPr>
          <w:sz w:val="28"/>
          <w:szCs w:val="28"/>
          <w:rtl/>
        </w:rPr>
      </w:pPr>
      <w:r w:rsidRPr="00A94D32">
        <w:rPr>
          <w:rFonts w:hint="cs"/>
          <w:sz w:val="28"/>
          <w:szCs w:val="28"/>
          <w:rtl/>
        </w:rPr>
        <w:t xml:space="preserve">- </w:t>
      </w:r>
      <w:r w:rsidR="00AD27AC" w:rsidRPr="00A94D32">
        <w:rPr>
          <w:rFonts w:hint="cs"/>
          <w:sz w:val="28"/>
          <w:szCs w:val="28"/>
          <w:rtl/>
        </w:rPr>
        <w:t xml:space="preserve">زيارات تدريبية إلي كل من تونس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المغرب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البرتغال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فرنسا- إيطاليا - اليونان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تركيا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رومانيا- المملكة العربية السعودية </w:t>
      </w:r>
      <w:r w:rsidR="00AD27AC" w:rsidRPr="00A94D32">
        <w:rPr>
          <w:sz w:val="28"/>
          <w:szCs w:val="28"/>
          <w:rtl/>
        </w:rPr>
        <w:t>–</w:t>
      </w:r>
      <w:r w:rsidR="00AD27AC" w:rsidRPr="00A94D32">
        <w:rPr>
          <w:rFonts w:hint="cs"/>
          <w:sz w:val="28"/>
          <w:szCs w:val="28"/>
          <w:rtl/>
        </w:rPr>
        <w:t xml:space="preserve"> دولة الإمارات العربية المتحدة - دولة البحرين </w:t>
      </w:r>
      <w:r w:rsidR="00B973C9" w:rsidRPr="00A94D32">
        <w:rPr>
          <w:rFonts w:hint="cs"/>
          <w:sz w:val="28"/>
          <w:szCs w:val="28"/>
          <w:rtl/>
        </w:rPr>
        <w:t>.</w:t>
      </w:r>
    </w:p>
    <w:p w14:paraId="6591F1DE" w14:textId="77777777" w:rsidR="00251FF2" w:rsidRPr="00AD27AC" w:rsidRDefault="00251FF2" w:rsidP="00251FF2">
      <w:pPr>
        <w:bidi/>
        <w:ind w:right="450"/>
        <w:jc w:val="lowKashida"/>
        <w:rPr>
          <w:b/>
          <w:bCs/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1FD7D03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4B1C033" w14:textId="77777777" w:rsidR="00251FF2" w:rsidRDefault="00251FF2" w:rsidP="00251FF2">
      <w:pPr>
        <w:bidi/>
        <w:ind w:right="450"/>
        <w:jc w:val="lowKashida"/>
        <w:rPr>
          <w:b/>
        </w:rPr>
      </w:pPr>
    </w:p>
    <w:p w14:paraId="77B15BA7" w14:textId="77777777" w:rsidR="00ED28F4" w:rsidRDefault="00ED28F4" w:rsidP="00ED28F4">
      <w:pPr>
        <w:bidi/>
        <w:ind w:right="450"/>
        <w:jc w:val="lowKashida"/>
        <w:rPr>
          <w:b/>
        </w:rPr>
      </w:pPr>
    </w:p>
    <w:p w14:paraId="6A16114C" w14:textId="77777777" w:rsidR="00ED28F4" w:rsidRDefault="00ED28F4" w:rsidP="00ED28F4">
      <w:pPr>
        <w:bidi/>
        <w:ind w:right="450"/>
        <w:jc w:val="lowKashida"/>
        <w:rPr>
          <w:b/>
        </w:rPr>
      </w:pPr>
    </w:p>
    <w:p w14:paraId="6BA285B8" w14:textId="77777777" w:rsidR="00ED28F4" w:rsidRPr="0054375C" w:rsidRDefault="00ED28F4" w:rsidP="00ED28F4">
      <w:pPr>
        <w:bidi/>
        <w:ind w:right="450"/>
        <w:jc w:val="lowKashida"/>
        <w:rPr>
          <w:b/>
        </w:rPr>
      </w:pPr>
    </w:p>
    <w:tbl>
      <w:tblPr>
        <w:tblW w:w="6508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08"/>
      </w:tblGrid>
      <w:tr w:rsidR="0054375C" w:rsidRPr="00426001" w14:paraId="4DD1C455" w14:textId="77777777" w:rsidTr="00613A14">
        <w:trPr>
          <w:trHeight w:val="693"/>
        </w:trPr>
        <w:tc>
          <w:tcPr>
            <w:tcW w:w="6508" w:type="dxa"/>
            <w:shd w:val="clear" w:color="auto" w:fill="31521B" w:themeFill="accent2" w:themeFillShade="80"/>
            <w:vAlign w:val="center"/>
          </w:tcPr>
          <w:p w14:paraId="0A85E5E9" w14:textId="01B87C91" w:rsidR="0054375C" w:rsidRPr="006719E2" w:rsidRDefault="002E77CD" w:rsidP="00B63191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149775" wp14:editId="04DA2A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354965</wp:posOffset>
                      </wp:positionV>
                      <wp:extent cx="227330" cy="311150"/>
                      <wp:effectExtent l="0" t="3810" r="0" b="0"/>
                      <wp:wrapNone/>
                      <wp:docPr id="1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EE7D92" w14:textId="77777777" w:rsidR="00EC2B36" w:rsidRPr="00AF4EA4" w:rsidRDefault="00EC2B36" w:rsidP="00EC2B3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style="position:absolute;left:0;text-align:left;margin-left:0;margin-top:27.95pt;width:17.9pt;height:24.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EE7D92" w14:textId="77777777" w:rsidR="00EC2B36" w:rsidRPr="00AF4EA4" w:rsidRDefault="00EC2B36" w:rsidP="00EC2B3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375C" w:rsidRPr="0054375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</w:t>
            </w:r>
            <w:r w:rsidR="00B63191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دس</w:t>
            </w:r>
            <w:r w:rsidR="00915548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اً</w:t>
            </w:r>
            <w:r w:rsidR="0054375C" w:rsidRPr="0054375C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="00251FF2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</w:t>
            </w:r>
            <w:r w:rsidR="0054375C" w:rsidRPr="0054375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جوائز</w:t>
            </w:r>
            <w:r w:rsidR="0054375C" w:rsidRPr="0054375C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 :</w:t>
            </w:r>
          </w:p>
        </w:tc>
        <w:bookmarkStart w:id="0" w:name="_GoBack"/>
        <w:bookmarkEnd w:id="0"/>
      </w:tr>
    </w:tbl>
    <w:p w14:paraId="61A13B92" w14:textId="68008B71" w:rsidR="0054375C" w:rsidRDefault="0054375C" w:rsidP="002E77CD">
      <w:pPr>
        <w:bidi/>
        <w:spacing w:line="276" w:lineRule="auto"/>
        <w:ind w:left="5040" w:right="450"/>
        <w:jc w:val="lowKashida"/>
        <w:rPr>
          <w:sz w:val="28"/>
          <w:szCs w:val="28"/>
          <w:rtl/>
        </w:rPr>
      </w:pPr>
    </w:p>
    <w:p w14:paraId="18FF0B1E" w14:textId="77777777" w:rsidR="00251FF2" w:rsidRPr="00B36D19" w:rsidRDefault="00251FF2" w:rsidP="004B04FA">
      <w:pPr>
        <w:bidi/>
        <w:spacing w:line="276" w:lineRule="auto"/>
        <w:ind w:left="5040" w:right="450"/>
        <w:jc w:val="center"/>
        <w:rPr>
          <w:sz w:val="28"/>
          <w:szCs w:val="32"/>
          <w:rtl/>
        </w:rPr>
      </w:pPr>
    </w:p>
    <w:p w14:paraId="2656206B" w14:textId="393824F7" w:rsidR="00B36D19" w:rsidRPr="004B04FA" w:rsidRDefault="004B04FA" w:rsidP="00F057C4">
      <w:pPr>
        <w:tabs>
          <w:tab w:val="left" w:pos="3694"/>
          <w:tab w:val="center" w:pos="6240"/>
        </w:tabs>
        <w:bidi/>
        <w:spacing w:after="200" w:line="276" w:lineRule="auto"/>
        <w:ind w:left="961" w:right="0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="00F057C4">
        <w:rPr>
          <w:rFonts w:hint="cs"/>
          <w:sz w:val="28"/>
          <w:szCs w:val="28"/>
          <w:rtl/>
        </w:rPr>
        <w:t xml:space="preserve">                - </w:t>
      </w:r>
      <w:r w:rsidR="00B36D19" w:rsidRPr="004B04FA">
        <w:rPr>
          <w:rFonts w:hint="cs"/>
          <w:sz w:val="28"/>
          <w:szCs w:val="28"/>
          <w:rtl/>
        </w:rPr>
        <w:t>ميدالية الخدمة الطويلة  والقدوة  الحسنة</w:t>
      </w:r>
    </w:p>
    <w:p w14:paraId="512673B9" w14:textId="39EEEE46" w:rsidR="00B36D19" w:rsidRPr="004B04FA" w:rsidRDefault="004B04FA" w:rsidP="00F057C4">
      <w:pPr>
        <w:bidi/>
        <w:spacing w:after="200" w:line="276" w:lineRule="auto"/>
        <w:ind w:left="961" w:right="0"/>
        <w:jc w:val="both"/>
        <w:rPr>
          <w:sz w:val="28"/>
          <w:szCs w:val="28"/>
          <w:rtl/>
        </w:rPr>
      </w:pPr>
      <w:r w:rsidRPr="004B04FA">
        <w:rPr>
          <w:rFonts w:hint="cs"/>
          <w:sz w:val="28"/>
          <w:szCs w:val="28"/>
          <w:rtl/>
        </w:rPr>
        <w:t xml:space="preserve">                                             </w:t>
      </w:r>
      <w:r>
        <w:rPr>
          <w:rFonts w:hint="cs"/>
          <w:sz w:val="28"/>
          <w:szCs w:val="28"/>
          <w:rtl/>
        </w:rPr>
        <w:t xml:space="preserve">  -</w:t>
      </w:r>
      <w:r w:rsidRPr="004B04FA">
        <w:rPr>
          <w:rFonts w:hint="cs"/>
          <w:sz w:val="28"/>
          <w:szCs w:val="28"/>
          <w:rtl/>
        </w:rPr>
        <w:t xml:space="preserve"> </w:t>
      </w:r>
      <w:r w:rsidR="00B36D19" w:rsidRPr="004B04FA">
        <w:rPr>
          <w:rFonts w:hint="cs"/>
          <w:sz w:val="28"/>
          <w:szCs w:val="28"/>
          <w:rtl/>
        </w:rPr>
        <w:t>نوط الواجب العسكري من الدرجة الثالثة</w:t>
      </w:r>
    </w:p>
    <w:p w14:paraId="4B326BA7" w14:textId="1E37C567" w:rsidR="00B36D19" w:rsidRPr="004B04FA" w:rsidRDefault="004B04FA" w:rsidP="00F057C4">
      <w:pPr>
        <w:bidi/>
        <w:spacing w:after="200" w:line="276" w:lineRule="auto"/>
        <w:ind w:left="1276" w:right="0"/>
        <w:jc w:val="both"/>
        <w:rPr>
          <w:sz w:val="28"/>
          <w:szCs w:val="28"/>
          <w:rtl/>
        </w:rPr>
      </w:pPr>
      <w:r w:rsidRPr="004B04FA">
        <w:rPr>
          <w:rFonts w:hint="cs"/>
          <w:sz w:val="28"/>
          <w:szCs w:val="28"/>
          <w:rtl/>
        </w:rPr>
        <w:t xml:space="preserve">                         </w:t>
      </w:r>
      <w:r>
        <w:rPr>
          <w:rFonts w:hint="cs"/>
          <w:sz w:val="28"/>
          <w:szCs w:val="28"/>
          <w:rtl/>
        </w:rPr>
        <w:t xml:space="preserve">                  </w:t>
      </w:r>
      <w:r w:rsidRPr="004B04FA">
        <w:rPr>
          <w:rFonts w:hint="cs"/>
          <w:sz w:val="28"/>
          <w:szCs w:val="28"/>
          <w:rtl/>
        </w:rPr>
        <w:t xml:space="preserve">- </w:t>
      </w:r>
      <w:r w:rsidR="00B36D19" w:rsidRPr="004B04FA">
        <w:rPr>
          <w:rFonts w:hint="cs"/>
          <w:sz w:val="28"/>
          <w:szCs w:val="28"/>
          <w:rtl/>
        </w:rPr>
        <w:t>ميدالية 25 يناير ..</w:t>
      </w:r>
    </w:p>
    <w:p w14:paraId="6858D1A3" w14:textId="5C9CCF51" w:rsidR="00B36D19" w:rsidRPr="004B04FA" w:rsidRDefault="004B04FA" w:rsidP="00F057C4">
      <w:pPr>
        <w:bidi/>
        <w:spacing w:after="200" w:line="276" w:lineRule="auto"/>
        <w:ind w:left="3402" w:right="0"/>
        <w:jc w:val="both"/>
        <w:rPr>
          <w:sz w:val="28"/>
          <w:szCs w:val="28"/>
          <w:rtl/>
        </w:rPr>
      </w:pPr>
      <w:r w:rsidRPr="004B04FA">
        <w:rPr>
          <w:rFonts w:hint="cs"/>
          <w:sz w:val="28"/>
          <w:szCs w:val="28"/>
          <w:rtl/>
        </w:rPr>
        <w:t xml:space="preserve">              </w:t>
      </w:r>
      <w:r>
        <w:rPr>
          <w:rFonts w:hint="cs"/>
          <w:sz w:val="28"/>
          <w:szCs w:val="28"/>
          <w:rtl/>
        </w:rPr>
        <w:t xml:space="preserve">    </w:t>
      </w:r>
      <w:r w:rsidRPr="004B04FA">
        <w:rPr>
          <w:rFonts w:hint="cs"/>
          <w:sz w:val="28"/>
          <w:szCs w:val="28"/>
          <w:rtl/>
        </w:rPr>
        <w:t xml:space="preserve"> - </w:t>
      </w:r>
      <w:r w:rsidR="00B36D19" w:rsidRPr="004B04FA">
        <w:rPr>
          <w:rFonts w:hint="cs"/>
          <w:sz w:val="28"/>
          <w:szCs w:val="28"/>
          <w:rtl/>
        </w:rPr>
        <w:t>نوط الخدمة الممتازة .</w:t>
      </w:r>
    </w:p>
    <w:p w14:paraId="326F509A" w14:textId="173440A9" w:rsidR="00B36D19" w:rsidRPr="004B04FA" w:rsidRDefault="004B04FA" w:rsidP="00F057C4">
      <w:pPr>
        <w:bidi/>
        <w:spacing w:after="200" w:line="276" w:lineRule="auto"/>
        <w:ind w:left="3402" w:right="0"/>
        <w:jc w:val="both"/>
        <w:rPr>
          <w:sz w:val="28"/>
          <w:szCs w:val="28"/>
          <w:rtl/>
        </w:rPr>
      </w:pPr>
      <w:r w:rsidRPr="004B04FA">
        <w:rPr>
          <w:rFonts w:hint="cs"/>
          <w:sz w:val="28"/>
          <w:szCs w:val="28"/>
          <w:rtl/>
        </w:rPr>
        <w:t xml:space="preserve">               </w:t>
      </w:r>
      <w:r>
        <w:rPr>
          <w:rFonts w:hint="cs"/>
          <w:sz w:val="28"/>
          <w:szCs w:val="28"/>
          <w:rtl/>
        </w:rPr>
        <w:t xml:space="preserve">    </w:t>
      </w:r>
      <w:r w:rsidRPr="004B04FA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="00B36D19" w:rsidRPr="004B04FA">
        <w:rPr>
          <w:rFonts w:hint="cs"/>
          <w:sz w:val="28"/>
          <w:szCs w:val="28"/>
          <w:rtl/>
        </w:rPr>
        <w:t>ميدالية  30يونيو 2013 .</w:t>
      </w:r>
    </w:p>
    <w:p w14:paraId="7373FD7B" w14:textId="29B838B5" w:rsidR="00B36D19" w:rsidRPr="004B04FA" w:rsidRDefault="004B04FA" w:rsidP="00F057C4">
      <w:pPr>
        <w:bidi/>
        <w:spacing w:after="200" w:line="276" w:lineRule="auto"/>
        <w:ind w:left="3402" w:right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</w:t>
      </w:r>
      <w:r w:rsidR="00F057C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- </w:t>
      </w:r>
      <w:r w:rsidR="00B36D19" w:rsidRPr="004B04FA">
        <w:rPr>
          <w:rFonts w:hint="cs"/>
          <w:sz w:val="28"/>
          <w:szCs w:val="28"/>
          <w:rtl/>
        </w:rPr>
        <w:t>نوط الواجب العسكري  من الطبقة  الأولى.</w:t>
      </w:r>
    </w:p>
    <w:p w14:paraId="45DBB32E" w14:textId="18774CBF" w:rsidR="00426F36" w:rsidRPr="004F120D" w:rsidRDefault="00426F36" w:rsidP="00426F36">
      <w:pPr>
        <w:bidi/>
        <w:rPr>
          <w:sz w:val="28"/>
          <w:szCs w:val="28"/>
        </w:rPr>
      </w:pPr>
    </w:p>
    <w:sectPr w:rsidR="00426F36" w:rsidRPr="004F120D" w:rsidSect="00EE7006">
      <w:headerReference w:type="default" r:id="rId13"/>
      <w:footerReference w:type="default" r:id="rId14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39870" w14:textId="77777777" w:rsidR="001F3AC3" w:rsidRDefault="001F3AC3" w:rsidP="00C51CF5">
      <w:r>
        <w:separator/>
      </w:r>
    </w:p>
  </w:endnote>
  <w:endnote w:type="continuationSeparator" w:id="0">
    <w:p w14:paraId="78DED0E0" w14:textId="77777777" w:rsidR="001F3AC3" w:rsidRDefault="001F3AC3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5C4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5C4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CCE7B" w14:textId="77777777" w:rsidR="001F3AC3" w:rsidRDefault="001F3AC3" w:rsidP="00C51CF5">
      <w:r>
        <w:separator/>
      </w:r>
    </w:p>
  </w:footnote>
  <w:footnote w:type="continuationSeparator" w:id="0">
    <w:p w14:paraId="1D17FE12" w14:textId="77777777" w:rsidR="001F3AC3" w:rsidRDefault="001F3AC3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392B377A">
              <wp:simplePos x="0" y="0"/>
              <wp:positionH relativeFrom="page">
                <wp:posOffset>4674401</wp:posOffset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368.05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6084B"/>
    <w:multiLevelType w:val="hybridMultilevel"/>
    <w:tmpl w:val="B366E092"/>
    <w:lvl w:ilvl="0" w:tplc="548A8E16">
      <w:start w:val="1"/>
      <w:numFmt w:val="arabicAbjad"/>
      <w:lvlText w:val="%1-"/>
      <w:lvlJc w:val="center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CD06A7"/>
    <w:multiLevelType w:val="hybridMultilevel"/>
    <w:tmpl w:val="EF5AD960"/>
    <w:lvl w:ilvl="0" w:tplc="B25ABCD2">
      <w:start w:val="1"/>
      <w:numFmt w:val="arabicAbjad"/>
      <w:lvlText w:val="%1-"/>
      <w:lvlJc w:val="center"/>
      <w:pPr>
        <w:ind w:left="132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5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A3904"/>
    <w:multiLevelType w:val="hybridMultilevel"/>
    <w:tmpl w:val="3DBA6240"/>
    <w:lvl w:ilvl="0" w:tplc="FBB6039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07500"/>
    <w:multiLevelType w:val="hybridMultilevel"/>
    <w:tmpl w:val="692AF99E"/>
    <w:lvl w:ilvl="0" w:tplc="5874C8A8">
      <w:start w:val="2"/>
      <w:numFmt w:val="arabicAlpha"/>
      <w:lvlText w:val="%1-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8">
    <w:nsid w:val="1C506B40"/>
    <w:multiLevelType w:val="hybridMultilevel"/>
    <w:tmpl w:val="0A748588"/>
    <w:lvl w:ilvl="0" w:tplc="389C458A">
      <w:start w:val="5"/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169BF"/>
    <w:multiLevelType w:val="hybridMultilevel"/>
    <w:tmpl w:val="8C644560"/>
    <w:lvl w:ilvl="0" w:tplc="51B02C4A">
      <w:start w:val="7"/>
      <w:numFmt w:val="arabicAlpha"/>
      <w:lvlText w:val="%1-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1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47B2A"/>
    <w:multiLevelType w:val="hybridMultilevel"/>
    <w:tmpl w:val="041AAAAA"/>
    <w:lvl w:ilvl="0" w:tplc="F80A1F3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5D3F8A"/>
    <w:multiLevelType w:val="hybridMultilevel"/>
    <w:tmpl w:val="8E000D16"/>
    <w:lvl w:ilvl="0" w:tplc="67640030">
      <w:start w:val="1"/>
      <w:numFmt w:val="arabicAbjad"/>
      <w:lvlText w:val="%1-"/>
      <w:lvlJc w:val="center"/>
      <w:pPr>
        <w:ind w:left="78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>
    <w:nsid w:val="50D123A8"/>
    <w:multiLevelType w:val="hybridMultilevel"/>
    <w:tmpl w:val="44CCBB80"/>
    <w:lvl w:ilvl="0" w:tplc="69A8BEAC">
      <w:start w:val="5"/>
      <w:numFmt w:val="arabicAlpha"/>
      <w:lvlText w:val="%1-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71F51"/>
    <w:multiLevelType w:val="hybridMultilevel"/>
    <w:tmpl w:val="1DA0E91E"/>
    <w:lvl w:ilvl="0" w:tplc="548A8E16">
      <w:start w:val="1"/>
      <w:numFmt w:val="arabicAbjad"/>
      <w:lvlText w:val="%1-"/>
      <w:lvlJc w:val="center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7115251"/>
    <w:multiLevelType w:val="hybridMultilevel"/>
    <w:tmpl w:val="B79C6FEE"/>
    <w:lvl w:ilvl="0" w:tplc="E6DE8D50">
      <w:start w:val="5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86829"/>
    <w:multiLevelType w:val="hybridMultilevel"/>
    <w:tmpl w:val="922E6AD6"/>
    <w:lvl w:ilvl="0" w:tplc="0024B230">
      <w:start w:val="5"/>
      <w:numFmt w:val="bullet"/>
      <w:lvlText w:val="-"/>
      <w:lvlJc w:val="left"/>
      <w:pPr>
        <w:ind w:left="1207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9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45421"/>
    <w:multiLevelType w:val="hybridMultilevel"/>
    <w:tmpl w:val="60AC084E"/>
    <w:lvl w:ilvl="0" w:tplc="DD12A3DA">
      <w:start w:val="1"/>
      <w:numFmt w:val="arabicAbjad"/>
      <w:lvlText w:val="%1-"/>
      <w:lvlJc w:val="center"/>
      <w:pPr>
        <w:ind w:left="144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3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34">
    <w:nsid w:val="78C03605"/>
    <w:multiLevelType w:val="hybridMultilevel"/>
    <w:tmpl w:val="FC8040C2"/>
    <w:lvl w:ilvl="0" w:tplc="B68A6B1E">
      <w:start w:val="1"/>
      <w:numFmt w:val="arabicAbjad"/>
      <w:lvlText w:val="%1-"/>
      <w:lvlJc w:val="center"/>
      <w:pPr>
        <w:ind w:left="4896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5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9"/>
  </w:num>
  <w:num w:numId="5">
    <w:abstractNumId w:val="14"/>
  </w:num>
  <w:num w:numId="6">
    <w:abstractNumId w:val="25"/>
  </w:num>
  <w:num w:numId="7">
    <w:abstractNumId w:val="31"/>
  </w:num>
  <w:num w:numId="8">
    <w:abstractNumId w:val="23"/>
  </w:num>
  <w:num w:numId="9">
    <w:abstractNumId w:val="35"/>
  </w:num>
  <w:num w:numId="10">
    <w:abstractNumId w:val="18"/>
  </w:num>
  <w:num w:numId="11">
    <w:abstractNumId w:val="2"/>
  </w:num>
  <w:num w:numId="12">
    <w:abstractNumId w:val="36"/>
  </w:num>
  <w:num w:numId="13">
    <w:abstractNumId w:val="37"/>
  </w:num>
  <w:num w:numId="14">
    <w:abstractNumId w:val="21"/>
  </w:num>
  <w:num w:numId="15">
    <w:abstractNumId w:val="11"/>
  </w:num>
  <w:num w:numId="16">
    <w:abstractNumId w:val="32"/>
  </w:num>
  <w:num w:numId="17">
    <w:abstractNumId w:val="15"/>
  </w:num>
  <w:num w:numId="18">
    <w:abstractNumId w:val="3"/>
  </w:num>
  <w:num w:numId="19">
    <w:abstractNumId w:val="9"/>
  </w:num>
  <w:num w:numId="20">
    <w:abstractNumId w:val="24"/>
  </w:num>
  <w:num w:numId="21">
    <w:abstractNumId w:val="33"/>
  </w:num>
  <w:num w:numId="22">
    <w:abstractNumId w:val="19"/>
  </w:num>
  <w:num w:numId="23">
    <w:abstractNumId w:val="20"/>
  </w:num>
  <w:num w:numId="24">
    <w:abstractNumId w:val="12"/>
  </w:num>
  <w:num w:numId="25">
    <w:abstractNumId w:val="30"/>
  </w:num>
  <w:num w:numId="26">
    <w:abstractNumId w:val="26"/>
  </w:num>
  <w:num w:numId="27">
    <w:abstractNumId w:val="17"/>
  </w:num>
  <w:num w:numId="28">
    <w:abstractNumId w:val="4"/>
  </w:num>
  <w:num w:numId="29">
    <w:abstractNumId w:val="7"/>
  </w:num>
  <w:num w:numId="30">
    <w:abstractNumId w:val="22"/>
  </w:num>
  <w:num w:numId="31">
    <w:abstractNumId w:val="10"/>
  </w:num>
  <w:num w:numId="32">
    <w:abstractNumId w:val="34"/>
  </w:num>
  <w:num w:numId="33">
    <w:abstractNumId w:val="1"/>
  </w:num>
  <w:num w:numId="34">
    <w:abstractNumId w:val="6"/>
  </w:num>
  <w:num w:numId="35">
    <w:abstractNumId w:val="16"/>
  </w:num>
  <w:num w:numId="36">
    <w:abstractNumId w:val="28"/>
  </w:num>
  <w:num w:numId="37">
    <w:abstractNumId w:val="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1F3AC3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3E0371"/>
    <w:rsid w:val="00401133"/>
    <w:rsid w:val="00426001"/>
    <w:rsid w:val="00426F36"/>
    <w:rsid w:val="00431999"/>
    <w:rsid w:val="00437C06"/>
    <w:rsid w:val="00443E2D"/>
    <w:rsid w:val="00494D85"/>
    <w:rsid w:val="004B04FA"/>
    <w:rsid w:val="004F120D"/>
    <w:rsid w:val="004F1F39"/>
    <w:rsid w:val="004F1F81"/>
    <w:rsid w:val="00525E3E"/>
    <w:rsid w:val="005303BF"/>
    <w:rsid w:val="00543127"/>
    <w:rsid w:val="0054375C"/>
    <w:rsid w:val="00572086"/>
    <w:rsid w:val="0057611C"/>
    <w:rsid w:val="00586B00"/>
    <w:rsid w:val="00597871"/>
    <w:rsid w:val="005B64B1"/>
    <w:rsid w:val="005C2117"/>
    <w:rsid w:val="005D47DE"/>
    <w:rsid w:val="005F20F0"/>
    <w:rsid w:val="005F364E"/>
    <w:rsid w:val="00613A14"/>
    <w:rsid w:val="0062123A"/>
    <w:rsid w:val="0062146B"/>
    <w:rsid w:val="00635EF0"/>
    <w:rsid w:val="00646E75"/>
    <w:rsid w:val="00663587"/>
    <w:rsid w:val="00666B0B"/>
    <w:rsid w:val="00667A13"/>
    <w:rsid w:val="006719E2"/>
    <w:rsid w:val="006D409C"/>
    <w:rsid w:val="00735C47"/>
    <w:rsid w:val="00742525"/>
    <w:rsid w:val="00750AEB"/>
    <w:rsid w:val="00750B6D"/>
    <w:rsid w:val="00770450"/>
    <w:rsid w:val="00776643"/>
    <w:rsid w:val="00796188"/>
    <w:rsid w:val="00797579"/>
    <w:rsid w:val="007B4B14"/>
    <w:rsid w:val="007D0F5B"/>
    <w:rsid w:val="007E1BC1"/>
    <w:rsid w:val="00800B6C"/>
    <w:rsid w:val="00803632"/>
    <w:rsid w:val="00813CCC"/>
    <w:rsid w:val="00815672"/>
    <w:rsid w:val="00844109"/>
    <w:rsid w:val="0085757D"/>
    <w:rsid w:val="00882E29"/>
    <w:rsid w:val="0089788F"/>
    <w:rsid w:val="008F290E"/>
    <w:rsid w:val="008F5D97"/>
    <w:rsid w:val="00915548"/>
    <w:rsid w:val="00917AF7"/>
    <w:rsid w:val="0093672F"/>
    <w:rsid w:val="00942045"/>
    <w:rsid w:val="009473DD"/>
    <w:rsid w:val="0095413D"/>
    <w:rsid w:val="00964B9F"/>
    <w:rsid w:val="00967D2F"/>
    <w:rsid w:val="00976C53"/>
    <w:rsid w:val="009A5677"/>
    <w:rsid w:val="009B78F7"/>
    <w:rsid w:val="009F215D"/>
    <w:rsid w:val="00A73BCA"/>
    <w:rsid w:val="00A75FCE"/>
    <w:rsid w:val="00A86E43"/>
    <w:rsid w:val="00A94D32"/>
    <w:rsid w:val="00AC5509"/>
    <w:rsid w:val="00AD05AE"/>
    <w:rsid w:val="00AD27AC"/>
    <w:rsid w:val="00AF4EA4"/>
    <w:rsid w:val="00B0669D"/>
    <w:rsid w:val="00B36D19"/>
    <w:rsid w:val="00B55DDD"/>
    <w:rsid w:val="00B63191"/>
    <w:rsid w:val="00B87058"/>
    <w:rsid w:val="00B90CEF"/>
    <w:rsid w:val="00B956EF"/>
    <w:rsid w:val="00B95D4D"/>
    <w:rsid w:val="00B973C9"/>
    <w:rsid w:val="00BA7838"/>
    <w:rsid w:val="00BB4770"/>
    <w:rsid w:val="00BC038E"/>
    <w:rsid w:val="00BF182B"/>
    <w:rsid w:val="00BF6FB8"/>
    <w:rsid w:val="00C51CF5"/>
    <w:rsid w:val="00C62D8F"/>
    <w:rsid w:val="00C63B16"/>
    <w:rsid w:val="00C658C7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DF2E1A"/>
    <w:rsid w:val="00E2784C"/>
    <w:rsid w:val="00E518A5"/>
    <w:rsid w:val="00E55D74"/>
    <w:rsid w:val="00E67FE1"/>
    <w:rsid w:val="00E774C3"/>
    <w:rsid w:val="00E8541C"/>
    <w:rsid w:val="00EC2B36"/>
    <w:rsid w:val="00EC7941"/>
    <w:rsid w:val="00ED28F4"/>
    <w:rsid w:val="00ED7EBF"/>
    <w:rsid w:val="00EE7006"/>
    <w:rsid w:val="00F057C4"/>
    <w:rsid w:val="00F23811"/>
    <w:rsid w:val="00F34C81"/>
    <w:rsid w:val="00F56513"/>
    <w:rsid w:val="00F700B4"/>
    <w:rsid w:val="00F93CB9"/>
    <w:rsid w:val="00FC5CD1"/>
    <w:rsid w:val="00FD27BC"/>
    <w:rsid w:val="00FD6578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BD06B5-7AF1-45ED-BBC5-E192BBF1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2023-03-08T06:21:00Z</dcterms:created>
  <dcterms:modified xsi:type="dcterms:W3CDTF">2023-05-22T11:15:00Z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