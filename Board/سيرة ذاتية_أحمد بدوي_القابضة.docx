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  <w:rPr>
          <w:rFonts w:hint="cs"/>
          <w:rtl/>
          <w:lang w:bidi="ar-EG"/>
        </w:rPr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D574F9C" w14:textId="77777777" w:rsidR="00666B0B" w:rsidRDefault="00666B0B" w:rsidP="00EE7006">
      <w:pPr>
        <w:bidi/>
        <w:rPr>
          <w:rtl/>
        </w:rPr>
      </w:pPr>
    </w:p>
    <w:p w14:paraId="2995E5A5" w14:textId="77777777" w:rsidR="00666B0B" w:rsidRDefault="00666B0B" w:rsidP="00BC038E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5CCF76C4" w14:textId="3D056339" w:rsidR="00415CC2" w:rsidRDefault="005D1580" w:rsidP="00CE1B6C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>
        <w:rPr>
          <w:rFonts w:hint="cs"/>
          <w:b/>
          <w:bCs/>
          <w:color w:val="538135"/>
          <w:sz w:val="180"/>
          <w:szCs w:val="72"/>
          <w:rtl/>
        </w:rPr>
        <w:t>ال</w:t>
      </w:r>
      <w:r w:rsidR="00415CC2">
        <w:rPr>
          <w:rFonts w:hint="cs"/>
          <w:b/>
          <w:bCs/>
          <w:color w:val="538135"/>
          <w:sz w:val="180"/>
          <w:szCs w:val="72"/>
          <w:rtl/>
        </w:rPr>
        <w:t xml:space="preserve">سيد </w:t>
      </w:r>
      <w:r w:rsidR="00F4331D">
        <w:rPr>
          <w:rFonts w:hint="cs"/>
          <w:b/>
          <w:bCs/>
          <w:color w:val="538135"/>
          <w:sz w:val="180"/>
          <w:szCs w:val="72"/>
          <w:rtl/>
        </w:rPr>
        <w:t>اللواء أ</w:t>
      </w:r>
      <w:r w:rsidR="00C158C7">
        <w:rPr>
          <w:rFonts w:hint="cs"/>
          <w:b/>
          <w:bCs/>
          <w:color w:val="538135"/>
          <w:sz w:val="180"/>
          <w:szCs w:val="72"/>
          <w:rtl/>
        </w:rPr>
        <w:t>.</w:t>
      </w:r>
      <w:r w:rsidR="00CE1B6C">
        <w:rPr>
          <w:rFonts w:hint="cs"/>
          <w:b/>
          <w:bCs/>
          <w:color w:val="538135"/>
          <w:sz w:val="180"/>
          <w:szCs w:val="72"/>
          <w:rtl/>
        </w:rPr>
        <w:t>ح</w:t>
      </w:r>
      <w:r w:rsidR="00415CC2">
        <w:rPr>
          <w:rFonts w:hint="cs"/>
          <w:b/>
          <w:bCs/>
          <w:color w:val="538135"/>
          <w:sz w:val="180"/>
          <w:szCs w:val="72"/>
          <w:rtl/>
        </w:rPr>
        <w:t xml:space="preserve"> </w:t>
      </w:r>
    </w:p>
    <w:p w14:paraId="5591DE4C" w14:textId="77777777" w:rsidR="00CE1B6C" w:rsidRDefault="00CE1B6C" w:rsidP="00F5171A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</w:p>
    <w:p w14:paraId="401D404D" w14:textId="3959CE0F" w:rsidR="00C63B16" w:rsidRPr="00EE7006" w:rsidRDefault="00EE7006" w:rsidP="00F4331D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 w:rsidRPr="00EE7006">
        <w:rPr>
          <w:b/>
          <w:bCs/>
          <w:color w:val="538135"/>
          <w:sz w:val="180"/>
          <w:szCs w:val="72"/>
        </w:rPr>
        <w:t xml:space="preserve"> </w:t>
      </w:r>
      <w:r w:rsidR="00F4331D">
        <w:rPr>
          <w:rFonts w:hint="cs"/>
          <w:b/>
          <w:bCs/>
          <w:color w:val="538135"/>
          <w:sz w:val="180"/>
          <w:szCs w:val="72"/>
          <w:rtl/>
        </w:rPr>
        <w:t>أحمد عبدالخالق بدوي</w:t>
      </w:r>
    </w:p>
    <w:p w14:paraId="3D38955A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</w:rPr>
      </w:pP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3BDF29C0" w14:textId="2A886462" w:rsidR="00666B0B" w:rsidRPr="00966725" w:rsidRDefault="00666B0B" w:rsidP="00EE7006">
      <w:pPr>
        <w:pStyle w:val="Heading1"/>
        <w:bidi/>
        <w:jc w:val="center"/>
        <w:rPr>
          <w:rFonts w:asciiTheme="minorHAnsi" w:eastAsia="GE SS Two Bold" w:hAnsiTheme="minorHAnsi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</w:pPr>
    </w:p>
    <w:p w14:paraId="44A801AE" w14:textId="77777777" w:rsidR="00A71243" w:rsidRDefault="00A71243" w:rsidP="00A71243">
      <w:pPr>
        <w:bidi/>
        <w:rPr>
          <w:lang w:eastAsia="en-US" w:bidi="ar-EG"/>
        </w:rPr>
      </w:pPr>
    </w:p>
    <w:p w14:paraId="7C554879" w14:textId="77777777" w:rsidR="00A71243" w:rsidRDefault="00A71243" w:rsidP="00A71243">
      <w:pPr>
        <w:bidi/>
        <w:rPr>
          <w:lang w:eastAsia="en-US" w:bidi="ar-EG"/>
        </w:rPr>
      </w:pPr>
    </w:p>
    <w:p w14:paraId="6ECA491C" w14:textId="77777777" w:rsidR="00A71243" w:rsidRDefault="00A71243" w:rsidP="00A71243">
      <w:pPr>
        <w:bidi/>
        <w:rPr>
          <w:lang w:eastAsia="en-US" w:bidi="ar-EG"/>
        </w:rPr>
      </w:pPr>
    </w:p>
    <w:p w14:paraId="61639A73" w14:textId="77777777" w:rsidR="00A71243" w:rsidRDefault="00A71243" w:rsidP="00A71243">
      <w:pPr>
        <w:bidi/>
        <w:rPr>
          <w:lang w:eastAsia="en-US" w:bidi="ar-EG"/>
        </w:rPr>
      </w:pPr>
    </w:p>
    <w:p w14:paraId="4529218B" w14:textId="77777777" w:rsidR="00A71243" w:rsidRDefault="00A71243" w:rsidP="00A71243">
      <w:pPr>
        <w:bidi/>
        <w:rPr>
          <w:lang w:eastAsia="en-US" w:bidi="ar-EG"/>
        </w:rPr>
      </w:pPr>
    </w:p>
    <w:p w14:paraId="55F89D53" w14:textId="77777777" w:rsidR="00A71243" w:rsidRDefault="00A71243" w:rsidP="00A71243">
      <w:pPr>
        <w:bidi/>
        <w:rPr>
          <w:lang w:eastAsia="en-US" w:bidi="ar-EG"/>
        </w:rPr>
      </w:pPr>
    </w:p>
    <w:p w14:paraId="3DB84C19" w14:textId="77777777" w:rsidR="00A71243" w:rsidRDefault="00A71243" w:rsidP="00A71243">
      <w:pPr>
        <w:bidi/>
        <w:rPr>
          <w:lang w:eastAsia="en-US" w:bidi="ar-EG"/>
        </w:rPr>
      </w:pPr>
    </w:p>
    <w:p w14:paraId="624C37D7" w14:textId="77777777" w:rsidR="00A71243" w:rsidRDefault="00A71243" w:rsidP="00A71243">
      <w:pPr>
        <w:bidi/>
        <w:rPr>
          <w:lang w:eastAsia="en-US" w:bidi="ar-EG"/>
        </w:rPr>
      </w:pPr>
    </w:p>
    <w:p w14:paraId="21072E5D" w14:textId="77777777" w:rsidR="00A71243" w:rsidRDefault="00A71243" w:rsidP="00A71243">
      <w:pPr>
        <w:bidi/>
        <w:rPr>
          <w:lang w:eastAsia="en-US" w:bidi="ar-EG"/>
        </w:rPr>
      </w:pPr>
    </w:p>
    <w:p w14:paraId="2B8A77E8" w14:textId="77777777" w:rsidR="00A71243" w:rsidRDefault="00A71243" w:rsidP="00A71243">
      <w:pPr>
        <w:bidi/>
        <w:rPr>
          <w:lang w:eastAsia="en-US" w:bidi="ar-EG"/>
        </w:rPr>
      </w:pPr>
    </w:p>
    <w:p w14:paraId="7A26DC1D" w14:textId="77777777" w:rsidR="00A71243" w:rsidRDefault="00A71243" w:rsidP="00A71243">
      <w:pPr>
        <w:bidi/>
        <w:rPr>
          <w:lang w:eastAsia="en-US" w:bidi="ar-EG"/>
        </w:rPr>
      </w:pPr>
    </w:p>
    <w:p w14:paraId="3FD746C3" w14:textId="77777777" w:rsidR="00A71243" w:rsidRDefault="00A71243" w:rsidP="00A71243">
      <w:pPr>
        <w:bidi/>
        <w:rPr>
          <w:lang w:eastAsia="en-US" w:bidi="ar-EG"/>
        </w:rPr>
      </w:pPr>
    </w:p>
    <w:p w14:paraId="40C274FE" w14:textId="77777777" w:rsidR="00A71243" w:rsidRDefault="00A71243" w:rsidP="00A71243">
      <w:pPr>
        <w:bidi/>
        <w:rPr>
          <w:lang w:eastAsia="en-US" w:bidi="ar-EG"/>
        </w:rPr>
      </w:pPr>
    </w:p>
    <w:p w14:paraId="7F0EF90E" w14:textId="77777777" w:rsidR="00A71243" w:rsidRPr="00A71243" w:rsidRDefault="00A71243" w:rsidP="00A71243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  <w:lang w:bidi="ar-EG"/>
        </w:rPr>
      </w:pPr>
    </w:p>
    <w:p w14:paraId="7E4169A9" w14:textId="77777777" w:rsidR="00EE7006" w:rsidRDefault="00EE7006" w:rsidP="00EE7006">
      <w:pPr>
        <w:bidi/>
        <w:rPr>
          <w:rtl/>
        </w:rPr>
      </w:pPr>
    </w:p>
    <w:p w14:paraId="2E7F7E11" w14:textId="4CE81BD8" w:rsidR="00EE7006" w:rsidRDefault="00EE7006" w:rsidP="00EE7006">
      <w:pPr>
        <w:bidi/>
        <w:rPr>
          <w:rtl/>
        </w:rPr>
      </w:pPr>
    </w:p>
    <w:p w14:paraId="6C142DD0" w14:textId="7F811B16" w:rsidR="00EE7006" w:rsidRDefault="00A71243" w:rsidP="00EE7006">
      <w:pPr>
        <w:bidi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993D2" wp14:editId="00B844A6">
                <wp:simplePos x="0" y="0"/>
                <wp:positionH relativeFrom="column">
                  <wp:posOffset>5172075</wp:posOffset>
                </wp:positionH>
                <wp:positionV relativeFrom="paragraph">
                  <wp:posOffset>78740</wp:posOffset>
                </wp:positionV>
                <wp:extent cx="1676400" cy="180022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002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39D3" w14:textId="3C223B83" w:rsidR="00310643" w:rsidRDefault="00310643" w:rsidP="003106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82E447C" wp14:editId="4920C63D">
                                  <wp:extent cx="1465580" cy="1970525"/>
                                  <wp:effectExtent l="0" t="0" r="1270" b="0"/>
                                  <wp:docPr id="14" name="Picture 14" descr="D:\thumbnail_PHOTO-2023-02-10-17-48-5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thumbnail_PHOTO-2023-02-10-17-48-5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580" cy="197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993D2" id="Rectangle 20" o:spid="_x0000_s1026" style="position:absolute;left:0;text-align:left;margin-left:407.25pt;margin-top:6.2pt;width:132pt;height:14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" fillcolor="white [3201]" strokecolor="#63a537 [3205]" strokeweight="2.25pt">
                <v:textbox>
                  <w:txbxContent>
                    <w:p w14:paraId="5EF539D3" w14:textId="3C223B83" w:rsidR="00310643" w:rsidRDefault="00310643" w:rsidP="00310643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82E447C" wp14:editId="4920C63D">
                            <wp:extent cx="1465580" cy="1970525"/>
                            <wp:effectExtent l="0" t="0" r="1270" b="0"/>
                            <wp:docPr id="14" name="Picture 14" descr="D:\thumbnail_PHOTO-2023-02-10-17-48-5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thumbnail_PHOTO-2023-02-10-17-48-5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580" cy="197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D2E6405" w14:textId="37851963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79182F46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B81C181" w:rsidR="00E67FE1" w:rsidRDefault="00E67FE1" w:rsidP="00E67FE1">
      <w:pPr>
        <w:bidi/>
        <w:rPr>
          <w:rtl/>
        </w:rPr>
      </w:pPr>
    </w:p>
    <w:p w14:paraId="4BE9579E" w14:textId="51D31580" w:rsidR="00E67FE1" w:rsidRDefault="00E67FE1" w:rsidP="00E67FE1">
      <w:pPr>
        <w:bidi/>
        <w:rPr>
          <w:rtl/>
        </w:rPr>
      </w:pPr>
    </w:p>
    <w:p w14:paraId="29ECA5D2" w14:textId="76A2265A" w:rsidR="00E67FE1" w:rsidRDefault="00E67FE1" w:rsidP="00E67FE1">
      <w:pPr>
        <w:bidi/>
        <w:rPr>
          <w:rtl/>
        </w:rPr>
      </w:pPr>
    </w:p>
    <w:p w14:paraId="45A64C52" w14:textId="17CAC8EC" w:rsidR="00E67FE1" w:rsidRDefault="00E67FE1" w:rsidP="00E67FE1">
      <w:pPr>
        <w:bidi/>
        <w:rPr>
          <w:rtl/>
          <w:lang w:bidi="ar-EG"/>
        </w:rPr>
      </w:pPr>
    </w:p>
    <w:p w14:paraId="598AC51F" w14:textId="77777777" w:rsidR="00E67FE1" w:rsidRDefault="00E67FE1" w:rsidP="00E67FE1">
      <w:pPr>
        <w:bidi/>
        <w:rPr>
          <w:rtl/>
          <w:lang w:bidi="ar-EG"/>
        </w:rPr>
      </w:pPr>
    </w:p>
    <w:p w14:paraId="32A18F41" w14:textId="5030AC2F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43392" behindDoc="0" locked="0" layoutInCell="1" allowOverlap="1" wp14:anchorId="4FEEF5E3" wp14:editId="1F74972C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11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4682A322" w:rsidR="00EE7006" w:rsidRDefault="00E143EE" w:rsidP="00310643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الاس</w:t>
                                  </w:r>
                                  <w:r w:rsidR="00310643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ـــ</w:t>
                                  </w: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م</w:t>
                                  </w:r>
                                  <w:r w:rsidR="00CE1B6C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:</w:t>
                                  </w:r>
                                  <w:r w:rsidR="00310643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 أحمد عبدالخالق بدوي</w:t>
                                  </w:r>
                                </w:p>
                                <w:p w14:paraId="66D72735" w14:textId="600A51EE" w:rsidR="00EE7006" w:rsidRPr="00EE7006" w:rsidRDefault="00E143EE" w:rsidP="005D1580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ind w:left="1050" w:hanging="105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الوظيفة</w:t>
                                  </w:r>
                                  <w:r w:rsidR="00CE1B6C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:</w:t>
                                  </w:r>
                                  <w:r w:rsidR="00310643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="00310643" w:rsidRPr="005D1580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  <w:t>عضو مجلس الادارة ورئيس قطاع النقل البحري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77777777" w:rsidR="00EE7006" w:rsidRPr="00796188" w:rsidRDefault="00EE7006" w:rsidP="00EE7006">
                                  <w:pPr>
                                    <w:bidi/>
                                    <w:rPr>
                                      <w:lang w:bidi="ar-EG"/>
                                    </w:rPr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71826B36" w:rsidR="00EE7006" w:rsidRPr="00EE7006" w:rsidRDefault="00EE7006" w:rsidP="00F4331D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3C6231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الميلاد:</w:t>
                                  </w:r>
                                  <w:r w:rsidR="00CE1B6C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 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5 </w:t>
                                  </w:r>
                                  <w:r w:rsidR="00CE1B6C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/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11</w:t>
                                  </w:r>
                                  <w:r w:rsidR="00CE1B6C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/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1968</w:t>
                                  </w:r>
                                </w:p>
                                <w:p w14:paraId="205CDC8E" w14:textId="4646E425" w:rsidR="00EE7006" w:rsidRPr="00EE7006" w:rsidRDefault="003C6231" w:rsidP="00F4331D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العنوان: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14 ش بدر الدين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سابا باشا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الإسكندرية.</w:t>
                                  </w:r>
                                </w:p>
                                <w:p w14:paraId="2585EE8E" w14:textId="3357EC7B" w:rsidR="00EE7006" w:rsidRPr="00EE7006" w:rsidRDefault="003C6231" w:rsidP="00CE1B6C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الكلية البحرية.</w:t>
                                  </w:r>
                                </w:p>
                                <w:p w14:paraId="1E1D958E" w14:textId="4F17F9E2" w:rsidR="00EE7006" w:rsidRPr="00EE7006" w:rsidRDefault="003C6231" w:rsidP="00CE1B6C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الجنسية :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مصري.</w:t>
                                  </w:r>
                                </w:p>
                                <w:p w14:paraId="6FFF2580" w14:textId="65DA2CB7" w:rsidR="00EE7006" w:rsidRPr="00EE7006" w:rsidRDefault="008A36A5" w:rsidP="00CE1B6C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F4331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الإنجليزية.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lang w:bidi="ar-EG"/>
                                    </w:rPr>
                                  </w:pPr>
                                </w:p>
                                <w:p w14:paraId="237183A9" w14:textId="418BBE96" w:rsidR="00EE7006" w:rsidRPr="00415CC2" w:rsidRDefault="00415CC2" w:rsidP="00415CC2">
                                  <w:pPr>
                                    <w:pStyle w:val="Heading2"/>
                                    <w:bidi/>
                                    <w:ind w:right="0"/>
                                    <w:rPr>
                                      <w:color w:val="1B5337" w:themeColor="accent3" w:themeShade="80"/>
                                    </w:rPr>
                                  </w:pPr>
                                  <w:r w:rsidRPr="00415CC2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التواصل</w:t>
                                  </w:r>
                                </w:p>
                                <w:p w14:paraId="0CF3096C" w14:textId="28AB3469" w:rsidR="001C6629" w:rsidRDefault="001C6629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color w:val="1B5337" w:themeColor="accent3" w:themeShade="8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البطاقة :</w:t>
                                  </w:r>
                                  <w:r w:rsidR="00F4331D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54D4C176" w14:textId="77777777" w:rsidR="003B24B9" w:rsidRDefault="00EE7006" w:rsidP="001C6629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6015F183" w14:textId="5265CB83" w:rsidR="00CE1B6C" w:rsidRDefault="00F4331D" w:rsidP="005D1580">
                                  <w:pPr>
                                    <w:bidi/>
                                    <w:ind w:left="360"/>
                                    <w:rPr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eastAsia="en-US" w:bidi="ar-EG"/>
                                    </w:rPr>
                                    <w:t>01025009607</w:t>
                                  </w:r>
                                </w:p>
                                <w:p w14:paraId="2A599E08" w14:textId="36B63B9A" w:rsidR="00EE7006" w:rsidRDefault="00CC710A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97703A1" w:rsidR="003B24B9" w:rsidRPr="00CE1B6C" w:rsidRDefault="00CC710A" w:rsidP="000C72A4">
                                  <w:pPr>
                                    <w:ind w:left="142"/>
                                    <w:rPr>
                                      <w:rStyle w:val="Hyperlink"/>
                                      <w:color w:val="auto"/>
                                      <w:u w:val="none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Email </w:t>
                                  </w:r>
                                  <w:r w:rsidR="00CE1B6C">
                                    <w:rPr>
                                      <w:rFonts w:cs="Tahoma" w:hint="cs"/>
                                      <w:color w:val="1B5337" w:themeColor="accent3" w:themeShade="80"/>
                                      <w:rtl/>
                                    </w:rPr>
                                    <w:t>:</w:t>
                                  </w:r>
                                  <w:r w:rsidR="00CE1B6C" w:rsidRPr="00CE1B6C">
                                    <w:rPr>
                                      <w:rStyle w:val="Hyperlink"/>
                                      <w:u w:val="none"/>
                                    </w:rPr>
                                    <w:t xml:space="preserve"> </w:t>
                                  </w:r>
                                  <w:r w:rsidR="000C72A4">
                                    <w:rPr>
                                      <w:rStyle w:val="Hyperlink"/>
                                      <w:u w:val="none"/>
                                    </w:rPr>
                                    <w:t>A.badawy946@yahoo.com</w:t>
                                  </w:r>
                                </w:p>
                                <w:p w14:paraId="4E2B4120" w14:textId="77777777" w:rsidR="003B24B9" w:rsidRDefault="003B24B9" w:rsidP="005D1580">
                                  <w:pPr>
                                    <w:ind w:left="142"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1C6629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6pt;margin-top:34.6pt;width:215.25pt;height:483.2pt;z-index:2516433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11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4682A322" w:rsidR="00EE7006" w:rsidRDefault="00E143EE" w:rsidP="0031064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الاس</w:t>
                            </w:r>
                            <w:r w:rsidR="00310643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ـــ</w:t>
                            </w: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م</w:t>
                            </w:r>
                            <w:r w:rsidR="00CE1B6C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:</w:t>
                            </w:r>
                            <w:r w:rsidR="00310643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أحمد عبدالخالق بدوي</w:t>
                            </w:r>
                          </w:p>
                          <w:p w14:paraId="66D72735" w14:textId="600A51EE" w:rsidR="00EE7006" w:rsidRPr="00EE7006" w:rsidRDefault="00E143EE" w:rsidP="005D158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left="1050" w:hanging="105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الوظيفة</w:t>
                            </w:r>
                            <w:r w:rsidR="00CE1B6C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:</w:t>
                            </w:r>
                            <w:r w:rsidR="00310643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310643" w:rsidRPr="005D1580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  <w:t>عضو مجلس الادارة ورئيس قطاع النقل البحري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38647DC9" w14:textId="77777777" w:rsidR="00EE7006" w:rsidRPr="00796188" w:rsidRDefault="00EE7006" w:rsidP="00EE7006">
                            <w:pPr>
                              <w:bidi/>
                              <w:rPr>
                                <w:lang w:bidi="ar-EG"/>
                              </w:rPr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71826B36" w:rsidR="00EE7006" w:rsidRPr="00EE7006" w:rsidRDefault="00EE7006" w:rsidP="00F4331D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3C6231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الميلاد:</w:t>
                            </w:r>
                            <w:r w:rsidR="00CE1B6C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 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5 </w:t>
                            </w:r>
                            <w:r w:rsidR="00CE1B6C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/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11</w:t>
                            </w:r>
                            <w:r w:rsidR="00CE1B6C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/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1968</w:t>
                            </w:r>
                          </w:p>
                          <w:p w14:paraId="205CDC8E" w14:textId="4646E425" w:rsidR="00EE7006" w:rsidRPr="00EE7006" w:rsidRDefault="003C6231" w:rsidP="00F4331D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العنوان: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14 ش بدر الدين </w:t>
                            </w:r>
                            <w:r w:rsidR="00F4331D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سابا باشا </w:t>
                            </w:r>
                            <w:r w:rsidR="00F4331D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الإسكندرية.</w:t>
                            </w:r>
                          </w:p>
                          <w:p w14:paraId="2585EE8E" w14:textId="3357EC7B" w:rsidR="00EE7006" w:rsidRPr="00EE7006" w:rsidRDefault="003C6231" w:rsidP="00CE1B6C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الكلية البحرية.</w:t>
                            </w:r>
                          </w:p>
                          <w:p w14:paraId="1E1D958E" w14:textId="4F17F9E2" w:rsidR="00EE7006" w:rsidRPr="00EE7006" w:rsidRDefault="003C6231" w:rsidP="00CE1B6C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الجنسية :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مصري.</w:t>
                            </w:r>
                          </w:p>
                          <w:p w14:paraId="6FFF2580" w14:textId="65DA2CB7" w:rsidR="00EE7006" w:rsidRPr="00EE7006" w:rsidRDefault="008A36A5" w:rsidP="00CE1B6C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F4331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الإنجليزية.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  <w:rPr>
                                <w:lang w:bidi="ar-EG"/>
                              </w:rPr>
                            </w:pPr>
                          </w:p>
                          <w:p w14:paraId="237183A9" w14:textId="418BBE96" w:rsidR="00EE7006" w:rsidRPr="00415CC2" w:rsidRDefault="00415CC2" w:rsidP="00415CC2">
                            <w:pPr>
                              <w:pStyle w:val="Heading2"/>
                              <w:bidi/>
                              <w:ind w:right="0"/>
                              <w:rPr>
                                <w:color w:val="1B5337" w:themeColor="accent3" w:themeShade="80"/>
                              </w:rPr>
                            </w:pPr>
                            <w:r w:rsidRPr="00415CC2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التواصل</w:t>
                            </w:r>
                          </w:p>
                          <w:p w14:paraId="0CF3096C" w14:textId="28AB3469" w:rsidR="001C6629" w:rsidRDefault="001C6629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color w:val="1B5337" w:themeColor="accent3" w:themeShade="8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البطاقة :</w:t>
                            </w:r>
                            <w:r w:rsidR="00F4331D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 xml:space="preserve"> </w:t>
                            </w:r>
                          </w:p>
                          <w:p w14:paraId="54D4C176" w14:textId="77777777" w:rsidR="003B24B9" w:rsidRDefault="00EE7006" w:rsidP="001C6629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6015F183" w14:textId="5265CB83" w:rsidR="00CE1B6C" w:rsidRDefault="00F4331D" w:rsidP="005D1580">
                            <w:pPr>
                              <w:bidi/>
                              <w:ind w:left="360"/>
                              <w:rPr>
                                <w:lang w:eastAsia="en-US"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eastAsia="en-US" w:bidi="ar-EG"/>
                              </w:rPr>
                              <w:t>01025009607</w:t>
                            </w:r>
                          </w:p>
                          <w:p w14:paraId="2A599E08" w14:textId="36B63B9A" w:rsidR="00EE7006" w:rsidRDefault="00CC710A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97703A1" w:rsidR="003B24B9" w:rsidRPr="00CE1B6C" w:rsidRDefault="00CC710A" w:rsidP="000C72A4">
                            <w:pPr>
                              <w:ind w:left="142"/>
                              <w:rPr>
                                <w:rStyle w:val="Hyperlink"/>
                                <w:color w:val="auto"/>
                                <w:u w:val="non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Email </w:t>
                            </w:r>
                            <w:r w:rsidR="00CE1B6C">
                              <w:rPr>
                                <w:rFonts w:cs="Tahoma" w:hint="cs"/>
                                <w:color w:val="1B5337" w:themeColor="accent3" w:themeShade="80"/>
                                <w:rtl/>
                              </w:rPr>
                              <w:t>:</w:t>
                            </w:r>
                            <w:r w:rsidR="00CE1B6C" w:rsidRPr="00CE1B6C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="000C72A4">
                              <w:rPr>
                                <w:rStyle w:val="Hyperlink"/>
                                <w:u w:val="none"/>
                              </w:rPr>
                              <w:t>A.badawy946@yahoo.com</w:t>
                            </w:r>
                          </w:p>
                          <w:p w14:paraId="4E2B4120" w14:textId="77777777" w:rsidR="003B24B9" w:rsidRDefault="003B24B9" w:rsidP="005D1580">
                            <w:pPr>
                              <w:ind w:left="142"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1C6629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5A5FF059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2D947BBF" w:rsidR="00667A13" w:rsidRDefault="003F1A4C" w:rsidP="00976C53">
            <w:pPr>
              <w:tabs>
                <w:tab w:val="left" w:pos="990"/>
              </w:tabs>
              <w:bidi/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E451C55" wp14:editId="4B629311">
                      <wp:simplePos x="0" y="0"/>
                      <wp:positionH relativeFrom="column">
                        <wp:posOffset>86361</wp:posOffset>
                      </wp:positionH>
                      <wp:positionV relativeFrom="paragraph">
                        <wp:posOffset>-67945</wp:posOffset>
                      </wp:positionV>
                      <wp:extent cx="198440" cy="311150"/>
                      <wp:effectExtent l="635" t="0" r="0" b="0"/>
                      <wp:wrapNone/>
                      <wp:docPr id="22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9844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0CDDD" w14:textId="77777777" w:rsidR="003F1A4C" w:rsidRPr="00AF4EA4" w:rsidRDefault="003F1A4C" w:rsidP="003F1A4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51C55" id="Right Triangle 3" o:spid="_x0000_s1028" style="position:absolute;left:0;text-align:left;margin-left:6.8pt;margin-top:-5.35pt;width:15.65pt;height:24.5pt;rotation:9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rxkwQAAOgPAAAOAAAAZHJzL2Uyb0RvYy54bWy0V1tv2zYUfh+w/0DoccBiS74HcYosRbYB&#10;aRs0Gdo90hRlC6BIjaRjp79+H0lLoVtXd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388,311150;0,333;198440,0;1388,311150" o:connectangles="0,0,0,0" textboxrect="0,0,346895,347348"/>
                      <v:textbox>
                        <w:txbxContent>
                          <w:p w14:paraId="5080CDDD" w14:textId="77777777" w:rsidR="003F1A4C" w:rsidRPr="00AF4EA4" w:rsidRDefault="003F1A4C" w:rsidP="003F1A4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5F4E169C" w14:textId="30518E6F" w:rsidR="005435F1" w:rsidRDefault="005435F1" w:rsidP="005435F1">
            <w:pPr>
              <w:bidi/>
              <w:spacing w:line="360" w:lineRule="auto"/>
              <w:ind w:left="360" w:right="0"/>
              <w:jc w:val="lowKashida"/>
              <w:rPr>
                <w:sz w:val="28"/>
                <w:szCs w:val="28"/>
              </w:rPr>
            </w:pPr>
          </w:p>
          <w:p w14:paraId="753DF0E2" w14:textId="16535B7F" w:rsidR="00CE1B6C" w:rsidRDefault="00F4331D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بكالوريوس العلوم البحرية 1990.</w:t>
            </w:r>
            <w:r w:rsidR="00CE1B6C">
              <w:rPr>
                <w:rFonts w:hint="cs"/>
                <w:sz w:val="28"/>
                <w:szCs w:val="28"/>
                <w:rtl/>
                <w:lang w:bidi="ar-EG"/>
              </w:rPr>
              <w:t xml:space="preserve">   </w:t>
            </w:r>
          </w:p>
          <w:p w14:paraId="644F03AA" w14:textId="2539563D" w:rsidR="00CE1B6C" w:rsidRDefault="00F4331D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ماجيستير العلوم البحرية والعسكرية 2003.</w:t>
            </w:r>
            <w:r w:rsidR="00CE1B6C">
              <w:rPr>
                <w:rFonts w:hint="cs"/>
                <w:sz w:val="28"/>
                <w:szCs w:val="28"/>
                <w:rtl/>
                <w:lang w:bidi="ar-EG"/>
              </w:rPr>
              <w:t xml:space="preserve">   </w:t>
            </w:r>
          </w:p>
          <w:p w14:paraId="02F48527" w14:textId="77777777" w:rsidR="00CE1B6C" w:rsidRDefault="00AE5C10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زمالة كلية الحرب العليا بالولايات المتحدة 2012.</w:t>
            </w:r>
          </w:p>
          <w:p w14:paraId="4E2FC647" w14:textId="77777777" w:rsidR="00AE5C10" w:rsidRDefault="00AE5C10" w:rsidP="00AE5C10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زمالة كلية الدفاع الوطني 2013.</w:t>
            </w:r>
          </w:p>
          <w:p w14:paraId="2DFFB68F" w14:textId="1EF59EB8" w:rsidR="00AE5C10" w:rsidRPr="00CE1B6C" w:rsidRDefault="00966725" w:rsidP="00966725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ماجيستير إدارة الاعمال المهنية، تخصص إدارة النقل الدولي وال</w:t>
            </w:r>
            <w:r w:rsidR="00AE5C10" w:rsidRPr="00DF7479">
              <w:rPr>
                <w:rFonts w:hint="cs"/>
                <w:sz w:val="28"/>
                <w:szCs w:val="28"/>
                <w:rtl/>
                <w:lang w:bidi="ar-EG"/>
              </w:rPr>
              <w:t>لوجيستيات</w:t>
            </w:r>
            <w:r w:rsidR="00D206B4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AE5C10">
              <w:rPr>
                <w:rFonts w:hint="cs"/>
                <w:sz w:val="28"/>
                <w:szCs w:val="28"/>
                <w:rtl/>
                <w:lang w:bidi="ar-EG"/>
              </w:rPr>
              <w:t>بالاكاديمية العربية للعلوم والتكنولوجيا والنقل البحري.</w:t>
            </w: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64A6794" w:rsidR="00667A13" w:rsidRDefault="003F1A4C" w:rsidP="00976C53">
            <w:pPr>
              <w:tabs>
                <w:tab w:val="left" w:pos="990"/>
              </w:tabs>
              <w:bidi/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A845BFF" wp14:editId="0A9EDD2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633730</wp:posOffset>
                      </wp:positionV>
                      <wp:extent cx="227330" cy="311150"/>
                      <wp:effectExtent l="0" t="3810" r="0" b="0"/>
                      <wp:wrapNone/>
                      <wp:docPr id="2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25437" w14:textId="77777777" w:rsidR="003F1A4C" w:rsidRPr="00AF4EA4" w:rsidRDefault="003F1A4C" w:rsidP="003F1A4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45BFF" id="_x0000_s1029" style="position:absolute;left:0;text-align:left;margin-left:-1.5pt;margin-top:49.9pt;width:17.9pt;height:24.5pt;rotation:90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5ykgQAAOgPAAAOAAAAZHJzL2Uyb0RvYy54bWy0V1tv2zYUfh+w/0DoccBiS74HcYosRbYB&#10;aRs0Gdo90hRlC6BIjaRjp79+H0lLoVvXc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6B225437" w14:textId="77777777" w:rsidR="003F1A4C" w:rsidRPr="00AF4EA4" w:rsidRDefault="003F1A4C" w:rsidP="003F1A4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23C3C820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</w:tcPr>
          <w:p w14:paraId="0F99AC33" w14:textId="0532A4F7" w:rsidR="00667A13" w:rsidRPr="007F682B" w:rsidRDefault="00667A13" w:rsidP="005435F1">
            <w:pPr>
              <w:bidi/>
              <w:spacing w:line="360" w:lineRule="auto"/>
              <w:ind w:left="386" w:right="0"/>
              <w:jc w:val="lowKashida"/>
              <w:rPr>
                <w:sz w:val="28"/>
                <w:szCs w:val="28"/>
                <w:rtl/>
              </w:rPr>
            </w:pPr>
          </w:p>
          <w:p w14:paraId="65F098EB" w14:textId="0DCAFDA8" w:rsidR="005435F1" w:rsidRDefault="00AE5C10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قائد مدمرة.</w:t>
            </w:r>
          </w:p>
          <w:p w14:paraId="1EA197F7" w14:textId="3F71DCFD" w:rsidR="00CE1B6C" w:rsidRDefault="00AE5C10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قائد لواء بحري.</w:t>
            </w:r>
          </w:p>
          <w:p w14:paraId="5FF38990" w14:textId="09724985" w:rsidR="00CE1B6C" w:rsidRDefault="00AE5C10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قائد شعبة فنية بالقوات البحرية.</w:t>
            </w:r>
            <w:r w:rsidR="00CE1B6C">
              <w:rPr>
                <w:rFonts w:hint="cs"/>
                <w:sz w:val="28"/>
                <w:szCs w:val="28"/>
                <w:rtl/>
              </w:rPr>
              <w:t xml:space="preserve">    </w:t>
            </w:r>
          </w:p>
          <w:p w14:paraId="6D63A3E8" w14:textId="10E7DBC6" w:rsidR="00CE1B6C" w:rsidRDefault="00AE5C10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نائب رئيس شعبة العمليات بالقوات البحرية.</w:t>
            </w:r>
            <w:r w:rsidR="00CE1B6C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14:paraId="1DCE07B7" w14:textId="1B46899B" w:rsidR="00CE1B6C" w:rsidRDefault="00AE5C10" w:rsidP="00CE1B6C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قائد قاعدة بحرية.</w:t>
            </w:r>
          </w:p>
          <w:p w14:paraId="7C19AF39" w14:textId="01098B65" w:rsidR="00AE5C10" w:rsidRPr="00CE1B6C" w:rsidRDefault="00DF7479" w:rsidP="00AE5C10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قائد الأ</w:t>
            </w:r>
            <w:r w:rsidR="00AE5C10">
              <w:rPr>
                <w:rFonts w:hint="cs"/>
                <w:sz w:val="28"/>
                <w:szCs w:val="28"/>
                <w:rtl/>
              </w:rPr>
              <w:t>سطول الشمالي.</w:t>
            </w:r>
          </w:p>
          <w:p w14:paraId="2839D73E" w14:textId="77777777" w:rsidR="005435F1" w:rsidRDefault="005435F1" w:rsidP="005435F1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6AA78D7F" w14:textId="6097D378" w:rsidR="005435F1" w:rsidRPr="00C668E9" w:rsidRDefault="005435F1" w:rsidP="005435F1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65FA0328" w:rsidR="00667A13" w:rsidRPr="00667A13" w:rsidRDefault="00C158C7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33B89F3" wp14:editId="7C008FE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627380</wp:posOffset>
                      </wp:positionV>
                      <wp:extent cx="227330" cy="311150"/>
                      <wp:effectExtent l="0" t="3810" r="0" b="0"/>
                      <wp:wrapNone/>
                      <wp:docPr id="1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4CBD21" w14:textId="77777777" w:rsidR="00C158C7" w:rsidRPr="00AF4EA4" w:rsidRDefault="00C158C7" w:rsidP="00C158C7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B89F3" id="_x0000_s1030" style="position:absolute;left:0;text-align:left;margin-left:-1.5pt;margin-top:49.4pt;width:17.9pt;height:24.5pt;rotation:9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1Tkg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514CBD21" w14:textId="77777777" w:rsidR="00C158C7" w:rsidRPr="00AF4EA4" w:rsidRDefault="00C158C7" w:rsidP="00C158C7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6BB8E3BC" w:rsidR="00667A13" w:rsidRPr="00667A13" w:rsidRDefault="00667A13" w:rsidP="00976C53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 المناصب ال</w:t>
            </w:r>
            <w:r w:rsidR="00BF182B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إ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دارية وال</w:t>
            </w:r>
            <w:r w:rsidR="00BF182B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إ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شراف: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8A7F918" w14:textId="7C3DB29C" w:rsidR="00C158C7" w:rsidRDefault="00C158C7" w:rsidP="00976C53">
            <w:pPr>
              <w:tabs>
                <w:tab w:val="left" w:pos="990"/>
              </w:tabs>
              <w:bidi/>
              <w:rPr>
                <w:lang w:bidi="ar-EG"/>
              </w:rPr>
            </w:pPr>
          </w:p>
          <w:p w14:paraId="44830D2E" w14:textId="44DBC7D7" w:rsidR="00667A13" w:rsidRDefault="00667A13" w:rsidP="00C158C7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4E3BF808" w14:textId="7E30AD75" w:rsidR="002E5AD5" w:rsidRDefault="002E5AD5" w:rsidP="00991C8A">
            <w:p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52AF6AAC" w14:textId="77777777" w:rsidR="00991C8A" w:rsidRDefault="00991C8A" w:rsidP="00991C8A">
            <w:p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1E27DD2E" w14:textId="0BFC4452" w:rsidR="00991C8A" w:rsidRDefault="00CE1B6C" w:rsidP="00CE1B6C">
            <w:pPr>
              <w:pStyle w:val="ListParagraph"/>
              <w:numPr>
                <w:ilvl w:val="0"/>
                <w:numId w:val="28"/>
              </w:num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</w:t>
            </w:r>
            <w:r w:rsidR="000C72A4">
              <w:rPr>
                <w:rFonts w:cs="Tahoma" w:hint="cs"/>
                <w:sz w:val="28"/>
                <w:szCs w:val="28"/>
                <w:rtl/>
              </w:rPr>
              <w:t>مساعد قائد القوات البحرية للتدريب والتعليم.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  </w:t>
            </w:r>
          </w:p>
          <w:p w14:paraId="23732D18" w14:textId="3035AC96" w:rsidR="00CE1B6C" w:rsidRDefault="00CE1B6C" w:rsidP="00CE1B6C">
            <w:pPr>
              <w:pStyle w:val="ListParagraph"/>
              <w:numPr>
                <w:ilvl w:val="0"/>
                <w:numId w:val="28"/>
              </w:num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</w:t>
            </w:r>
            <w:r w:rsidR="00AE5C10">
              <w:rPr>
                <w:rFonts w:cs="Tahoma" w:hint="cs"/>
                <w:sz w:val="28"/>
                <w:szCs w:val="28"/>
                <w:rtl/>
              </w:rPr>
              <w:t>رئيس الادارة المركزية لشئون النقل البحري.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  </w:t>
            </w:r>
          </w:p>
          <w:p w14:paraId="4D59708A" w14:textId="77777777" w:rsidR="00CE1B6C" w:rsidRPr="00DF7479" w:rsidRDefault="00CE1B6C" w:rsidP="00DF7479">
            <w:pPr>
              <w:tabs>
                <w:tab w:val="right" w:pos="360"/>
              </w:tabs>
              <w:bidi/>
              <w:ind w:left="360"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4FF76374" w14:textId="77777777" w:rsidR="00991C8A" w:rsidRDefault="00991C8A" w:rsidP="00991C8A">
            <w:p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0AF2CE9" w14:textId="77777777" w:rsidR="00991C8A" w:rsidRDefault="00991C8A" w:rsidP="00991C8A">
            <w:p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58DBC5BA" w14:textId="77777777" w:rsidR="00991C8A" w:rsidRDefault="00991C8A" w:rsidP="00991C8A">
            <w:p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23D4FF5" w14:textId="08F3FD8E" w:rsidR="00991C8A" w:rsidRDefault="00991C8A" w:rsidP="00991C8A">
            <w:pPr>
              <w:tabs>
                <w:tab w:val="right" w:pos="360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  <w:lang w:bidi="ar-EG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14:paraId="0C7AFC1C" w14:textId="77777777" w:rsidTr="00EC2B36">
              <w:trPr>
                <w:trHeight w:val="108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tbl>
                  <w:tblPr>
                    <w:tblpPr w:leftFromText="180" w:rightFromText="180" w:vertAnchor="text" w:horzAnchor="margin" w:tblpY="-345"/>
                    <w:tblOverlap w:val="never"/>
                    <w:tblW w:w="6401" w:type="dxa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1"/>
                  </w:tblGrid>
                  <w:tr w:rsidR="00C158C7" w:rsidRPr="006719E2" w14:paraId="394616C5" w14:textId="77777777" w:rsidTr="00AF25EE">
                    <w:trPr>
                      <w:trHeight w:val="720"/>
                    </w:trPr>
                    <w:tc>
                      <w:tcPr>
                        <w:tcW w:w="6401" w:type="dxa"/>
                        <w:shd w:val="clear" w:color="auto" w:fill="31521B" w:themeFill="accent2" w:themeFillShade="80"/>
                        <w:vAlign w:val="center"/>
                      </w:tcPr>
                      <w:p w14:paraId="352721BD" w14:textId="3CC283AE" w:rsidR="00C158C7" w:rsidRPr="006719E2" w:rsidRDefault="00C158C7" w:rsidP="00C158C7">
                        <w:pPr>
                          <w:bidi/>
                          <w:ind w:left="270"/>
                          <w:jc w:val="lowKashida"/>
                          <w:rPr>
                            <w:rFonts w:asciiTheme="majorHAnsi" w:eastAsiaTheme="majorEastAsia" w:hAnsiTheme="majorHAnsi" w:cs="Tahoma"/>
                            <w:b/>
                            <w:bCs/>
                            <w:caps/>
                            <w:color w:val="FFFFFF" w:themeColor="background1"/>
                            <w:sz w:val="52"/>
                            <w:szCs w:val="36"/>
                            <w:rtl/>
                            <w:lang w:bidi="ar-EG"/>
                          </w:rPr>
                        </w:pPr>
                        <w:r>
                          <w:rPr>
                            <w:rFonts w:asciiTheme="majorHAnsi" w:eastAsiaTheme="majorEastAsia" w:hAnsiTheme="majorHAnsi" w:cs="Tahoma" w:hint="cs"/>
                            <w:b/>
                            <w:bCs/>
                            <w:caps/>
                            <w:color w:val="FFFFFF" w:themeColor="background1"/>
                            <w:sz w:val="52"/>
                            <w:szCs w:val="36"/>
                            <w:rtl/>
                          </w:rPr>
                          <w:t>رابعاً:</w:t>
                        </w:r>
                        <w:r w:rsidRPr="006719E2">
                          <w:rPr>
                            <w:rFonts w:asciiTheme="majorHAnsi" w:eastAsiaTheme="majorEastAsia" w:hAnsiTheme="majorHAnsi" w:cs="Tahoma"/>
                            <w:b/>
                            <w:bCs/>
                            <w:caps/>
                            <w:color w:val="FFFFFF" w:themeColor="background1"/>
                            <w:sz w:val="52"/>
                            <w:szCs w:val="36"/>
                            <w:rtl/>
                          </w:rPr>
                          <w:t xml:space="preserve"> مجالات التدريب:</w:t>
                        </w:r>
                      </w:p>
                    </w:tc>
                  </w:tr>
                </w:tbl>
                <w:p w14:paraId="363AE549" w14:textId="0D427CB6" w:rsidR="00667A13" w:rsidRPr="00426001" w:rsidRDefault="00C158C7" w:rsidP="00C158C7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b/>
                      <w:sz w:val="44"/>
                      <w:szCs w:val="28"/>
                      <w:lang w:bidi="ar-EG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50E44581" wp14:editId="46EB0848">
                            <wp:simplePos x="0" y="0"/>
                            <wp:positionH relativeFrom="column">
                              <wp:posOffset>-27940</wp:posOffset>
                            </wp:positionH>
                            <wp:positionV relativeFrom="paragraph">
                              <wp:posOffset>642620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15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044A97F" w14:textId="77777777" w:rsidR="00C158C7" w:rsidRPr="00AF4EA4" w:rsidRDefault="00C158C7" w:rsidP="00C158C7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E44581" id="_x0000_s1031" style="position:absolute;left:0;text-align:left;margin-left:-2.2pt;margin-top:50.6pt;width:17.9pt;height:24.5pt;rotation:9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Lbkg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Sg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1044A97F" w14:textId="77777777" w:rsidR="00C158C7" w:rsidRPr="00AF4EA4" w:rsidRDefault="00C158C7" w:rsidP="00C158C7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667A13" w14:paraId="3494BB96" w14:textId="77777777" w:rsidTr="00DF7479">
              <w:trPr>
                <w:trHeight w:val="2160"/>
              </w:trPr>
              <w:tc>
                <w:tcPr>
                  <w:tcW w:w="6401" w:type="dxa"/>
                  <w:tcMar>
                    <w:left w:w="0" w:type="dxa"/>
                    <w:right w:w="0" w:type="dxa"/>
                  </w:tcMar>
                </w:tcPr>
                <w:p w14:paraId="323CB77D" w14:textId="5D9BE2D6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  <w:lang w:bidi="ar-EG"/>
                    </w:rPr>
                  </w:pPr>
                </w:p>
                <w:p w14:paraId="7D95E0CD" w14:textId="77777777" w:rsidR="00C158C7" w:rsidRPr="00DF7479" w:rsidRDefault="00C158C7" w:rsidP="005D15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  <w:lang w:bidi="ar-EG"/>
                    </w:rPr>
                  </w:pPr>
                  <w:r w:rsidRPr="005D1580">
                    <w:rPr>
                      <w:rFonts w:cs="Tahoma" w:hint="cs"/>
                      <w:sz w:val="28"/>
                      <w:szCs w:val="28"/>
                      <w:rtl/>
                    </w:rPr>
                    <w:t>رئاسة فرع التدريب بالكلية البحرية.</w:t>
                  </w:r>
                </w:p>
                <w:p w14:paraId="5C460255" w14:textId="77777777" w:rsidR="00365744" w:rsidRPr="00365744" w:rsidRDefault="00365744" w:rsidP="005D1580">
                  <w:pPr>
                    <w:pStyle w:val="ListParagraph"/>
                    <w:framePr w:hSpace="180" w:wrap="around" w:vAnchor="text" w:hAnchor="text" w:y="1"/>
                    <w:tabs>
                      <w:tab w:val="right" w:pos="360"/>
                    </w:tabs>
                    <w:bidi/>
                    <w:ind w:right="0"/>
                    <w:suppressOverlap/>
                    <w:jc w:val="lowKashida"/>
                    <w:rPr>
                      <w:rFonts w:cs="Tahoma"/>
                      <w:sz w:val="28"/>
                      <w:szCs w:val="28"/>
                      <w:rtl/>
                      <w:lang w:bidi="ar-EG"/>
                    </w:rPr>
                  </w:pPr>
                </w:p>
                <w:p w14:paraId="3AD8BAAA" w14:textId="77777777" w:rsidR="00365744" w:rsidRPr="00365744" w:rsidRDefault="00365744" w:rsidP="005D1580">
                  <w:pPr>
                    <w:framePr w:hSpace="180" w:wrap="around" w:vAnchor="text" w:hAnchor="text" w:y="1"/>
                    <w:tabs>
                      <w:tab w:val="right" w:pos="360"/>
                    </w:tabs>
                    <w:bidi/>
                    <w:ind w:right="0"/>
                    <w:suppressOverlap/>
                    <w:jc w:val="lowKashida"/>
                    <w:rPr>
                      <w:rFonts w:cs="Tahoma"/>
                      <w:sz w:val="28"/>
                      <w:szCs w:val="28"/>
                      <w:rtl/>
                    </w:rPr>
                  </w:pPr>
                </w:p>
                <w:p w14:paraId="79E54735" w14:textId="77777777" w:rsidR="002B67FD" w:rsidRPr="00365744" w:rsidRDefault="002B67FD" w:rsidP="005D1580">
                  <w:pPr>
                    <w:framePr w:hSpace="180" w:wrap="around" w:vAnchor="text" w:hAnchor="text" w:y="1"/>
                    <w:tabs>
                      <w:tab w:val="right" w:pos="360"/>
                    </w:tabs>
                    <w:bidi/>
                    <w:ind w:right="0"/>
                    <w:suppressOverlap/>
                    <w:jc w:val="lowKashida"/>
                    <w:rPr>
                      <w:rFonts w:cs="Tahoma"/>
                      <w:sz w:val="28"/>
                      <w:szCs w:val="28"/>
                      <w:rtl/>
                    </w:rPr>
                  </w:pPr>
                </w:p>
                <w:p w14:paraId="6BE9B82F" w14:textId="77777777" w:rsidR="002B67FD" w:rsidRPr="00365744" w:rsidRDefault="002B67FD" w:rsidP="005D1580">
                  <w:pPr>
                    <w:pStyle w:val="ListParagraph"/>
                    <w:framePr w:hSpace="180" w:wrap="around" w:vAnchor="text" w:hAnchor="text" w:y="1"/>
                    <w:tabs>
                      <w:tab w:val="right" w:pos="360"/>
                    </w:tabs>
                    <w:bidi/>
                    <w:ind w:right="0"/>
                    <w:suppressOverlap/>
                    <w:jc w:val="lowKashida"/>
                    <w:rPr>
                      <w:rFonts w:cs="Tahoma"/>
                      <w:sz w:val="28"/>
                      <w:szCs w:val="28"/>
                      <w:rtl/>
                    </w:rPr>
                  </w:pPr>
                </w:p>
                <w:p w14:paraId="004BCDB4" w14:textId="40368933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771F11C8" w14:textId="1B11CB1C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2B9C59D7" w14:textId="77777777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rFonts w:hint="cs"/>
                      <w:szCs w:val="22"/>
                      <w:rtl/>
                      <w:lang w:bidi="ar-EG"/>
                    </w:rPr>
                  </w:pPr>
                </w:p>
                <w:p w14:paraId="282F5EEE" w14:textId="0846C558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3C599CED" w14:textId="77777777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  <w:lang w:bidi="ar-EG"/>
                    </w:rPr>
                  </w:pPr>
                </w:p>
                <w:p w14:paraId="54E604BA" w14:textId="77777777" w:rsidR="002B67FD" w:rsidRDefault="002B67FD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52B2393C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1A4AA55D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3CB6B036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4792CFC6" w14:textId="24DFAC12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6639B5B2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4EFC548A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41441B08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6CCDE722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3228EC67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6701F838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519C5D26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76AE6EB7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1CDA629C" w14:textId="7F533DE2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0105C561" w14:textId="77777777" w:rsidR="00521493" w:rsidRDefault="00521493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684F9554" w14:textId="77777777" w:rsidR="00BC7736" w:rsidRDefault="00BC7736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  <w:rtl/>
                    </w:rPr>
                  </w:pPr>
                </w:p>
                <w:p w14:paraId="5020995F" w14:textId="77777777" w:rsidR="00BC7736" w:rsidRDefault="00BC7736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  <w:rtl/>
                    </w:rPr>
                  </w:pPr>
                </w:p>
                <w:p w14:paraId="0DA8B3E5" w14:textId="77777777" w:rsidR="00BC7736" w:rsidRDefault="00BC7736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  <w:rtl/>
                      <w:lang w:bidi="ar-EG"/>
                    </w:rPr>
                  </w:pPr>
                </w:p>
                <w:p w14:paraId="1C0A1EA0" w14:textId="219D664F" w:rsidR="00BC7736" w:rsidRPr="005D1580" w:rsidRDefault="00DF7479" w:rsidP="005D15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rFonts w:cs="Tahoma"/>
                      <w:sz w:val="28"/>
                      <w:szCs w:val="28"/>
                      <w:rtl/>
                    </w:rPr>
                  </w:pPr>
                  <w:r w:rsidRPr="005D1580">
                    <w:rPr>
                      <w:rFonts w:cs="Tahoma" w:hint="cs"/>
                      <w:sz w:val="28"/>
                      <w:szCs w:val="28"/>
                      <w:rtl/>
                    </w:rPr>
                    <w:t>رئاسة فرع التدريب بالكلية البحرية.</w:t>
                  </w:r>
                </w:p>
                <w:tbl>
                  <w:tblPr>
                    <w:tblpPr w:leftFromText="180" w:rightFromText="180" w:vertAnchor="text" w:horzAnchor="margin" w:tblpY="-345"/>
                    <w:tblOverlap w:val="never"/>
                    <w:tblW w:w="6401" w:type="dxa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1"/>
                  </w:tblGrid>
                  <w:tr w:rsidR="00365744" w:rsidRPr="00426001" w14:paraId="26AA9836" w14:textId="77777777" w:rsidTr="00365744">
                    <w:trPr>
                      <w:trHeight w:val="720"/>
                    </w:trPr>
                    <w:tc>
                      <w:tcPr>
                        <w:tcW w:w="6401" w:type="dxa"/>
                        <w:shd w:val="clear" w:color="auto" w:fill="31521B" w:themeFill="accent2" w:themeFillShade="80"/>
                        <w:vAlign w:val="center"/>
                      </w:tcPr>
                      <w:p w14:paraId="565F7223" w14:textId="31DDEEFA" w:rsidR="00365744" w:rsidRPr="006719E2" w:rsidRDefault="00365744" w:rsidP="005D1580">
                        <w:pPr>
                          <w:bidi/>
                          <w:ind w:left="270"/>
                          <w:jc w:val="lowKashida"/>
                          <w:rPr>
                            <w:rFonts w:asciiTheme="majorHAnsi" w:eastAsiaTheme="majorEastAsia" w:hAnsiTheme="majorHAnsi" w:cs="Tahoma"/>
                            <w:b/>
                            <w:bCs/>
                            <w:caps/>
                            <w:color w:val="FFFFFF" w:themeColor="background1"/>
                            <w:sz w:val="52"/>
                            <w:szCs w:val="36"/>
                            <w:rtl/>
                            <w:lang w:bidi="ar-EG"/>
                          </w:rPr>
                        </w:pPr>
                        <w:r w:rsidRPr="00EC2B36">
                          <w:rPr>
                            <w:noProof/>
                            <w:szCs w:val="22"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799E0DE1" wp14:editId="3F876EC5">
                                  <wp:simplePos x="0" y="0"/>
                                  <wp:positionH relativeFrom="column">
                                    <wp:posOffset>-27940</wp:posOffset>
                                  </wp:positionH>
                                  <wp:positionV relativeFrom="paragraph">
                                    <wp:posOffset>404495</wp:posOffset>
                                  </wp:positionV>
                                  <wp:extent cx="227330" cy="311150"/>
                                  <wp:effectExtent l="0" t="3810" r="0" b="0"/>
                                  <wp:wrapNone/>
                                  <wp:docPr id="36" name="Right Triangle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16200000" flipH="1">
                                            <a:off x="0" y="0"/>
                                            <a:ext cx="227330" cy="31115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42900"/>
                                              <a:gd name="connsiteY0" fmla="*/ 342900 h 342900"/>
                                              <a:gd name="connsiteX1" fmla="*/ 0 w 342900"/>
                                              <a:gd name="connsiteY1" fmla="*/ 0 h 342900"/>
                                              <a:gd name="connsiteX2" fmla="*/ 342900 w 342900"/>
                                              <a:gd name="connsiteY2" fmla="*/ 342900 h 342900"/>
                                              <a:gd name="connsiteX3" fmla="*/ 0 w 342900"/>
                                              <a:gd name="connsiteY3" fmla="*/ 342900 h 342900"/>
                                              <a:gd name="connsiteX0" fmla="*/ 0 w 346648"/>
                                              <a:gd name="connsiteY0" fmla="*/ 342900 h 342900"/>
                                              <a:gd name="connsiteX1" fmla="*/ 0 w 346648"/>
                                              <a:gd name="connsiteY1" fmla="*/ 0 h 342900"/>
                                              <a:gd name="connsiteX2" fmla="*/ 346648 w 346648"/>
                                              <a:gd name="connsiteY2" fmla="*/ 108679 h 342900"/>
                                              <a:gd name="connsiteX3" fmla="*/ 0 w 346648"/>
                                              <a:gd name="connsiteY3" fmla="*/ 342900 h 342900"/>
                                              <a:gd name="connsiteX0" fmla="*/ 1207 w 347855"/>
                                              <a:gd name="connsiteY0" fmla="*/ 234221 h 234221"/>
                                              <a:gd name="connsiteX1" fmla="*/ 0 w 347855"/>
                                              <a:gd name="connsiteY1" fmla="*/ 2598 h 234221"/>
                                              <a:gd name="connsiteX2" fmla="*/ 347855 w 347855"/>
                                              <a:gd name="connsiteY2" fmla="*/ 0 h 234221"/>
                                              <a:gd name="connsiteX3" fmla="*/ 1207 w 347855"/>
                                              <a:gd name="connsiteY3" fmla="*/ 234221 h 234221"/>
                                              <a:gd name="connsiteX0" fmla="*/ 1207 w 346895"/>
                                              <a:gd name="connsiteY0" fmla="*/ 231995 h 231995"/>
                                              <a:gd name="connsiteX1" fmla="*/ 0 w 346895"/>
                                              <a:gd name="connsiteY1" fmla="*/ 372 h 231995"/>
                                              <a:gd name="connsiteX2" fmla="*/ 346895 w 346895"/>
                                              <a:gd name="connsiteY2" fmla="*/ 0 h 231995"/>
                                              <a:gd name="connsiteX3" fmla="*/ 1207 w 346895"/>
                                              <a:gd name="connsiteY3" fmla="*/ 231995 h 231995"/>
                                              <a:gd name="connsiteX0" fmla="*/ 2426 w 346895"/>
                                              <a:gd name="connsiteY0" fmla="*/ 347348 h 347348"/>
                                              <a:gd name="connsiteX1" fmla="*/ 0 w 346895"/>
                                              <a:gd name="connsiteY1" fmla="*/ 372 h 347348"/>
                                              <a:gd name="connsiteX2" fmla="*/ 346895 w 346895"/>
                                              <a:gd name="connsiteY2" fmla="*/ 0 h 347348"/>
                                              <a:gd name="connsiteX3" fmla="*/ 2426 w 346895"/>
                                              <a:gd name="connsiteY3" fmla="*/ 347348 h 3473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46895" h="347348">
                                                <a:moveTo>
                                                  <a:pt x="2426" y="347348"/>
                                                </a:moveTo>
                                                <a:cubicBezTo>
                                                  <a:pt x="2024" y="270140"/>
                                                  <a:pt x="402" y="77580"/>
                                                  <a:pt x="0" y="372"/>
                                                </a:cubicBezTo>
                                                <a:lnTo>
                                                  <a:pt x="346895" y="0"/>
                                                </a:lnTo>
                                                <a:lnTo>
                                                  <a:pt x="2426" y="347348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D85F046" w14:textId="77777777" w:rsidR="00365744" w:rsidRPr="00AF4EA4" w:rsidRDefault="00365744" w:rsidP="00365744">
                                              <w:pPr>
                                                <w:jc w:val="center"/>
                                                <w:rPr>
                                                  <w:color w:val="455F51" w:themeColor="text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99E0DE1" id="_x0000_s1032" style="position:absolute;left:0;text-align:left;margin-left:-2.2pt;margin-top:31.85pt;width:17.9pt;height:24.5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7yo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" adj="-11796480,,5400" path="m2426,347348c2024,270140,402,77580,,372l346895,,2426,347348xe" fillcolor="#729928 [2404]" stroked="f" strokeweight="1pt">
                                  <v:stroke joinstyle="miter"/>
                                  <v:formulas/>
                                  <v:path arrowok="t" o:connecttype="custom" o:connectlocs="1590,311150;0,333;227330,0;1590,311150" o:connectangles="0,0,0,0" textboxrect="0,0,346895,347348"/>
                                  <v:textbox>
                                    <w:txbxContent>
                                      <w:p w14:paraId="3D85F046" w14:textId="77777777" w:rsidR="00365744" w:rsidRPr="00AF4EA4" w:rsidRDefault="00365744" w:rsidP="00365744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="005D1580">
                          <w:rPr>
                            <w:rFonts w:asciiTheme="majorHAnsi" w:eastAsiaTheme="majorEastAsia" w:hAnsiTheme="majorHAnsi" w:cs="Tahoma" w:hint="cs"/>
                            <w:b/>
                            <w:bCs/>
                            <w:caps/>
                            <w:color w:val="FFFFFF" w:themeColor="background1"/>
                            <w:sz w:val="52"/>
                            <w:szCs w:val="36"/>
                            <w:rtl/>
                          </w:rPr>
                          <w:t>خامساً</w:t>
                        </w:r>
                        <w:r w:rsidRPr="006719E2">
                          <w:rPr>
                            <w:rFonts w:asciiTheme="majorHAnsi" w:eastAsiaTheme="majorEastAsia" w:hAnsiTheme="majorHAnsi" w:cs="Tahoma"/>
                            <w:b/>
                            <w:bCs/>
                            <w:caps/>
                            <w:color w:val="FFFFFF" w:themeColor="background1"/>
                            <w:sz w:val="52"/>
                            <w:szCs w:val="36"/>
                            <w:rtl/>
                          </w:rPr>
                          <w:t>: مجالات التدريب:</w:t>
                        </w:r>
                      </w:p>
                    </w:tc>
                  </w:tr>
                </w:tbl>
                <w:p w14:paraId="401A07E2" w14:textId="63796318" w:rsidR="00466389" w:rsidRPr="00DF7479" w:rsidRDefault="00466389" w:rsidP="005D1580">
                  <w:pPr>
                    <w:pStyle w:val="ListParagraph"/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</w:rPr>
                  </w:pPr>
                </w:p>
                <w:p w14:paraId="41AD4051" w14:textId="77777777" w:rsidR="00466389" w:rsidRDefault="00466389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  <w:rtl/>
                    </w:rPr>
                  </w:pPr>
                </w:p>
                <w:p w14:paraId="2E894DC0" w14:textId="77777777" w:rsidR="00466389" w:rsidRDefault="00466389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  <w:rtl/>
                    </w:rPr>
                  </w:pPr>
                </w:p>
                <w:p w14:paraId="64788EEC" w14:textId="77777777" w:rsidR="00466389" w:rsidRDefault="00466389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  <w:rtl/>
                    </w:rPr>
                  </w:pPr>
                </w:p>
                <w:p w14:paraId="01CD1B16" w14:textId="77777777" w:rsidR="00466389" w:rsidRPr="006719E2" w:rsidRDefault="00466389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ind w:left="375"/>
                    <w:suppressOverlap/>
                    <w:rPr>
                      <w:szCs w:val="22"/>
                    </w:rPr>
                  </w:pPr>
                </w:p>
              </w:tc>
            </w:tr>
            <w:tr w:rsidR="00DF7479" w14:paraId="582ED8BC" w14:textId="77777777" w:rsidTr="00EC2B36">
              <w:trPr>
                <w:trHeight w:val="2160"/>
              </w:trPr>
              <w:tc>
                <w:tcPr>
                  <w:tcW w:w="6401" w:type="dxa"/>
                  <w:tcBorders>
                    <w:bottom w:val="nil"/>
                  </w:tcBorders>
                  <w:tcMar>
                    <w:left w:w="0" w:type="dxa"/>
                    <w:right w:w="0" w:type="dxa"/>
                  </w:tcMar>
                </w:tcPr>
                <w:p w14:paraId="7C54B19D" w14:textId="187519FA" w:rsidR="00DF7479" w:rsidRDefault="00DF7479" w:rsidP="005D1580">
                  <w:pPr>
                    <w:framePr w:hSpace="180" w:wrap="around" w:vAnchor="text" w:hAnchor="text" w:y="1"/>
                    <w:tabs>
                      <w:tab w:val="left" w:pos="990"/>
                    </w:tabs>
                    <w:bidi/>
                    <w:spacing w:line="276" w:lineRule="auto"/>
                    <w:suppressOverlap/>
                    <w:rPr>
                      <w:szCs w:val="22"/>
                      <w:rtl/>
                      <w:lang w:bidi="ar-EG"/>
                    </w:rPr>
                  </w:pPr>
                </w:p>
              </w:tc>
            </w:tr>
          </w:tbl>
          <w:p w14:paraId="7652077C" w14:textId="6EB03636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2D511505" w14:textId="7B3F495A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1AA03796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0F813602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6B01AD43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3A60C892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2DFB4BCD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46993C1F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7FA450A4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5DB6AC8C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44065232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418C321D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  <w:lang w:bidi="ar-EG"/>
        </w:rPr>
      </w:pPr>
    </w:p>
    <w:p w14:paraId="3A6B563B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42D7EB27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70650936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1C97CB3F" w14:textId="77777777" w:rsidR="00466389" w:rsidRDefault="00466389" w:rsidP="00466389">
      <w:pPr>
        <w:bidi/>
        <w:ind w:right="450"/>
        <w:jc w:val="lowKashida"/>
        <w:rPr>
          <w:sz w:val="28"/>
          <w:szCs w:val="28"/>
          <w:rtl/>
        </w:rPr>
      </w:pPr>
    </w:p>
    <w:p w14:paraId="6C9C0224" w14:textId="77777777" w:rsidR="00466389" w:rsidRDefault="00466389" w:rsidP="00466389">
      <w:pPr>
        <w:bidi/>
        <w:ind w:left="4680"/>
        <w:jc w:val="lowKashida"/>
        <w:rPr>
          <w:sz w:val="28"/>
          <w:szCs w:val="28"/>
          <w:rtl/>
        </w:rPr>
      </w:pPr>
    </w:p>
    <w:p w14:paraId="7CED18BD" w14:textId="77777777" w:rsidR="00FA2AB5" w:rsidRDefault="00FA2AB5" w:rsidP="00FA2AB5">
      <w:pPr>
        <w:bidi/>
        <w:ind w:left="4680" w:right="270"/>
        <w:jc w:val="lowKashida"/>
        <w:rPr>
          <w:sz w:val="28"/>
          <w:szCs w:val="28"/>
          <w:rtl/>
        </w:rPr>
      </w:pPr>
    </w:p>
    <w:p w14:paraId="31E30263" w14:textId="530CEF98" w:rsidR="00310E72" w:rsidRPr="0054375C" w:rsidRDefault="003F1A4C" w:rsidP="00437C06">
      <w:pPr>
        <w:bidi/>
        <w:rPr>
          <w:b/>
        </w:rPr>
      </w:pPr>
      <w:r w:rsidRPr="00EC2B36">
        <w:rPr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1EC2A6" wp14:editId="4B6D57B6">
                <wp:simplePos x="0" y="0"/>
                <wp:positionH relativeFrom="column">
                  <wp:posOffset>-4362450</wp:posOffset>
                </wp:positionH>
                <wp:positionV relativeFrom="paragraph">
                  <wp:posOffset>2053274</wp:posOffset>
                </wp:positionV>
                <wp:extent cx="274955" cy="407670"/>
                <wp:effectExtent l="0" t="9207" r="1587" b="1588"/>
                <wp:wrapNone/>
                <wp:docPr id="32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74955" cy="40767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55F3E" w14:textId="77777777" w:rsidR="00310E72" w:rsidRPr="00AF4EA4" w:rsidRDefault="00310E72" w:rsidP="00310E72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C2A6" id="_x0000_s1033" style="position:absolute;left:0;text-align:left;margin-left:-343.5pt;margin-top:161.7pt;width:21.65pt;height:32.1pt;rotation:9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923,407670;0,437;274955,0;1923,407670" o:connectangles="0,0,0,0" textboxrect="0,0,346895,347348"/>
                <v:textbox>
                  <w:txbxContent>
                    <w:p w14:paraId="4B155F3E" w14:textId="77777777" w:rsidR="00310E72" w:rsidRPr="00AF4EA4" w:rsidRDefault="00310E72" w:rsidP="00310E72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6628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28"/>
      </w:tblGrid>
      <w:tr w:rsidR="00310E72" w:rsidRPr="00426001" w14:paraId="52D0CB29" w14:textId="77777777" w:rsidTr="005D1580">
        <w:trPr>
          <w:trHeight w:val="912"/>
        </w:trPr>
        <w:tc>
          <w:tcPr>
            <w:tcW w:w="6628" w:type="dxa"/>
            <w:shd w:val="clear" w:color="auto" w:fill="31521B" w:themeFill="accent2" w:themeFillShade="80"/>
            <w:vAlign w:val="center"/>
          </w:tcPr>
          <w:p w14:paraId="6CDF6FCC" w14:textId="167B29F8" w:rsidR="00310E72" w:rsidRPr="006719E2" w:rsidRDefault="005D1580" w:rsidP="00CE1B6C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 w:rsidR="00774D2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CE1B6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</w:t>
            </w:r>
            <w:r w:rsidR="00310E72" w:rsidRPr="00310E72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="00310E72" w:rsidRPr="00310E7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الإشراف</w:t>
            </w:r>
            <w:r w:rsidR="00310E72" w:rsidRPr="00310E72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</w:t>
            </w:r>
            <w:r w:rsidR="00310E72" w:rsidRPr="00310E7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على</w:t>
            </w:r>
            <w:r w:rsidR="00310E72" w:rsidRPr="00310E72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</w:t>
            </w:r>
            <w:r w:rsidR="00310E72" w:rsidRPr="00310E7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رسائل</w:t>
            </w:r>
            <w:r w:rsidR="00310E72" w:rsidRPr="00310E72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</w:t>
            </w:r>
            <w:r w:rsidR="00310E72" w:rsidRPr="00310E7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الماجستير</w:t>
            </w:r>
            <w:r w:rsidR="00310E72" w:rsidRPr="00310E72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</w:t>
            </w:r>
            <w:r w:rsidR="00310E72" w:rsidRPr="00310E7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والدكتوراه</w:t>
            </w:r>
            <w:r w:rsidR="00310E72" w:rsidRPr="00310E72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</w:tbl>
    <w:p w14:paraId="2F0ECD05" w14:textId="26142980" w:rsidR="00310E72" w:rsidRDefault="00DF7479" w:rsidP="00DF7479">
      <w:pPr>
        <w:bidi/>
        <w:spacing w:line="276" w:lineRule="auto"/>
        <w:ind w:left="5040" w:right="450" w:hanging="466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ab/>
      </w:r>
      <w:r w:rsidRPr="00DF7479">
        <w:rPr>
          <w:rFonts w:hint="cs"/>
          <w:sz w:val="28"/>
          <w:szCs w:val="28"/>
          <w:rtl/>
        </w:rPr>
        <w:t>الإشراف على العديد من رسائل الماجيستير للدارسين بكلية القادة والاركان.</w:t>
      </w:r>
    </w:p>
    <w:p w14:paraId="02C75537" w14:textId="57A8E6E3" w:rsidR="00DF7479" w:rsidRPr="00DF7479" w:rsidRDefault="00DF7479" w:rsidP="00DF7479">
      <w:pPr>
        <w:bidi/>
        <w:spacing w:line="276" w:lineRule="auto"/>
        <w:ind w:left="5040" w:right="450" w:hanging="466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ab/>
      </w:r>
      <w:r w:rsidRPr="00DF7479">
        <w:rPr>
          <w:rFonts w:hint="cs"/>
          <w:sz w:val="28"/>
          <w:szCs w:val="28"/>
          <w:rtl/>
        </w:rPr>
        <w:t>الاشراف على العديد من رسائل الدكتوراة للدارسين بكلية الدفاع الوطني.</w:t>
      </w:r>
    </w:p>
    <w:p w14:paraId="159CE893" w14:textId="55071950" w:rsidR="002E77CD" w:rsidRDefault="002E77CD" w:rsidP="002E77CD">
      <w:pPr>
        <w:bidi/>
        <w:ind w:left="4140"/>
        <w:jc w:val="lowKashida"/>
        <w:rPr>
          <w:sz w:val="28"/>
          <w:szCs w:val="28"/>
          <w:rtl/>
          <w:lang w:bidi="ar-EG"/>
        </w:rPr>
      </w:pPr>
    </w:p>
    <w:p w14:paraId="6E27AB68" w14:textId="77777777" w:rsidR="00FA2AB5" w:rsidRDefault="00FA2AB5" w:rsidP="00FA2AB5">
      <w:pPr>
        <w:bidi/>
        <w:ind w:left="4140"/>
        <w:jc w:val="lowKashida"/>
        <w:rPr>
          <w:sz w:val="28"/>
          <w:szCs w:val="28"/>
          <w:rtl/>
        </w:rPr>
      </w:pPr>
    </w:p>
    <w:p w14:paraId="02E7AADF" w14:textId="77777777" w:rsidR="00FA2AB5" w:rsidRDefault="00FA2AB5" w:rsidP="00FA2AB5">
      <w:pPr>
        <w:bidi/>
        <w:ind w:left="4140"/>
        <w:jc w:val="lowKashida"/>
        <w:rPr>
          <w:sz w:val="28"/>
          <w:szCs w:val="28"/>
          <w:rtl/>
        </w:rPr>
      </w:pPr>
    </w:p>
    <w:p w14:paraId="0C92EAAE" w14:textId="77777777" w:rsidR="00FA2AB5" w:rsidRDefault="00FA2AB5" w:rsidP="00FA2AB5">
      <w:pPr>
        <w:bidi/>
        <w:ind w:left="4140"/>
        <w:jc w:val="lowKashida"/>
        <w:rPr>
          <w:sz w:val="28"/>
          <w:szCs w:val="28"/>
          <w:rtl/>
        </w:rPr>
      </w:pPr>
    </w:p>
    <w:p w14:paraId="7B41DB7E" w14:textId="77777777" w:rsidR="00FA2AB5" w:rsidRDefault="00FA2AB5" w:rsidP="00FA2AB5">
      <w:pPr>
        <w:bidi/>
        <w:ind w:left="4140"/>
        <w:jc w:val="lowKashida"/>
        <w:rPr>
          <w:sz w:val="28"/>
          <w:szCs w:val="28"/>
          <w:rtl/>
        </w:rPr>
      </w:pPr>
    </w:p>
    <w:p w14:paraId="288E7025" w14:textId="77777777" w:rsidR="00FA2AB5" w:rsidRDefault="00FA2AB5" w:rsidP="00FA2AB5">
      <w:pPr>
        <w:bidi/>
        <w:ind w:left="4140"/>
        <w:jc w:val="lowKashida"/>
        <w:rPr>
          <w:sz w:val="28"/>
          <w:szCs w:val="28"/>
          <w:rtl/>
          <w:lang w:bidi="ar-EG"/>
        </w:rPr>
      </w:pPr>
    </w:p>
    <w:p w14:paraId="7B70FE0D" w14:textId="77777777" w:rsidR="00FA2AB5" w:rsidRDefault="00FA2AB5" w:rsidP="00FA2AB5">
      <w:pPr>
        <w:bidi/>
        <w:ind w:left="4140"/>
        <w:jc w:val="lowKashida"/>
        <w:rPr>
          <w:sz w:val="28"/>
          <w:szCs w:val="28"/>
          <w:rtl/>
        </w:rPr>
      </w:pPr>
    </w:p>
    <w:p w14:paraId="05282D15" w14:textId="42AE55BA" w:rsidR="00FD0C8C" w:rsidRPr="00FD0C8C" w:rsidRDefault="00FD0C8C" w:rsidP="00C158C7">
      <w:pPr>
        <w:ind w:right="0"/>
        <w:rPr>
          <w:rFonts w:ascii="Times New Roman" w:eastAsia="Times New Roman" w:hAnsi="Times New Roman" w:cs="Times New Roman"/>
          <w:b/>
          <w:bCs/>
          <w:color w:val="FF0000"/>
          <w:szCs w:val="22"/>
          <w:lang w:eastAsia="en-US"/>
        </w:rPr>
      </w:pPr>
    </w:p>
    <w:sectPr w:rsidR="00FD0C8C" w:rsidRPr="00FD0C8C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DB7A" w14:textId="77777777" w:rsidR="00A54B0D" w:rsidRDefault="00A54B0D" w:rsidP="00C51CF5">
      <w:r>
        <w:separator/>
      </w:r>
    </w:p>
  </w:endnote>
  <w:endnote w:type="continuationSeparator" w:id="0">
    <w:p w14:paraId="5991C203" w14:textId="77777777" w:rsidR="00A54B0D" w:rsidRDefault="00A54B0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A2C5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A2C5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3D3C" w14:textId="77777777" w:rsidR="00A54B0D" w:rsidRDefault="00A54B0D" w:rsidP="00C51CF5">
      <w:r>
        <w:separator/>
      </w:r>
    </w:p>
  </w:footnote>
  <w:footnote w:type="continuationSeparator" w:id="0">
    <w:p w14:paraId="1C5ED976" w14:textId="77777777" w:rsidR="00A54B0D" w:rsidRDefault="00A54B0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6B0F8FA9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4F07495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8941BE9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80626"/>
    <w:multiLevelType w:val="hybridMultilevel"/>
    <w:tmpl w:val="0EE8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1B4CD3"/>
    <w:multiLevelType w:val="hybridMultilevel"/>
    <w:tmpl w:val="078C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6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416AE"/>
    <w:multiLevelType w:val="hybridMultilevel"/>
    <w:tmpl w:val="6BD09968"/>
    <w:lvl w:ilvl="0" w:tplc="CDAE0CA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5500E"/>
    <w:multiLevelType w:val="hybridMultilevel"/>
    <w:tmpl w:val="2B9A2422"/>
    <w:lvl w:ilvl="0" w:tplc="9878E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3033D"/>
    <w:multiLevelType w:val="hybridMultilevel"/>
    <w:tmpl w:val="E7CE5632"/>
    <w:lvl w:ilvl="0" w:tplc="BECABD1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5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6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1"/>
  </w:num>
  <w:num w:numId="5">
    <w:abstractNumId w:val="8"/>
  </w:num>
  <w:num w:numId="6">
    <w:abstractNumId w:val="19"/>
  </w:num>
  <w:num w:numId="7">
    <w:abstractNumId w:val="22"/>
  </w:num>
  <w:num w:numId="8">
    <w:abstractNumId w:val="16"/>
  </w:num>
  <w:num w:numId="9">
    <w:abstractNumId w:val="26"/>
  </w:num>
  <w:num w:numId="10">
    <w:abstractNumId w:val="12"/>
  </w:num>
  <w:num w:numId="11">
    <w:abstractNumId w:val="1"/>
  </w:num>
  <w:num w:numId="12">
    <w:abstractNumId w:val="27"/>
  </w:num>
  <w:num w:numId="13">
    <w:abstractNumId w:val="28"/>
  </w:num>
  <w:num w:numId="14">
    <w:abstractNumId w:val="15"/>
  </w:num>
  <w:num w:numId="15">
    <w:abstractNumId w:val="5"/>
  </w:num>
  <w:num w:numId="16">
    <w:abstractNumId w:val="24"/>
  </w:num>
  <w:num w:numId="17">
    <w:abstractNumId w:val="10"/>
  </w:num>
  <w:num w:numId="18">
    <w:abstractNumId w:val="2"/>
  </w:num>
  <w:num w:numId="19">
    <w:abstractNumId w:val="4"/>
  </w:num>
  <w:num w:numId="20">
    <w:abstractNumId w:val="18"/>
  </w:num>
  <w:num w:numId="21">
    <w:abstractNumId w:val="25"/>
  </w:num>
  <w:num w:numId="22">
    <w:abstractNumId w:val="13"/>
  </w:num>
  <w:num w:numId="23">
    <w:abstractNumId w:val="14"/>
  </w:num>
  <w:num w:numId="24">
    <w:abstractNumId w:val="6"/>
  </w:num>
  <w:num w:numId="25">
    <w:abstractNumId w:val="17"/>
  </w:num>
  <w:num w:numId="26">
    <w:abstractNumId w:val="11"/>
  </w:num>
  <w:num w:numId="27">
    <w:abstractNumId w:val="9"/>
  </w:num>
  <w:num w:numId="28">
    <w:abstractNumId w:val="2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01"/>
    <w:rsid w:val="000521EF"/>
    <w:rsid w:val="000626AF"/>
    <w:rsid w:val="0007619D"/>
    <w:rsid w:val="000A545F"/>
    <w:rsid w:val="000A789F"/>
    <w:rsid w:val="000C6E61"/>
    <w:rsid w:val="000C72A4"/>
    <w:rsid w:val="000E3361"/>
    <w:rsid w:val="000E5AB4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1C6629"/>
    <w:rsid w:val="00256EFD"/>
    <w:rsid w:val="00261E30"/>
    <w:rsid w:val="00273664"/>
    <w:rsid w:val="00292A15"/>
    <w:rsid w:val="002A25B3"/>
    <w:rsid w:val="002B67FD"/>
    <w:rsid w:val="002E5AD5"/>
    <w:rsid w:val="002E77CD"/>
    <w:rsid w:val="00310643"/>
    <w:rsid w:val="00310E72"/>
    <w:rsid w:val="003334B2"/>
    <w:rsid w:val="003349E5"/>
    <w:rsid w:val="003413CA"/>
    <w:rsid w:val="00365744"/>
    <w:rsid w:val="00372808"/>
    <w:rsid w:val="0038231C"/>
    <w:rsid w:val="003B0DB8"/>
    <w:rsid w:val="003B2309"/>
    <w:rsid w:val="003B24B9"/>
    <w:rsid w:val="003B3246"/>
    <w:rsid w:val="003B6A74"/>
    <w:rsid w:val="003C6231"/>
    <w:rsid w:val="003D4890"/>
    <w:rsid w:val="003D7E50"/>
    <w:rsid w:val="003F1A4C"/>
    <w:rsid w:val="00415CC2"/>
    <w:rsid w:val="00426001"/>
    <w:rsid w:val="00426F36"/>
    <w:rsid w:val="00431999"/>
    <w:rsid w:val="00437C06"/>
    <w:rsid w:val="00443E2D"/>
    <w:rsid w:val="00466389"/>
    <w:rsid w:val="00466A6C"/>
    <w:rsid w:val="00485B84"/>
    <w:rsid w:val="004D1DAF"/>
    <w:rsid w:val="004F1F81"/>
    <w:rsid w:val="00521493"/>
    <w:rsid w:val="005303BF"/>
    <w:rsid w:val="00543127"/>
    <w:rsid w:val="005435F1"/>
    <w:rsid w:val="0054375C"/>
    <w:rsid w:val="00572086"/>
    <w:rsid w:val="0057611C"/>
    <w:rsid w:val="00597871"/>
    <w:rsid w:val="005D1580"/>
    <w:rsid w:val="005D47DE"/>
    <w:rsid w:val="005F20F0"/>
    <w:rsid w:val="005F364E"/>
    <w:rsid w:val="0062123A"/>
    <w:rsid w:val="0062146B"/>
    <w:rsid w:val="00635EF0"/>
    <w:rsid w:val="00646E75"/>
    <w:rsid w:val="00663587"/>
    <w:rsid w:val="00666B0B"/>
    <w:rsid w:val="00667A13"/>
    <w:rsid w:val="006719E2"/>
    <w:rsid w:val="00683645"/>
    <w:rsid w:val="006D409C"/>
    <w:rsid w:val="00737C2B"/>
    <w:rsid w:val="00737CC4"/>
    <w:rsid w:val="00742525"/>
    <w:rsid w:val="00750AEB"/>
    <w:rsid w:val="00774D22"/>
    <w:rsid w:val="00776643"/>
    <w:rsid w:val="00796188"/>
    <w:rsid w:val="00797579"/>
    <w:rsid w:val="007D0F5B"/>
    <w:rsid w:val="00800B6C"/>
    <w:rsid w:val="00813CCC"/>
    <w:rsid w:val="00821F24"/>
    <w:rsid w:val="00844109"/>
    <w:rsid w:val="0085757D"/>
    <w:rsid w:val="00882E29"/>
    <w:rsid w:val="0089788F"/>
    <w:rsid w:val="008A36A5"/>
    <w:rsid w:val="008B5DF0"/>
    <w:rsid w:val="008B71F2"/>
    <w:rsid w:val="008F290E"/>
    <w:rsid w:val="008F3EF2"/>
    <w:rsid w:val="008F5D97"/>
    <w:rsid w:val="00917AF7"/>
    <w:rsid w:val="00942045"/>
    <w:rsid w:val="009432A3"/>
    <w:rsid w:val="009473DD"/>
    <w:rsid w:val="00964B9F"/>
    <w:rsid w:val="00966725"/>
    <w:rsid w:val="00967D2F"/>
    <w:rsid w:val="00976C53"/>
    <w:rsid w:val="00991C8A"/>
    <w:rsid w:val="00991F3E"/>
    <w:rsid w:val="009A0B5B"/>
    <w:rsid w:val="009B78F7"/>
    <w:rsid w:val="009F215D"/>
    <w:rsid w:val="00A54B0D"/>
    <w:rsid w:val="00A71243"/>
    <w:rsid w:val="00A73BCA"/>
    <w:rsid w:val="00A75FCE"/>
    <w:rsid w:val="00A86E43"/>
    <w:rsid w:val="00AA3E5A"/>
    <w:rsid w:val="00AC5509"/>
    <w:rsid w:val="00AE5C10"/>
    <w:rsid w:val="00AF4EA4"/>
    <w:rsid w:val="00B0669D"/>
    <w:rsid w:val="00B066AA"/>
    <w:rsid w:val="00B87058"/>
    <w:rsid w:val="00B90CEF"/>
    <w:rsid w:val="00B95D4D"/>
    <w:rsid w:val="00BA7838"/>
    <w:rsid w:val="00BB4770"/>
    <w:rsid w:val="00BC038E"/>
    <w:rsid w:val="00BC7736"/>
    <w:rsid w:val="00BF182B"/>
    <w:rsid w:val="00BF6FB8"/>
    <w:rsid w:val="00C158C7"/>
    <w:rsid w:val="00C33CCC"/>
    <w:rsid w:val="00C51CF5"/>
    <w:rsid w:val="00C62D8F"/>
    <w:rsid w:val="00C63B16"/>
    <w:rsid w:val="00C668E9"/>
    <w:rsid w:val="00C93D20"/>
    <w:rsid w:val="00CA407F"/>
    <w:rsid w:val="00CB4DF9"/>
    <w:rsid w:val="00CC710A"/>
    <w:rsid w:val="00CE1B6C"/>
    <w:rsid w:val="00CE2ACA"/>
    <w:rsid w:val="00D00A30"/>
    <w:rsid w:val="00D03D5B"/>
    <w:rsid w:val="00D206B4"/>
    <w:rsid w:val="00D27048"/>
    <w:rsid w:val="00D80918"/>
    <w:rsid w:val="00D8438A"/>
    <w:rsid w:val="00DA2C5F"/>
    <w:rsid w:val="00DC5DD7"/>
    <w:rsid w:val="00DC71AE"/>
    <w:rsid w:val="00DE4DB2"/>
    <w:rsid w:val="00DF7479"/>
    <w:rsid w:val="00E143EE"/>
    <w:rsid w:val="00E2331D"/>
    <w:rsid w:val="00E2784C"/>
    <w:rsid w:val="00E518A5"/>
    <w:rsid w:val="00E55D74"/>
    <w:rsid w:val="00E67FE1"/>
    <w:rsid w:val="00E774C3"/>
    <w:rsid w:val="00E8541C"/>
    <w:rsid w:val="00EB2076"/>
    <w:rsid w:val="00EC2B36"/>
    <w:rsid w:val="00EC7941"/>
    <w:rsid w:val="00ED62F3"/>
    <w:rsid w:val="00EE7006"/>
    <w:rsid w:val="00F34C81"/>
    <w:rsid w:val="00F4331D"/>
    <w:rsid w:val="00F5171A"/>
    <w:rsid w:val="00F56513"/>
    <w:rsid w:val="00F66AE9"/>
    <w:rsid w:val="00F700B4"/>
    <w:rsid w:val="00FA2AB5"/>
    <w:rsid w:val="00FC5CD1"/>
    <w:rsid w:val="00FD0C8C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434D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character" w:customStyle="1" w:styleId="f3">
    <w:name w:val="f3"/>
    <w:basedOn w:val="DefaultParagraphFont"/>
    <w:rsid w:val="00FD0C8C"/>
  </w:style>
  <w:style w:type="character" w:customStyle="1" w:styleId="f4">
    <w:name w:val="f4"/>
    <w:basedOn w:val="DefaultParagraphFont"/>
    <w:rsid w:val="00FD0C8C"/>
  </w:style>
  <w:style w:type="table" w:styleId="TableGrid">
    <w:name w:val="Table Grid"/>
    <w:basedOn w:val="TableNormal"/>
    <w:uiPriority w:val="39"/>
    <w:rsid w:val="00F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2">
    <w:name w:val="f2"/>
    <w:basedOn w:val="DefaultParagraphFont"/>
    <w:rsid w:val="00FD0C8C"/>
  </w:style>
  <w:style w:type="paragraph" w:styleId="BalloonText">
    <w:name w:val="Balloon Text"/>
    <w:basedOn w:val="Normal"/>
    <w:link w:val="BalloonTextChar"/>
    <w:uiPriority w:val="99"/>
    <w:semiHidden/>
    <w:unhideWhenUsed/>
    <w:rsid w:val="00310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0F7E9A-6223-49BA-AA16-324F6AED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2023-09-12T11:57:00Z</dcterms:created>
  <dcterms:modified xsi:type="dcterms:W3CDTF">2023-09-12T11:11:00Z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