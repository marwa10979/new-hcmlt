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BC038E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jc w:val="center"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sz w:val="36"/>
          <w:szCs w:val="40"/>
          <w:rtl/>
        </w:rPr>
      </w:pPr>
    </w:p>
    <w:p w:rsidR="002A6769" w:rsidRDefault="002A6769" w:rsidP="002A6769">
      <w:pPr>
        <w:bidi/>
        <w:rPr>
          <w:sz w:val="36"/>
          <w:szCs w:val="40"/>
          <w:rtl/>
        </w:rPr>
      </w:pPr>
    </w:p>
    <w:p w:rsidR="002A6769" w:rsidRPr="00EE7006" w:rsidRDefault="002A6769" w:rsidP="002A6769">
      <w:pPr>
        <w:bidi/>
        <w:rPr>
          <w:sz w:val="36"/>
          <w:szCs w:val="40"/>
          <w:rtl/>
        </w:rPr>
      </w:pPr>
    </w:p>
    <w:p w:rsidR="00EE7006" w:rsidRPr="00EE7006" w:rsidRDefault="00EE7006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 w:rsidRPr="00EE7006">
        <w:rPr>
          <w:rFonts w:hint="cs"/>
          <w:b/>
          <w:bCs/>
          <w:color w:val="538135"/>
          <w:sz w:val="180"/>
          <w:szCs w:val="72"/>
          <w:rtl/>
        </w:rPr>
        <w:t>الأستاذ</w:t>
      </w:r>
      <w:r w:rsidRPr="00EE7006">
        <w:rPr>
          <w:b/>
          <w:bCs/>
          <w:color w:val="538135"/>
          <w:sz w:val="180"/>
          <w:szCs w:val="72"/>
          <w:rtl/>
        </w:rPr>
        <w:t xml:space="preserve"> </w:t>
      </w:r>
      <w:r w:rsidRPr="00EE7006">
        <w:rPr>
          <w:rFonts w:hint="cs"/>
          <w:b/>
          <w:bCs/>
          <w:color w:val="538135"/>
          <w:sz w:val="180"/>
          <w:szCs w:val="72"/>
          <w:rtl/>
        </w:rPr>
        <w:t>الدكتور</w:t>
      </w:r>
      <w:r w:rsidRPr="00EE7006">
        <w:rPr>
          <w:b/>
          <w:bCs/>
          <w:color w:val="538135"/>
          <w:sz w:val="180"/>
          <w:szCs w:val="72"/>
        </w:rPr>
        <w:t xml:space="preserve"> </w:t>
      </w:r>
    </w:p>
    <w:p w:rsidR="00C63B16" w:rsidRPr="00EE7006" w:rsidRDefault="00C52846" w:rsidP="00C5284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 w:rsidRPr="00C52846">
        <w:rPr>
          <w:rFonts w:hint="cs"/>
          <w:b/>
          <w:bCs/>
          <w:color w:val="538135"/>
          <w:sz w:val="180"/>
          <w:szCs w:val="72"/>
          <w:rtl/>
          <w:lang w:eastAsia="ar-SA"/>
        </w:rPr>
        <w:t>مروان محمود أحمد السماك</w:t>
      </w:r>
    </w:p>
    <w:p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:rsidR="00666B0B" w:rsidRDefault="00666B0B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Pr="00C63B16" w:rsidRDefault="00C63B16" w:rsidP="00EE7006">
      <w:pPr>
        <w:bidi/>
        <w:rPr>
          <w:sz w:val="24"/>
          <w:szCs w:val="28"/>
          <w:rtl/>
        </w:rPr>
      </w:pPr>
    </w:p>
    <w:p w:rsidR="00666B0B" w:rsidRDefault="002E5AD5" w:rsidP="00EE7006">
      <w:pPr>
        <w:pStyle w:val="Heading1"/>
        <w:bidi/>
        <w:jc w:val="center"/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</w:pPr>
      <w:r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  <w:t>2023</w:t>
      </w: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Default="00350605" w:rsidP="00350605">
      <w:pPr>
        <w:bidi/>
        <w:rPr>
          <w:lang w:eastAsia="en-US" w:bidi="ar-EG"/>
        </w:rPr>
      </w:pPr>
    </w:p>
    <w:p w:rsidR="00350605" w:rsidRPr="00350605" w:rsidRDefault="00350605" w:rsidP="00350605">
      <w:pPr>
        <w:bidi/>
        <w:rPr>
          <w:lang w:eastAsia="en-US" w:bidi="ar-EG"/>
        </w:rPr>
      </w:pPr>
    </w:p>
    <w:p w:rsidR="00666B0B" w:rsidRPr="00C63B16" w:rsidRDefault="00666B0B" w:rsidP="00EE7006">
      <w:pPr>
        <w:bidi/>
        <w:rPr>
          <w:sz w:val="24"/>
          <w:szCs w:val="28"/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Pr="00800B6C" w:rsidRDefault="00350605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5138530</wp:posOffset>
                </wp:positionH>
                <wp:positionV relativeFrom="paragraph">
                  <wp:posOffset>279455</wp:posOffset>
                </wp:positionV>
                <wp:extent cx="1550505" cy="1590261"/>
                <wp:effectExtent l="19050" t="19050" r="1206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159026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04.6pt;margin-top:22pt;width:122.1pt;height:1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" filled="f" strokecolor="#4c661a [1604]" strokeweight="3pt"/>
            </w:pict>
          </mc:Fallback>
        </mc:AlternateContent>
      </w:r>
      <w:r>
        <w:rPr>
          <w:noProof/>
          <w:rtl/>
          <w:lang w:eastAsia="en-US"/>
        </w:rPr>
        <w:drawing>
          <wp:anchor distT="0" distB="0" distL="114300" distR="114300" simplePos="0" relativeHeight="251696128" behindDoc="0" locked="0" layoutInCell="1" allowOverlap="1" wp14:anchorId="05067650" wp14:editId="63F59308">
            <wp:simplePos x="0" y="0"/>
            <wp:positionH relativeFrom="column">
              <wp:posOffset>5138530</wp:posOffset>
            </wp:positionH>
            <wp:positionV relativeFrom="paragraph">
              <wp:posOffset>279456</wp:posOffset>
            </wp:positionV>
            <wp:extent cx="1550505" cy="158981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6C"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:rsidR="00800B6C" w:rsidRDefault="00800B6C" w:rsidP="00EE7006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:rsidR="00EE7006" w:rsidRDefault="00EE7006" w:rsidP="00EE7006">
                                  <w:pPr>
                                    <w:bidi/>
                                  </w:pPr>
                                </w:p>
                                <w:p w:rsidR="00EE7006" w:rsidRPr="00796188" w:rsidRDefault="00C52846" w:rsidP="00EE7006">
                                  <w:pPr>
                                    <w:bidi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 xml:space="preserve">          </w:t>
                                  </w:r>
                                  <w:r w:rsidRPr="00C52846">
                                    <w:rPr>
                                      <w:rFonts w:ascii="Times New Roman" w:eastAsia="Times New Roman" w:hAnsi="Times New Roman" w:cs="Times New Roman" w:hint="cs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>مروان محمود أحمد السماك</w:t>
                                  </w:r>
                                </w:p>
                                <w:p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:rsidR="00EE7006" w:rsidRPr="00A5439E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16/9/1968</w:t>
                                  </w:r>
                                </w:p>
                                <w:p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/>
                                    </w:rPr>
                                    <w:t xml:space="preserve"> </w:t>
                                  </w:r>
                                  <w:r w:rsidR="00C52846" w:rsidRPr="00A5439E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20"/>
                                      <w:szCs w:val="20"/>
                                      <w:rtl/>
                                      <w:lang w:eastAsia="ar-SA"/>
                                    </w:rPr>
                                    <w:t>28 ش لومومبا – وابور المياه -الإسكندرية</w:t>
                                  </w:r>
                                </w:p>
                                <w:p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C52846" w:rsidRPr="00A5439E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20"/>
                                      <w:szCs w:val="20"/>
                                      <w:rtl/>
                                      <w:lang w:eastAsia="ar-SA"/>
                                    </w:rPr>
                                    <w:t>بكالوريوس الهندسة</w:t>
                                  </w:r>
                                </w:p>
                                <w:p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مصرى </w:t>
                                  </w:r>
                                </w:p>
                                <w:p w:rsidR="00EE7006" w:rsidRPr="00A5439E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C52846" w:rsidRPr="00A5439E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الانجليزية </w:t>
                                  </w:r>
                                </w:p>
                                <w:p w:rsidR="00EE7006" w:rsidRPr="00A5439E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C52846" w:rsidRPr="00C52846">
                                    <w:rPr>
                                      <w:rFonts w:ascii="Times New Roman" w:eastAsia="Times New Roman" w:hAnsi="Times New Roman" w:cs="Times New Roman" w:hint="cs"/>
                                      <w:b w:val="0"/>
                                      <w:bCs w:val="0"/>
                                      <w:caps w:val="0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>01222135848</w:t>
                                  </w:r>
                                </w:p>
                                <w:p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:rsidR="00EE7006" w:rsidRDefault="00EE7006" w:rsidP="00EE7006">
                                  <w:pPr>
                                    <w:bidi/>
                                  </w:pPr>
                                </w:p>
                                <w:p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  <w:r w:rsidR="00C52846">
                                    <w:t xml:space="preserve">    </w:t>
                                  </w:r>
                                </w:p>
                                <w:p w:rsidR="003B24B9" w:rsidRDefault="00C52846" w:rsidP="003B24B9">
                                  <w:pPr>
                                    <w:bidi/>
                                    <w:rPr>
                                      <w:lang w:bidi="ar-EG"/>
                                    </w:rPr>
                                  </w:pPr>
                                  <w:r w:rsidRPr="00C52846">
                                    <w:rPr>
                                      <w:rFonts w:ascii="Times New Roman" w:eastAsia="Times New Roman" w:hAnsi="Times New Roman" w:cs="Times New Roman" w:hint="cs"/>
                                      <w:sz w:val="24"/>
                                      <w:szCs w:val="28"/>
                                      <w:rtl/>
                                      <w:lang w:eastAsia="ar-SA"/>
                                    </w:rPr>
                                    <w:t>4885606/03</w:t>
                                  </w:r>
                                </w:p>
                              </w:tc>
                            </w:tr>
                          </w:tbl>
                          <w:p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:rsidR="00EE7006" w:rsidRDefault="00EE7006" w:rsidP="00EE7006">
                            <w:pPr>
                              <w:bidi/>
                            </w:pPr>
                          </w:p>
                          <w:p w:rsidR="00EE7006" w:rsidRPr="00796188" w:rsidRDefault="00C52846" w:rsidP="00EE7006">
                            <w:pPr>
                              <w:bidi/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 xml:space="preserve">          </w:t>
                            </w:r>
                            <w:r w:rsidRPr="00C52846"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>مروان محمود أحمد السماك</w:t>
                            </w:r>
                          </w:p>
                          <w:p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:rsidR="00EE7006" w:rsidRPr="00A5439E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16/9/1968</w:t>
                            </w:r>
                          </w:p>
                          <w:p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/>
                              </w:rPr>
                              <w:t xml:space="preserve"> </w:t>
                            </w:r>
                            <w:r w:rsidR="00C52846" w:rsidRPr="00A5439E">
                              <w:rPr>
                                <w:rFonts w:asciiTheme="majorBidi" w:eastAsia="Times New Roman" w:hAnsiTheme="majorBidi"/>
                                <w:caps w:val="0"/>
                                <w:sz w:val="20"/>
                                <w:szCs w:val="20"/>
                                <w:rtl/>
                                <w:lang w:eastAsia="ar-SA"/>
                              </w:rPr>
                              <w:t>28 ش لومومبا – وابور المياه -الإسكندرية</w:t>
                            </w:r>
                          </w:p>
                          <w:p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C52846" w:rsidRPr="00A5439E">
                              <w:rPr>
                                <w:rFonts w:asciiTheme="majorBidi" w:eastAsia="Times New Roman" w:hAnsiTheme="majorBidi"/>
                                <w:caps w:val="0"/>
                                <w:sz w:val="20"/>
                                <w:szCs w:val="20"/>
                                <w:rtl/>
                                <w:lang w:eastAsia="ar-SA"/>
                              </w:rPr>
                              <w:t>بكالوريوس الهندسة</w:t>
                            </w:r>
                          </w:p>
                          <w:p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مصرى </w:t>
                            </w:r>
                          </w:p>
                          <w:p w:rsidR="00EE7006" w:rsidRPr="00A5439E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C52846" w:rsidRPr="00A5439E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الانجليزية </w:t>
                            </w:r>
                          </w:p>
                          <w:p w:rsidR="00EE7006" w:rsidRPr="00A5439E" w:rsidRDefault="00EE7006" w:rsidP="00EE7006">
                            <w:pPr>
                              <w:pStyle w:val="ProfileText"/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C52846" w:rsidRPr="00C52846">
                              <w:rPr>
                                <w:rFonts w:ascii="Times New Roman" w:eastAsia="Times New Roman" w:hAnsi="Times New Roman" w:cs="Times New Roman" w:hint="cs"/>
                                <w:b w:val="0"/>
                                <w:bCs w:val="0"/>
                                <w:caps w:val="0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>01222135848</w:t>
                            </w:r>
                          </w:p>
                          <w:p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EE7006" w:rsidRDefault="00EE7006" w:rsidP="00EE7006">
                            <w:pPr>
                              <w:bidi/>
                            </w:pPr>
                          </w:p>
                          <w:p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  <w:r w:rsidR="00C52846">
                              <w:t xml:space="preserve">    </w:t>
                            </w:r>
                          </w:p>
                          <w:p w:rsidR="003B24B9" w:rsidRDefault="00C52846" w:rsidP="003B24B9">
                            <w:pPr>
                              <w:bidi/>
                              <w:rPr>
                                <w:lang w:bidi="ar-EG"/>
                              </w:rPr>
                            </w:pPr>
                            <w:r w:rsidRPr="00C52846"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8"/>
                                <w:rtl/>
                                <w:lang w:eastAsia="ar-SA"/>
                              </w:rPr>
                              <w:t>4885606/03</w:t>
                            </w:r>
                          </w:p>
                        </w:tc>
                      </w:tr>
                    </w:tbl>
                    <w:p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:rsidTr="00350605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:rsidTr="00350605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6BF2517" wp14:editId="2DFEC3B7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2" w:type="dxa"/>
          </w:tcPr>
          <w:p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A5439E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Cs w:val="28"/>
                <w:rtl/>
              </w:rPr>
              <w:t>بكالوريوس الهندسة  البحرية وعمارة السفن - جامعة الإسكندرية</w:t>
            </w: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:rsidTr="00350605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:rsidTr="00350605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</w:tcPr>
          <w:p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Cs w:val="28"/>
                <w:rtl/>
              </w:rPr>
              <w:t>رئيس مجلس إدارة الشركة الهندسية للحاويات</w:t>
            </w:r>
          </w:p>
          <w:p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:rsidR="00350605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350605" w:rsidRPr="00C668E9" w:rsidRDefault="00350605" w:rsidP="0035060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</w:tbl>
    <w:p w:rsidR="00426F36" w:rsidRDefault="00426F36" w:rsidP="00350605">
      <w:pPr>
        <w:bidi/>
        <w:ind w:right="450"/>
        <w:jc w:val="lowKashida"/>
        <w:rPr>
          <w:sz w:val="28"/>
          <w:szCs w:val="28"/>
        </w:rPr>
      </w:pPr>
    </w:p>
    <w:sectPr w:rsidR="00426F36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CA" w:rsidRDefault="008C50CA" w:rsidP="00C51CF5">
      <w:r>
        <w:separator/>
      </w:r>
    </w:p>
  </w:endnote>
  <w:endnote w:type="continuationSeparator" w:id="0">
    <w:p w:rsidR="008C50CA" w:rsidRDefault="008C50C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A36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A36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CA" w:rsidRDefault="008C50CA" w:rsidP="00C51CF5">
      <w:r>
        <w:separator/>
      </w:r>
    </w:p>
  </w:footnote>
  <w:footnote w:type="continuationSeparator" w:id="0">
    <w:p w:rsidR="008C50CA" w:rsidRDefault="008C50C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4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1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7"/>
  </w:num>
  <w:num w:numId="5">
    <w:abstractNumId w:val="8"/>
  </w:num>
  <w:num w:numId="6">
    <w:abstractNumId w:val="16"/>
  </w:num>
  <w:num w:numId="7">
    <w:abstractNumId w:val="18"/>
  </w:num>
  <w:num w:numId="8">
    <w:abstractNumId w:val="14"/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3"/>
  </w:num>
  <w:num w:numId="14">
    <w:abstractNumId w:val="13"/>
  </w:num>
  <w:num w:numId="15">
    <w:abstractNumId w:val="5"/>
  </w:num>
  <w:num w:numId="16">
    <w:abstractNumId w:val="19"/>
  </w:num>
  <w:num w:numId="17">
    <w:abstractNumId w:val="9"/>
  </w:num>
  <w:num w:numId="18">
    <w:abstractNumId w:val="2"/>
  </w:num>
  <w:num w:numId="19">
    <w:abstractNumId w:val="4"/>
  </w:num>
  <w:num w:numId="20">
    <w:abstractNumId w:val="15"/>
  </w:num>
  <w:num w:numId="21">
    <w:abstractNumId w:val="20"/>
  </w:num>
  <w:num w:numId="22">
    <w:abstractNumId w:val="1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521EF"/>
    <w:rsid w:val="000626AF"/>
    <w:rsid w:val="0007619D"/>
    <w:rsid w:val="000831B0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50605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A3659"/>
    <w:rsid w:val="004F1F81"/>
    <w:rsid w:val="005303BF"/>
    <w:rsid w:val="00543127"/>
    <w:rsid w:val="0054375C"/>
    <w:rsid w:val="00572086"/>
    <w:rsid w:val="0057611C"/>
    <w:rsid w:val="00586B00"/>
    <w:rsid w:val="00597871"/>
    <w:rsid w:val="005D47DE"/>
    <w:rsid w:val="005F20F0"/>
    <w:rsid w:val="005F364E"/>
    <w:rsid w:val="0062123A"/>
    <w:rsid w:val="0062146B"/>
    <w:rsid w:val="00635EF0"/>
    <w:rsid w:val="00646E75"/>
    <w:rsid w:val="00663587"/>
    <w:rsid w:val="00663D18"/>
    <w:rsid w:val="00666B0B"/>
    <w:rsid w:val="00667A13"/>
    <w:rsid w:val="006719E2"/>
    <w:rsid w:val="006D409C"/>
    <w:rsid w:val="006F63C9"/>
    <w:rsid w:val="00742525"/>
    <w:rsid w:val="00750AEB"/>
    <w:rsid w:val="00776643"/>
    <w:rsid w:val="00796188"/>
    <w:rsid w:val="007971AB"/>
    <w:rsid w:val="00797579"/>
    <w:rsid w:val="007B4B14"/>
    <w:rsid w:val="007D0F5B"/>
    <w:rsid w:val="00800B6C"/>
    <w:rsid w:val="00813CCC"/>
    <w:rsid w:val="00844109"/>
    <w:rsid w:val="0085757D"/>
    <w:rsid w:val="00882E29"/>
    <w:rsid w:val="00886B80"/>
    <w:rsid w:val="0089788F"/>
    <w:rsid w:val="008C50CA"/>
    <w:rsid w:val="008F290E"/>
    <w:rsid w:val="008F5D97"/>
    <w:rsid w:val="00917AF7"/>
    <w:rsid w:val="00942045"/>
    <w:rsid w:val="009473DD"/>
    <w:rsid w:val="00964B9F"/>
    <w:rsid w:val="00967D2F"/>
    <w:rsid w:val="00976C53"/>
    <w:rsid w:val="009B78F7"/>
    <w:rsid w:val="009F215D"/>
    <w:rsid w:val="00A5439E"/>
    <w:rsid w:val="00A73BCA"/>
    <w:rsid w:val="00A75FCE"/>
    <w:rsid w:val="00A86E43"/>
    <w:rsid w:val="00AC5509"/>
    <w:rsid w:val="00AF4EA4"/>
    <w:rsid w:val="00B0669D"/>
    <w:rsid w:val="00B55DDD"/>
    <w:rsid w:val="00B87058"/>
    <w:rsid w:val="00B90CEF"/>
    <w:rsid w:val="00B9399C"/>
    <w:rsid w:val="00B95D4D"/>
    <w:rsid w:val="00BA7838"/>
    <w:rsid w:val="00BB4770"/>
    <w:rsid w:val="00BC038E"/>
    <w:rsid w:val="00BF182B"/>
    <w:rsid w:val="00BF6FB8"/>
    <w:rsid w:val="00BF7630"/>
    <w:rsid w:val="00C51CF5"/>
    <w:rsid w:val="00C52846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543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543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3BDD2C-EEBC-4F51-8D2E-9E287DCD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2023-03-08T06:21:00Z</dcterms:created>
  <dcterms:modified xsi:type="dcterms:W3CDTF">2023-05-21T09:56:00Z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