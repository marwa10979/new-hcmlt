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0B" w:rsidRDefault="00666B0B" w:rsidP="00EE7006">
      <w:pPr>
        <w:bidi/>
        <w:rPr>
          <w:rFonts w:hint="cs"/>
          <w:lang w:bidi="ar-EG"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666B0B" w:rsidRDefault="00666B0B" w:rsidP="00EE7006">
      <w:pPr>
        <w:bidi/>
        <w:rPr>
          <w:rtl/>
        </w:rPr>
      </w:pPr>
    </w:p>
    <w:p w:rsidR="00C63B16" w:rsidRDefault="001B02B0" w:rsidP="001B02B0">
      <w:pPr>
        <w:tabs>
          <w:tab w:val="left" w:pos="1213"/>
        </w:tabs>
        <w:bidi/>
        <w:rPr>
          <w:rtl/>
        </w:rPr>
      </w:pPr>
      <w:r>
        <w:rPr>
          <w:rtl/>
        </w:rPr>
        <w:tab/>
      </w:r>
    </w:p>
    <w:p w:rsidR="00EE7006" w:rsidRDefault="001B02B0" w:rsidP="00EE7006">
      <w:pPr>
        <w:bidi/>
        <w:rPr>
          <w:rtl/>
        </w:rPr>
      </w:pPr>
      <w:r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704320" behindDoc="1" locked="0" layoutInCell="1" allowOverlap="1" wp14:editId="4BB00D11">
            <wp:simplePos x="0" y="0"/>
            <wp:positionH relativeFrom="column">
              <wp:posOffset>5288280</wp:posOffset>
            </wp:positionH>
            <wp:positionV relativeFrom="paragraph">
              <wp:posOffset>80645</wp:posOffset>
            </wp:positionV>
            <wp:extent cx="1638300" cy="1828800"/>
            <wp:effectExtent l="19050" t="19050" r="19050" b="19050"/>
            <wp:wrapThrough wrapText="bothSides">
              <wp:wrapPolygon edited="0">
                <wp:start x="-251" y="-225"/>
                <wp:lineTo x="-251" y="21600"/>
                <wp:lineTo x="21600" y="21600"/>
                <wp:lineTo x="21600" y="-225"/>
                <wp:lineTo x="-251" y="-225"/>
              </wp:wrapPolygon>
            </wp:wrapThrough>
            <wp:docPr id="16" name="Picture 16" descr="Untitled-Recov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Recover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8288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5F497A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CD76F" wp14:editId="2CEA923B">
                <wp:simplePos x="0" y="0"/>
                <wp:positionH relativeFrom="column">
                  <wp:posOffset>5287617</wp:posOffset>
                </wp:positionH>
                <wp:positionV relativeFrom="paragraph">
                  <wp:posOffset>85835</wp:posOffset>
                </wp:positionV>
                <wp:extent cx="1610140" cy="1749287"/>
                <wp:effectExtent l="19050" t="19050" r="285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140" cy="1749287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left:0;text-align:left;margin-left:416.35pt;margin-top:6.75pt;width:126.8pt;height:13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" filled="f" strokecolor="#4c661a [1604]" strokeweight="3pt"/>
            </w:pict>
          </mc:Fallback>
        </mc:AlternateContent>
      </w:r>
      <w:r w:rsidR="00716429">
        <w:rPr>
          <w:rFonts w:ascii="Times New Roman" w:eastAsia="Times New Roman" w:hAnsi="Times New Roman" w:cs="Simplified Arabic"/>
          <w:b/>
          <w:bCs/>
          <w:i/>
          <w:iCs/>
          <w:noProof/>
          <w:color w:val="31521B" w:themeColor="accent2" w:themeShade="80"/>
          <w:sz w:val="32"/>
          <w:szCs w:val="32"/>
          <w:lang w:eastAsia="en-US"/>
        </w:rPr>
        <w:drawing>
          <wp:anchor distT="0" distB="0" distL="114300" distR="114300" simplePos="0" relativeHeight="251698176" behindDoc="1" locked="0" layoutInCell="1" allowOverlap="1" wp14:anchorId="03D8C5C0" wp14:editId="06A25C86">
            <wp:simplePos x="0" y="0"/>
            <wp:positionH relativeFrom="column">
              <wp:posOffset>5291869</wp:posOffset>
            </wp:positionH>
            <wp:positionV relativeFrom="paragraph">
              <wp:posOffset>88265</wp:posOffset>
            </wp:positionV>
            <wp:extent cx="1609725" cy="1748790"/>
            <wp:effectExtent l="0" t="0" r="9525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7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06" w:rsidRPr="00800B6C" w:rsidRDefault="00800B6C" w:rsidP="00840024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center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>السيرة الذاتية</w:t>
      </w:r>
    </w:p>
    <w:p w:rsidR="00800B6C" w:rsidRDefault="00800B6C" w:rsidP="00EE7006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  <w:lang w:bidi="ar-EG"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E67FE1" w:rsidRDefault="00E67FE1" w:rsidP="00E67FE1">
      <w:pPr>
        <w:bidi/>
        <w:rPr>
          <w:rtl/>
        </w:rPr>
      </w:pPr>
    </w:p>
    <w:p w:rsidR="00666B0B" w:rsidRDefault="00667A13" w:rsidP="00800B6C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1D5BD57E">
                <wp:simplePos x="0" y="0"/>
                <wp:positionH relativeFrom="margin">
                  <wp:posOffset>4647953</wp:posOffset>
                </wp:positionH>
                <wp:positionV relativeFrom="paragraph">
                  <wp:posOffset>439716</wp:posOffset>
                </wp:positionV>
                <wp:extent cx="2733675" cy="6136640"/>
                <wp:effectExtent l="0" t="0" r="28575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6136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2"/>
                            </w:tblGrid>
                            <w:tr w:rsidR="00EE7006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:rsidR="00EE7006" w:rsidRPr="008A571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rtl/>
                                      <w:lang w:bidi="ar-EG"/>
                                    </w:rPr>
                                    <w:t>إمرى عبدالرحمن حسن فراج</w:t>
                                  </w:r>
                                </w:p>
                                <w:p w:rsidR="00EE700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 xml:space="preserve">رئيس مجلس إدارة شركة </w:t>
                                  </w:r>
                                </w:p>
                                <w:p w:rsidR="008A5716" w:rsidRPr="008A5716" w:rsidRDefault="008A5716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GE SS Two Bold" w:eastAsia="GE SS Two Bold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bidi="ar-EG"/>
                                    </w:rPr>
                                    <w:t>أعمال النقل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08/08/1967</w:t>
                                  </w:r>
                                </w:p>
                                <w:p w:rsidR="008A5716" w:rsidRPr="008A5716" w:rsidRDefault="00FF2B76" w:rsidP="008A5716">
                                  <w:pPr>
                                    <w:bidi/>
                                    <w:spacing w:line="228" w:lineRule="auto"/>
                                    <w:ind w:left="57"/>
                                    <w:jc w:val="both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ع 8 مدينه المستقبل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م هايكستيب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الحربية</w:t>
                                  </w:r>
                                </w:p>
                                <w:p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مصرى</w:t>
                                  </w:r>
                                </w:p>
                                <w:p w:rsidR="00EE7006" w:rsidRPr="008A5716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ProfileText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EE7006" w:rsidRPr="008A571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التواصل</w:t>
                                  </w:r>
                                </w:p>
                                <w:p w:rsidR="003B24B9" w:rsidRPr="008A5716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>رقم المحمول:</w:t>
                                  </w:r>
                                  <w:r w:rsidR="008A5716" w:rsidRPr="008A571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01223344673</w:t>
                                  </w:r>
                                </w:p>
                                <w:p w:rsidR="00EE7006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  <w:t xml:space="preserve">وسائل للتواصل : </w:t>
                                  </w:r>
                                </w:p>
                                <w:p w:rsidR="00EE7006" w:rsidRPr="008A5716" w:rsidRDefault="00EE7006" w:rsidP="00EE7006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  <w:p w:rsidR="003B24B9" w:rsidRPr="008A5716" w:rsidRDefault="00FF2B76" w:rsidP="00FF2B76">
                                  <w:pPr>
                                    <w:ind w:left="-535"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rtl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         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Email ; </w:t>
                                  </w:r>
                                </w:p>
                                <w:p w:rsidR="00E2784C" w:rsidRPr="008A5716" w:rsidRDefault="00E2784C" w:rsidP="00FF2B76">
                                  <w:pPr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  <w:r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Facebook </w:t>
                                  </w:r>
                                  <w:r w:rsidR="00CC710A" w:rsidRPr="008A5716"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  <w:t xml:space="preserve">; </w:t>
                                  </w:r>
                                </w:p>
                                <w:p w:rsidR="003B24B9" w:rsidRPr="008A5716" w:rsidRDefault="003B24B9" w:rsidP="003B24B9">
                                  <w:pPr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b/>
                                      <w:bCs/>
                                      <w:color w:val="1B5337" w:themeColor="accent3" w:themeShade="80"/>
                                      <w:sz w:val="20"/>
                                      <w:szCs w:val="20"/>
                                      <w:lang w:eastAsia="en-US"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34.6pt;width:215.25pt;height:483.2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2"/>
                      </w:tblGrid>
                      <w:tr w:rsidR="00EE7006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:rsidR="00EE7006" w:rsidRPr="008A571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rtl/>
                                <w:lang w:bidi="ar-EG"/>
                              </w:rPr>
                              <w:t>إمرى عبدالرحمن حسن فراج</w:t>
                            </w:r>
                          </w:p>
                          <w:p w:rsidR="00EE700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 xml:space="preserve">رئيس مجلس إدارة شركة </w:t>
                            </w:r>
                          </w:p>
                          <w:p w:rsidR="008A5716" w:rsidRPr="008A5716" w:rsidRDefault="008A5716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GE SS Two Bold" w:eastAsia="GE SS Two Bold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أعمال النقل</w:t>
                            </w:r>
                          </w:p>
                          <w:p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08/08/1967</w:t>
                            </w:r>
                          </w:p>
                          <w:p w:rsidR="008A5716" w:rsidRPr="008A5716" w:rsidRDefault="00FF2B76" w:rsidP="008A5716">
                            <w:pPr>
                              <w:bidi/>
                              <w:spacing w:line="228" w:lineRule="auto"/>
                              <w:ind w:left="57"/>
                              <w:jc w:val="both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ع 8 مدينه المستقبل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م هايكستيب </w:t>
                            </w: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</w:p>
                          <w:p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الحربية</w:t>
                            </w:r>
                          </w:p>
                          <w:p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مصرى</w:t>
                            </w:r>
                          </w:p>
                          <w:p w:rsidR="00EE7006" w:rsidRPr="008A5716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</w:p>
                          <w:p w:rsidR="00EE7006" w:rsidRPr="008A5716" w:rsidRDefault="00EE7006" w:rsidP="00EE7006">
                            <w:pPr>
                              <w:pStyle w:val="ProfileText"/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EE7006" w:rsidRPr="008A571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التواصل</w:t>
                            </w:r>
                          </w:p>
                          <w:p w:rsidR="003B24B9" w:rsidRPr="008A5716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>رقم المحمول:</w:t>
                            </w:r>
                            <w:r w:rsidR="008A5716" w:rsidRPr="008A571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01223344673</w:t>
                            </w:r>
                          </w:p>
                          <w:p w:rsidR="00EE7006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</w:p>
                          <w:p w:rsidR="00EE7006" w:rsidRPr="008A5716" w:rsidRDefault="00EE7006" w:rsidP="00EE7006">
                            <w:pPr>
                              <w:pStyle w:val="ContactDetails"/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 w:hint="cs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  <w:t xml:space="preserve">وسائل للتواصل : </w:t>
                            </w:r>
                          </w:p>
                          <w:p w:rsidR="00EE7006" w:rsidRPr="008A5716" w:rsidRDefault="00EE7006" w:rsidP="00EE7006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  <w:p w:rsidR="003B24B9" w:rsidRPr="008A5716" w:rsidRDefault="00FF2B76" w:rsidP="00FF2B76">
                            <w:pPr>
                              <w:ind w:left="-535"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rtl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         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Email ; </w:t>
                            </w:r>
                          </w:p>
                          <w:p w:rsidR="00E2784C" w:rsidRPr="008A5716" w:rsidRDefault="00E2784C" w:rsidP="00FF2B76">
                            <w:pPr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  <w:r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Facebook </w:t>
                            </w:r>
                            <w:r w:rsidR="00CC710A" w:rsidRPr="008A5716"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  <w:t xml:space="preserve">; </w:t>
                            </w:r>
                          </w:p>
                          <w:p w:rsidR="003B24B9" w:rsidRPr="008A5716" w:rsidRDefault="003B24B9" w:rsidP="003B24B9">
                            <w:pPr>
                              <w:bidi/>
                              <w:rPr>
                                <w:rFonts w:ascii="GE SS Two Bold" w:eastAsia="GE SS Two Bold" w:hAnsi="Times New Roman" w:cs="GE SS Two Bold"/>
                                <w:b/>
                                <w:bCs/>
                                <w:color w:val="1B5337" w:themeColor="accent3" w:themeShade="80"/>
                                <w:sz w:val="20"/>
                                <w:szCs w:val="20"/>
                                <w:lang w:eastAsia="en-US" w:bidi="ar-EG"/>
                              </w:rPr>
                            </w:pPr>
                          </w:p>
                        </w:tc>
                      </w:tr>
                    </w:tbl>
                    <w:p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300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5"/>
        <w:gridCol w:w="6787"/>
      </w:tblGrid>
      <w:tr w:rsidR="00667A13" w:rsidTr="00BD719C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787" w:type="dxa"/>
            <w:shd w:val="clear" w:color="auto" w:fill="31521B" w:themeFill="accent2" w:themeFillShade="80"/>
            <w:vAlign w:val="center"/>
          </w:tcPr>
          <w:p w:rsidR="00667A13" w:rsidRPr="00667A13" w:rsidRDefault="00667A13" w:rsidP="00840024">
            <w:pPr>
              <w:pStyle w:val="Heading1"/>
              <w:bidi/>
              <w:jc w:val="lowKashida"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:rsidTr="00BD719C">
        <w:trPr>
          <w:trHeight w:val="3024"/>
        </w:trPr>
        <w:tc>
          <w:tcPr>
            <w:tcW w:w="275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87" w:type="dxa"/>
          </w:tcPr>
          <w:p w:rsidR="00667A13" w:rsidRPr="00840024" w:rsidRDefault="00667A13" w:rsidP="00251FF2">
            <w:pPr>
              <w:bidi/>
              <w:spacing w:line="360" w:lineRule="auto"/>
              <w:ind w:right="0"/>
              <w:jc w:val="lowKashida"/>
              <w:rPr>
                <w:sz w:val="16"/>
                <w:szCs w:val="16"/>
              </w:rPr>
            </w:pPr>
          </w:p>
          <w:p w:rsidR="001B02B0" w:rsidRPr="003F5929" w:rsidRDefault="001B02B0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1-  التأهيل العسكرى :</w:t>
            </w:r>
          </w:p>
          <w:p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بكالوريوس العلوم العسكرية                             </w:t>
            </w:r>
          </w:p>
          <w:p w:rsidR="001B02B0" w:rsidRPr="003F5929" w:rsidRDefault="00840024" w:rsidP="00840024">
            <w:pPr>
              <w:bidi/>
              <w:spacing w:line="216" w:lineRule="auto"/>
              <w:ind w:left="736" w:hanging="736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- جميع الدورات الرئيسية لضباط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النقل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ب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القوات </w:t>
            </w: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المسلحة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ماجستير العلوم العسكرية (كلية القاده والاركان)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</w:p>
          <w:p w:rsidR="001B02B0" w:rsidRPr="003F5929" w:rsidRDefault="00840024" w:rsidP="00840024">
            <w:pPr>
              <w:bidi/>
              <w:spacing w:line="216" w:lineRule="auto"/>
              <w:ind w:left="736" w:hanging="736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-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زمالة كلية الحرب العليا (اكاديمية ناصر العسكريه)</w:t>
            </w:r>
            <w:r w:rsidR="001B02B0" w:rsidRPr="003F5929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 xml:space="preserve">             </w:t>
            </w:r>
          </w:p>
          <w:p w:rsidR="001B02B0" w:rsidRPr="003F5929" w:rsidRDefault="001B02B0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2-  التأهيل المدنى :</w:t>
            </w:r>
          </w:p>
          <w:p w:rsidR="001B02B0" w:rsidRPr="003F5929" w:rsidRDefault="00840024" w:rsidP="00840024">
            <w:pPr>
              <w:bidi/>
              <w:spacing w:line="216" w:lineRule="auto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- بكالوريوس التجارة شعبة إدارة أعمال . </w:t>
            </w:r>
          </w:p>
          <w:p w:rsidR="00EB0B3E" w:rsidRDefault="00840024" w:rsidP="00EF45BB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- شهادة معادلة الماجستير من المجلس الأعلى </w:t>
            </w:r>
          </w:p>
          <w:p w:rsidR="00EB0B3E" w:rsidRDefault="00EB0B3E" w:rsidP="00EB0B3E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   </w:t>
            </w:r>
            <w:r w:rsidR="001B02B0" w:rsidRPr="003F5929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للجامعات</w:t>
            </w:r>
            <w:r w:rsidR="001B02B0" w:rsidRPr="001B02B0"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</w:t>
            </w:r>
            <w:r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</w:t>
            </w:r>
            <w:r w:rsidR="001B02B0" w:rsidRPr="001B02B0"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>.</w:t>
            </w:r>
            <w:r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 </w:t>
            </w:r>
          </w:p>
          <w:p w:rsidR="00251FF2" w:rsidRPr="00EF45BB" w:rsidRDefault="00EB0B3E" w:rsidP="00EB0B3E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sz w:val="40"/>
                <w:szCs w:val="34"/>
                <w:lang w:bidi="ar-EG"/>
              </w:rPr>
            </w:pPr>
            <w:r>
              <w:rPr>
                <w:rFonts w:ascii="Simplified Arabic" w:hAnsi="Simplified Arabic" w:cs="SKR HEAD1" w:hint="cs"/>
                <w:sz w:val="40"/>
                <w:szCs w:val="34"/>
                <w:rtl/>
                <w:lang w:bidi="ar-EG"/>
              </w:rPr>
              <w:t xml:space="preserve">  </w:t>
            </w:r>
          </w:p>
        </w:tc>
      </w:tr>
      <w:tr w:rsidR="00667A13" w:rsidTr="00BD719C">
        <w:trPr>
          <w:trHeight w:val="1080"/>
        </w:trPr>
        <w:tc>
          <w:tcPr>
            <w:tcW w:w="275" w:type="dxa"/>
            <w:shd w:val="clear" w:color="auto" w:fill="31521B" w:themeFill="accent2" w:themeFillShade="80"/>
          </w:tcPr>
          <w:p w:rsidR="00667A13" w:rsidRDefault="00667A13" w:rsidP="00BD719C">
            <w:pPr>
              <w:tabs>
                <w:tab w:val="left" w:pos="990"/>
              </w:tabs>
              <w:bidi/>
              <w:jc w:val="lowKashida"/>
            </w:pPr>
          </w:p>
        </w:tc>
        <w:tc>
          <w:tcPr>
            <w:tcW w:w="6787" w:type="dxa"/>
            <w:shd w:val="clear" w:color="auto" w:fill="31521B" w:themeFill="accent2" w:themeFillShade="80"/>
            <w:vAlign w:val="center"/>
          </w:tcPr>
          <w:p w:rsidR="00667A13" w:rsidRPr="00667A13" w:rsidRDefault="00667A13" w:rsidP="00BD719C">
            <w:pPr>
              <w:pStyle w:val="Heading1"/>
              <w:bidi/>
              <w:jc w:val="lowKashida"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:rsidTr="00BD719C">
        <w:trPr>
          <w:trHeight w:val="2007"/>
        </w:trPr>
        <w:tc>
          <w:tcPr>
            <w:tcW w:w="275" w:type="dxa"/>
            <w:tcMar>
              <w:left w:w="0" w:type="dxa"/>
              <w:right w:w="0" w:type="dxa"/>
            </w:tcMar>
          </w:tcPr>
          <w:p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87" w:type="dxa"/>
          </w:tcPr>
          <w:p w:rsidR="00251FF2" w:rsidRPr="00EF45BB" w:rsidRDefault="00251FF2" w:rsidP="000B4D74">
            <w:pPr>
              <w:bidi/>
              <w:spacing w:line="360" w:lineRule="auto"/>
              <w:rPr>
                <w:sz w:val="16"/>
                <w:szCs w:val="16"/>
              </w:rPr>
            </w:pPr>
          </w:p>
          <w:p w:rsidR="00EB0B3E" w:rsidRPr="00FD4903" w:rsidRDefault="001B02B0" w:rsidP="00EB0B3E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١</w:t>
            </w:r>
            <w:r w:rsidRPr="00FD4903"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  <w:t>–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رئيـــــس مجلــــس  إدارة شــ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ــ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ـركة  النيـــــل الوطنيــــــة للنقـــــــــــــل النهري الف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ـــ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تره م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ــ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ن  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   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1 / 7 / 2019-</w:t>
            </w:r>
            <w:r w:rsidR="00EB0B3E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 1</w:t>
            </w:r>
            <w:r w:rsidR="00EB0B3E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/ 7 / 2022 </w:t>
            </w:r>
          </w:p>
          <w:p w:rsidR="001B02B0" w:rsidRPr="00FD4903" w:rsidRDefault="001B02B0" w:rsidP="00EF45BB">
            <w:pPr>
              <w:bidi/>
              <w:spacing w:line="21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٢-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مدير إدارة النقل  للقوات المسلحة 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:rsidR="009B292A" w:rsidRDefault="001B02B0" w:rsidP="00EF45BB">
            <w:pPr>
              <w:bidi/>
              <w:spacing w:line="276" w:lineRule="auto"/>
              <w:ind w:left="511" w:hangingChars="142" w:hanging="511"/>
              <w:jc w:val="lowKashida"/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٣ 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رئيس أركان إدارة النقل للقوات المسلحة </w:t>
            </w:r>
          </w:p>
          <w:p w:rsidR="001B02B0" w:rsidRPr="00FD4903" w:rsidRDefault="001B02B0" w:rsidP="009B292A">
            <w:pPr>
              <w:bidi/>
              <w:spacing w:line="27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lastRenderedPageBreak/>
              <w:t xml:space="preserve">٤-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رئيس فرع التدريب بهيئة الإمداد والتموين القوات المسلحة .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.</w:t>
            </w:r>
          </w:p>
          <w:p w:rsidR="009B292A" w:rsidRPr="00FD4903" w:rsidRDefault="001B02B0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٥- 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رئيس شعبه امداد وتموين الجيش الثالث الميداني</w:t>
            </w:r>
          </w:p>
          <w:p w:rsidR="009B292A" w:rsidRPr="00FD4903" w:rsidRDefault="009B292A" w:rsidP="009B292A">
            <w:pPr>
              <w:bidi/>
              <w:spacing w:line="360" w:lineRule="auto"/>
              <w:ind w:left="595" w:hanging="595"/>
              <w:jc w:val="lowKashida"/>
              <w:rPr>
                <w:sz w:val="36"/>
                <w:szCs w:val="36"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٧-   رئيس محور تحركات القوات المسلحة - هيئة عمليات القوات المسلحة لمدة 3 سنوات</w:t>
            </w:r>
          </w:p>
          <w:p w:rsidR="009B292A" w:rsidRPr="009B292A" w:rsidRDefault="009B292A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</w:p>
          <w:p w:rsidR="00FD4903" w:rsidRPr="00FD4903" w:rsidRDefault="00FD4903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٦ </w:t>
            </w:r>
            <w:r w:rsidR="009B292A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-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رئيس شئون إدارية الفرقة 4 مدرعات .</w:t>
            </w:r>
          </w:p>
          <w:p w:rsidR="009B292A" w:rsidRPr="00FD4903" w:rsidRDefault="00FD4903" w:rsidP="009B292A">
            <w:pPr>
              <w:bidi/>
              <w:spacing w:line="216" w:lineRule="auto"/>
              <w:ind w:left="511" w:hangingChars="142" w:hanging="511"/>
              <w:jc w:val="lowKashida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٧-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تدرج فى جميع الوظائف القيادية بسلاح النقل وهيئة الإمداد والتموين حتى وظيفة مدير إدارة النقل بالقوات المسلحة .                                                                                                    </w:t>
            </w:r>
          </w:p>
          <w:p w:rsidR="00FD4903" w:rsidRPr="00FD4903" w:rsidRDefault="00FD4903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٨-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="009B292A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العمل في فوج تشهيلات  البحر الأحمر التابع للقوات المسلحة .</w:t>
            </w:r>
          </w:p>
          <w:p w:rsidR="009B292A" w:rsidRPr="00FD4903" w:rsidRDefault="009B292A" w:rsidP="009B292A">
            <w:pPr>
              <w:bidi/>
              <w:spacing w:line="216" w:lineRule="auto"/>
              <w:ind w:left="595" w:hanging="595"/>
              <w:jc w:val="lowKashida"/>
              <w:rPr>
                <w:rFonts w:ascii="Simplified Arabic" w:hAnsi="Simplified Arabic" w:cs="SKR HEAD1"/>
                <w:color w:val="C00000"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9</w:t>
            </w:r>
            <w:r w:rsidR="00FD4903"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-.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 xml:space="preserve"> </w:t>
            </w:r>
            <w:r w:rsidRPr="00FD4903">
              <w:rPr>
                <w:rFonts w:ascii="Simplified Arabic" w:hAnsi="Simplified Arabic" w:cs="SKR HEAD1" w:hint="cs"/>
                <w:sz w:val="36"/>
                <w:szCs w:val="36"/>
                <w:u w:val="single" w:color="FFFFFF"/>
                <w:rtl/>
                <w:lang w:bidi="ar-EG"/>
              </w:rPr>
              <w:t>العمل في فوج تشهيلات  البحر الأبيض المتوسط التابع للقوات المسلحة .</w:t>
            </w:r>
          </w:p>
          <w:p w:rsidR="00FD4903" w:rsidRPr="00FD4903" w:rsidRDefault="00FD4903" w:rsidP="009B292A">
            <w:pPr>
              <w:bidi/>
              <w:spacing w:line="216" w:lineRule="auto"/>
              <w:ind w:left="511" w:hangingChars="142" w:hanging="511"/>
              <w:rPr>
                <w:rFonts w:ascii="Simplified Arabic" w:hAnsi="Simplified Arabic" w:cs="SKR HEAD1"/>
                <w:sz w:val="36"/>
                <w:szCs w:val="36"/>
                <w:u w:val="single" w:color="FFFFFF"/>
                <w:rtl/>
                <w:lang w:bidi="ar-EG"/>
              </w:rPr>
            </w:pPr>
          </w:p>
          <w:p w:rsidR="00541F95" w:rsidRPr="00C668E9" w:rsidRDefault="00541F95" w:rsidP="00BD719C">
            <w:pPr>
              <w:bidi/>
              <w:spacing w:line="360" w:lineRule="auto"/>
              <w:jc w:val="lowKashida"/>
              <w:rPr>
                <w:sz w:val="28"/>
                <w:szCs w:val="28"/>
              </w:rPr>
            </w:pPr>
          </w:p>
        </w:tc>
      </w:tr>
    </w:tbl>
    <w:p w:rsidR="00B55DDD" w:rsidRDefault="00976C53" w:rsidP="003F5929">
      <w:pPr>
        <w:tabs>
          <w:tab w:val="left" w:pos="509"/>
        </w:tabs>
        <w:bidi/>
        <w:spacing w:line="276" w:lineRule="auto"/>
        <w:ind w:right="0"/>
        <w:jc w:val="lowKashida"/>
        <w:rPr>
          <w:sz w:val="28"/>
          <w:szCs w:val="28"/>
          <w:rtl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jHkAQAAOgPAAAOAAAAZHJzL2Uyb0RvYy54bWy0V1tv2zYUfh+w/0DoccBiS74HcYosRbYB&#10;aRs0Gdo90hRlC6BIjaRjp79+H0lLoVtXd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426F36" w:rsidRPr="00BD719C" w:rsidRDefault="00541F95" w:rsidP="00BD719C">
            <w:pPr>
              <w:tabs>
                <w:tab w:val="left" w:pos="990"/>
              </w:tabs>
              <w:bidi/>
              <w:jc w:val="lowKashida"/>
            </w:pPr>
            <w:r w:rsidRPr="00BD719C">
              <w:rPr>
                <w:rFonts w:asciiTheme="majorHAnsi" w:eastAsiaTheme="majorEastAsia" w:hAnsiTheme="majorHAnsi" w:cs="Tahoma"/>
                <w:b/>
                <w:bCs/>
                <w:caps/>
                <w:noProof/>
                <w:color w:val="FFFFFF" w:themeColor="background1"/>
                <w:sz w:val="72"/>
                <w:szCs w:val="4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6F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DB2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l0n6F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5929" w:rsidRPr="00BD719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>ثالثاً</w:t>
            </w:r>
            <w:r w:rsidR="00426F36" w:rsidRPr="00BD719C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 xml:space="preserve">: </w:t>
            </w:r>
            <w:r w:rsidRPr="00BD719C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72"/>
                <w:szCs w:val="44"/>
                <w:rtl/>
              </w:rPr>
              <w:t>الخبرات السابقة:</w:t>
            </w:r>
          </w:p>
        </w:tc>
      </w:tr>
    </w:tbl>
    <w:p w:rsidR="00536840" w:rsidRPr="00645579" w:rsidRDefault="00536840" w:rsidP="00645579">
      <w:pPr>
        <w:bidi/>
        <w:ind w:right="270"/>
        <w:jc w:val="both"/>
        <w:rPr>
          <w:sz w:val="24"/>
          <w:rtl/>
        </w:rPr>
      </w:pPr>
    </w:p>
    <w:p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rtl/>
          <w:lang w:bidi="ar-EG"/>
        </w:rPr>
      </w:pPr>
      <w:bookmarkStart w:id="0" w:name="_GoBack"/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إدارة أعمال الموانى والتشهيلات والتخليص الجمركي </w:t>
      </w:r>
      <w:r w:rsidR="00BD719C"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.</w:t>
      </w:r>
    </w:p>
    <w:p w:rsidR="00BD719C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إدارة أعمال النقل الإستراتيجى والتعبوى ( برى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بحرى </w:t>
      </w:r>
      <w:r w:rsidR="00BD719C"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جوى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سكح ) لمدة 5 سنوات بهيئة عمليات الق</w:t>
      </w:r>
      <w:r w:rsidR="00BD719C"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وات المسلحة.</w:t>
      </w:r>
    </w:p>
    <w:p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العمل فى تخطيط أعمال النقل البرى والبحرى والجوى والسكك الحديدية بإدارة النقل ق م .</w:t>
      </w:r>
    </w:p>
    <w:p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 xml:space="preserve">العمل فى مجال التخطيط 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بهيئة الإمداد والتموين .</w:t>
      </w:r>
    </w:p>
    <w:p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 xml:space="preserve">العمل فى 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مجال الامداد والتموين على مختلف المستويات ( تكتيكى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تعبوى </w:t>
      </w:r>
      <w:r w:rsidRPr="0073245B">
        <w:rPr>
          <w:rFonts w:ascii="Simplified Arabic" w:hAnsi="Simplified Arabic" w:cs="SKR HEAD1"/>
          <w:sz w:val="36"/>
          <w:szCs w:val="36"/>
          <w:rtl/>
          <w:lang w:bidi="ar-EG"/>
        </w:rPr>
        <w:t>–</w:t>
      </w: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إستراتيجى ).</w:t>
      </w:r>
    </w:p>
    <w:p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>العمل في مجال التدريب بهيئة الإمداد والتموين .</w:t>
      </w:r>
    </w:p>
    <w:p w:rsidR="00BD719C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lastRenderedPageBreak/>
        <w:t>التخطيط للتدريب على المستوى التعبوى الإستراتيجى .</w:t>
      </w:r>
    </w:p>
    <w:p w:rsidR="00645579" w:rsidRPr="0073245B" w:rsidRDefault="00645579" w:rsidP="00BD719C">
      <w:pPr>
        <w:pStyle w:val="ListParagraph"/>
        <w:numPr>
          <w:ilvl w:val="0"/>
          <w:numId w:val="25"/>
        </w:numPr>
        <w:bidi/>
        <w:spacing w:line="276" w:lineRule="auto"/>
        <w:jc w:val="lowKashida"/>
        <w:rPr>
          <w:rFonts w:ascii="Simplified Arabic" w:hAnsi="Simplified Arabic" w:cs="SKR HEAD1"/>
          <w:sz w:val="36"/>
          <w:szCs w:val="36"/>
          <w:rtl/>
          <w:lang w:bidi="ar-EG"/>
        </w:rPr>
      </w:pPr>
      <w:r w:rsidRPr="0073245B">
        <w:rPr>
          <w:rFonts w:ascii="Simplified Arabic" w:hAnsi="Simplified Arabic" w:cs="SKR HEAD1" w:hint="cs"/>
          <w:sz w:val="36"/>
          <w:szCs w:val="36"/>
          <w:rtl/>
          <w:lang w:bidi="ar-EG"/>
        </w:rPr>
        <w:t xml:space="preserve"> العمل في مجال النقل البحرى والبرى والنهرى</w:t>
      </w:r>
    </w:p>
    <w:bookmarkEnd w:id="0"/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3F5929" w:rsidRPr="00426001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3F5929" w:rsidRPr="006719E2" w:rsidRDefault="003F5929" w:rsidP="00F079A0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BF34D84" wp14:editId="7FF192D9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7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F5929" w:rsidRPr="00AF4EA4" w:rsidRDefault="003F5929" w:rsidP="003F5929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style="position:absolute;left:0;text-align:left;margin-left:-4.8pt;margin-top:41.65pt;width:17.9pt;height:24.5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qmkg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SQ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:rsidR="003F5929" w:rsidRPr="00AF4EA4" w:rsidRDefault="003F5929" w:rsidP="003F5929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4D74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رابعاً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 w:rsidRPr="003F5929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الأوسمة والأنواط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</w:tbl>
    <w:p w:rsidR="00645579" w:rsidRDefault="003F5929" w:rsidP="003F5929">
      <w:pPr>
        <w:tabs>
          <w:tab w:val="left" w:pos="10003"/>
        </w:tabs>
        <w:bidi/>
        <w:ind w:right="270"/>
        <w:jc w:val="both"/>
        <w:rPr>
          <w:sz w:val="28"/>
          <w:szCs w:val="28"/>
          <w:rtl/>
          <w:lang w:bidi="ar-EG"/>
        </w:rPr>
      </w:pPr>
      <w:r>
        <w:rPr>
          <w:sz w:val="28"/>
          <w:szCs w:val="28"/>
          <w:rtl/>
          <w:lang w:bidi="ar-EG"/>
        </w:rPr>
        <w:tab/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وسام الجمهورية من الطبقة الثانية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>نوط الخدمة الطويلة والقدوة الحسنة</w:t>
      </w: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</w:t>
      </w: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>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/>
          <w:sz w:val="44"/>
          <w:szCs w:val="36"/>
          <w:rtl/>
          <w:lang w:bidi="ar-EG"/>
        </w:rPr>
        <w:t xml:space="preserve"> نوط </w:t>
      </w: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الواجب العسكرى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نوط الخدمة الممتازة  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25 يناير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اليوبيل الفضى لتحرير سيناء .</w:t>
      </w:r>
    </w:p>
    <w:p w:rsidR="003F5929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ميدالية اليوبيل الذهبى لثورة 23 يوليو .</w:t>
      </w:r>
    </w:p>
    <w:p w:rsidR="000433A6" w:rsidRDefault="003F5929" w:rsidP="000433A6">
      <w:pPr>
        <w:pStyle w:val="ListParagraph"/>
        <w:numPr>
          <w:ilvl w:val="0"/>
          <w:numId w:val="27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ميدالية اليوبيل الفضى لنصر أكتوبر .</w:t>
      </w:r>
    </w:p>
    <w:p w:rsidR="003F5929" w:rsidRPr="000433A6" w:rsidRDefault="003F5929" w:rsidP="000433A6">
      <w:pPr>
        <w:bidi/>
        <w:ind w:left="4695"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0433A6">
        <w:rPr>
          <w:rFonts w:ascii="Simplified Arabic" w:hAnsi="Simplified Arabic" w:cs="SKR HEAD1" w:hint="cs"/>
          <w:sz w:val="44"/>
          <w:szCs w:val="36"/>
          <w:rtl/>
          <w:lang w:bidi="ar-EG"/>
        </w:rPr>
        <w:t>9 - ميدالية ثورة 30 يونيو .</w:t>
      </w:r>
    </w:p>
    <w:p w:rsidR="00645579" w:rsidRDefault="00645579" w:rsidP="00645579">
      <w:pPr>
        <w:bidi/>
        <w:ind w:right="270"/>
        <w:jc w:val="both"/>
        <w:rPr>
          <w:sz w:val="28"/>
          <w:szCs w:val="28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0B4D74" w:rsidRPr="00426001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0B4D74" w:rsidRPr="006719E2" w:rsidRDefault="000B4D74" w:rsidP="000B4D74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3CAFFED" wp14:editId="4DC92DAB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8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D74" w:rsidRPr="00AF4EA4" w:rsidRDefault="000B4D74" w:rsidP="000B4D7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style="position:absolute;left:0;text-align:left;margin-left:-4.8pt;margin-top:41.65pt;width:17.9pt;height:24.5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:rsidR="000B4D74" w:rsidRPr="00AF4EA4" w:rsidRDefault="000B4D74" w:rsidP="000B4D7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خامساً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اهم الانجازات :</w:t>
            </w:r>
          </w:p>
        </w:tc>
      </w:tr>
    </w:tbl>
    <w:p w:rsidR="000B4D74" w:rsidRDefault="000B4D74" w:rsidP="000433A6">
      <w:pPr>
        <w:bidi/>
        <w:ind w:left="4574"/>
        <w:jc w:val="lowKashida"/>
        <w:rPr>
          <w:sz w:val="28"/>
          <w:szCs w:val="28"/>
          <w:lang w:bidi="ar-EG"/>
        </w:rPr>
      </w:pPr>
    </w:p>
    <w:p w:rsidR="000433A6" w:rsidRPr="00EB0B3E" w:rsidRDefault="000B4D74" w:rsidP="000433A6">
      <w:pPr>
        <w:pStyle w:val="ListParagraph"/>
        <w:numPr>
          <w:ilvl w:val="0"/>
          <w:numId w:val="28"/>
        </w:numPr>
        <w:tabs>
          <w:tab w:val="center" w:pos="5580"/>
        </w:tabs>
        <w:bidi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قيادة وحدات وعناصر  النقل بمختلف أنواعها .</w:t>
      </w:r>
      <w:r w:rsidR="000433A6" w:rsidRPr="00EB0B3E">
        <w:rPr>
          <w:rFonts w:ascii="Simplified Arabic" w:hAnsi="Simplified Arabic" w:cs="SKR HEAD1"/>
          <w:sz w:val="44"/>
          <w:szCs w:val="36"/>
          <w:rtl/>
          <w:lang w:bidi="ar-EG"/>
        </w:rPr>
        <w:tab/>
      </w:r>
    </w:p>
    <w:p w:rsidR="000B4D74" w:rsidRPr="00EB0B3E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الإشراف على أعمال تخطيط وتنفيذ أعمال النقل البرى والبحرى والجوى داخل وخارج الجمهورية .</w:t>
      </w:r>
    </w:p>
    <w:p w:rsidR="000B4D74" w:rsidRPr="00EB0B3E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السيطرة على أعمال التحركات وتنفيذ خطة النقل لمختلف الوسائل ( برى - جوى - سكح  - مائى )</w:t>
      </w:r>
      <w:r w:rsidR="000433A6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ل</w:t>
      </w: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لقوات المسلحة .</w:t>
      </w:r>
    </w:p>
    <w:p w:rsidR="000B4D74" w:rsidRPr="00EB0B3E" w:rsidRDefault="000B4D74" w:rsidP="000433A6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إدارة أعمال النقل بالقوات المسلحة خلال الأحداث المختلفة ( 25 يناير - الإنتخابات )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.</w:t>
      </w:r>
    </w:p>
    <w:p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/>
          <w:sz w:val="44"/>
          <w:szCs w:val="36"/>
          <w:rtl/>
          <w:lang w:bidi="ar-EG"/>
        </w:rPr>
        <w:t xml:space="preserve">الاشراف والمتابعة الدقيقة لأعمال المرؤسين والتنفيذ الواعى والجيد لأوامر القادة </w:t>
      </w: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.</w:t>
      </w:r>
    </w:p>
    <w:p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lastRenderedPageBreak/>
        <w:t xml:space="preserve"> الإلتزام بالتعليمات من المستوى الأعلى والدقة في تنفيذها .</w:t>
      </w:r>
    </w:p>
    <w:p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الحصول على الدورات التدريبيه الخاصة بالأمن وكذلك مكافحة الحريق </w:t>
      </w:r>
      <w:r w:rsidRPr="00EB0B3E">
        <w:rPr>
          <w:rFonts w:ascii="Simplified Arabic" w:hAnsi="Simplified Arabic" w:cs="SKR HEAD1"/>
          <w:sz w:val="44"/>
          <w:szCs w:val="36"/>
          <w:rtl/>
          <w:lang w:bidi="ar-EG"/>
        </w:rPr>
        <w:t>.</w:t>
      </w:r>
    </w:p>
    <w:p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التخطيط وتنظيم التدريب لاعمال التامين الادارى 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على المستوى الإستراتيجى .</w:t>
      </w:r>
    </w:p>
    <w:p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لتخطيط والسيطرة على أعمال النقل البحرى والنهرى والبرى والسكه الحديد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 xml:space="preserve"> .</w:t>
      </w:r>
    </w:p>
    <w:p w:rsidR="000B4D74" w:rsidRPr="00EB0B3E" w:rsidRDefault="000B4D74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اعداد وتجهيز وحدات وعناصر للعمل مع الأمم المتحدة</w:t>
      </w:r>
      <w:r w:rsidR="00BC39A2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.</w:t>
      </w:r>
    </w:p>
    <w:p w:rsidR="00645579" w:rsidRDefault="00BC39A2" w:rsidP="00BC39A2">
      <w:pPr>
        <w:pStyle w:val="ListParagraph"/>
        <w:numPr>
          <w:ilvl w:val="0"/>
          <w:numId w:val="28"/>
        </w:numPr>
        <w:bidi/>
        <w:jc w:val="lowKashida"/>
        <w:rPr>
          <w:rFonts w:ascii="Simplified Arabic" w:hAnsi="Simplified Arabic" w:cs="SKR HEAD1" w:hint="cs"/>
          <w:sz w:val="44"/>
          <w:szCs w:val="36"/>
          <w:lang w:bidi="ar-EG"/>
        </w:rPr>
      </w:pPr>
      <w:r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ا</w:t>
      </w:r>
      <w:r w:rsidR="000B4D74" w:rsidRPr="00EB0B3E">
        <w:rPr>
          <w:rFonts w:ascii="Simplified Arabic" w:hAnsi="Simplified Arabic" w:cs="SKR HEAD1" w:hint="cs"/>
          <w:sz w:val="44"/>
          <w:szCs w:val="36"/>
          <w:rtl/>
          <w:lang w:bidi="ar-EG"/>
        </w:rPr>
        <w:t>لوصول بشركه النيل الوطنية للنقل النهري لتحقيق ارباح وترشيد نفقات لاول مره منذ نشاتها حيث بلغت ارباحها مبلغ ٣٥،٥ مليون جنيه</w:t>
      </w:r>
    </w:p>
    <w:p w:rsidR="00EB0B3E" w:rsidRDefault="00EB0B3E" w:rsidP="00EB0B3E">
      <w:pPr>
        <w:bidi/>
        <w:ind w:left="4410"/>
        <w:jc w:val="lowKashida"/>
        <w:rPr>
          <w:rFonts w:ascii="Simplified Arabic" w:hAnsi="Simplified Arabic" w:cs="SKR HEAD1" w:hint="cs"/>
          <w:sz w:val="44"/>
          <w:szCs w:val="36"/>
          <w:rtl/>
          <w:lang w:bidi="ar-EG"/>
        </w:rPr>
      </w:pPr>
    </w:p>
    <w:p w:rsidR="00EB0B3E" w:rsidRPr="00EB0B3E" w:rsidRDefault="00EB0B3E" w:rsidP="00EB0B3E">
      <w:pPr>
        <w:bidi/>
        <w:ind w:left="4410"/>
        <w:jc w:val="lowKashida"/>
        <w:rPr>
          <w:rFonts w:ascii="Simplified Arabic" w:hAnsi="Simplified Arabic" w:cs="SKR HEAD1"/>
          <w:sz w:val="44"/>
          <w:szCs w:val="36"/>
          <w:rtl/>
          <w:lang w:bidi="ar-EG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0B4D74" w:rsidRPr="00426001" w:rsidTr="00F079A0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:rsidR="000B4D74" w:rsidRPr="006719E2" w:rsidRDefault="000B4D74" w:rsidP="000B4D74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F615E05" wp14:editId="7560AEB8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9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4D74" w:rsidRPr="00AF4EA4" w:rsidRDefault="000B4D74" w:rsidP="000B4D74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style="position:absolute;left:0;text-align:left;margin-left:-4.8pt;margin-top:41.65pt;width:17.9pt;height:24.5pt;rotation:9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AMadDN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:rsidR="000B4D74" w:rsidRPr="00AF4EA4" w:rsidRDefault="000B4D74" w:rsidP="000B4D74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سادساً</w:t>
            </w:r>
            <w:r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اللغات المستخدمة :</w:t>
            </w:r>
          </w:p>
        </w:tc>
      </w:tr>
    </w:tbl>
    <w:p w:rsidR="000B4D74" w:rsidRDefault="000B4D74" w:rsidP="000B4D74">
      <w:pPr>
        <w:bidi/>
        <w:jc w:val="center"/>
        <w:rPr>
          <w:sz w:val="28"/>
          <w:szCs w:val="28"/>
          <w:rtl/>
          <w:lang w:bidi="ar-EG"/>
        </w:rPr>
      </w:pPr>
    </w:p>
    <w:p w:rsidR="000B4D74" w:rsidRDefault="000B4D74" w:rsidP="000B4D74">
      <w:pPr>
        <w:bidi/>
        <w:rPr>
          <w:rFonts w:ascii="Simplified Arabic" w:hAnsi="Simplified Arabic" w:cs="SKR HEAD1" w:hint="cs"/>
          <w:sz w:val="40"/>
          <w:szCs w:val="34"/>
          <w:rtl/>
          <w:lang w:bidi="ar-EG"/>
        </w:rPr>
      </w:pPr>
      <w:r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                                               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اللغة الانجليزية (قراءة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/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كتابة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/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 xml:space="preserve">محادثة 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</w:t>
      </w:r>
      <w:r w:rsidRPr="000B4D74">
        <w:rPr>
          <w:rFonts w:ascii="Simplified Arabic" w:hAnsi="Simplified Arabic" w:cs="SKR HEAD1"/>
          <w:sz w:val="40"/>
          <w:szCs w:val="34"/>
          <w:rtl/>
          <w:lang w:bidi="ar-EG"/>
        </w:rPr>
        <w:t>)</w:t>
      </w:r>
      <w:r w:rsidRPr="000B4D74">
        <w:rPr>
          <w:rFonts w:ascii="Simplified Arabic" w:hAnsi="Simplified Arabic" w:cs="SKR HEAD1" w:hint="cs"/>
          <w:sz w:val="40"/>
          <w:szCs w:val="34"/>
          <w:rtl/>
          <w:lang w:bidi="ar-EG"/>
        </w:rPr>
        <w:t xml:space="preserve"> </w:t>
      </w:r>
    </w:p>
    <w:p w:rsidR="00EB0B3E" w:rsidRPr="00EF45BB" w:rsidRDefault="00EB0B3E" w:rsidP="00EB0B3E">
      <w:pPr>
        <w:bidi/>
        <w:spacing w:line="360" w:lineRule="auto"/>
        <w:rPr>
          <w:sz w:val="16"/>
          <w:szCs w:val="16"/>
        </w:rPr>
      </w:pPr>
    </w:p>
    <w:p w:rsidR="00EB0B3E" w:rsidRPr="000B4D74" w:rsidRDefault="00EB0B3E" w:rsidP="00EB0B3E">
      <w:pPr>
        <w:bidi/>
        <w:rPr>
          <w:rFonts w:ascii="Simplified Arabic" w:hAnsi="Simplified Arabic" w:cs="SKR HEAD1"/>
          <w:sz w:val="40"/>
          <w:szCs w:val="34"/>
          <w:rtl/>
          <w:lang w:bidi="ar-EG"/>
        </w:rPr>
      </w:pPr>
    </w:p>
    <w:sectPr w:rsidR="00EB0B3E" w:rsidRPr="000B4D74" w:rsidSect="00EE7006">
      <w:headerReference w:type="default" r:id="rId14"/>
      <w:footerReference w:type="default" r:id="rId15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82A" w:rsidRDefault="00D7382A" w:rsidP="00C51CF5">
      <w:r>
        <w:separator/>
      </w:r>
    </w:p>
  </w:endnote>
  <w:endnote w:type="continuationSeparator" w:id="0">
    <w:p w:rsidR="00D7382A" w:rsidRDefault="00D7382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MS Gothic"/>
    <w:charset w:val="80"/>
    <w:family w:val="modern"/>
    <w:pitch w:val="fixed"/>
    <w:sig w:usb0="00000000" w:usb1="2AC7EDFE" w:usb2="00000012" w:usb3="00000000" w:csb0="00020001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245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73245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82A" w:rsidRDefault="00D7382A" w:rsidP="00C51CF5">
      <w:r>
        <w:separator/>
      </w:r>
    </w:p>
  </w:footnote>
  <w:footnote w:type="continuationSeparator" w:id="0">
    <w:p w:rsidR="00D7382A" w:rsidRDefault="00D7382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4247E"/>
    <w:multiLevelType w:val="hybridMultilevel"/>
    <w:tmpl w:val="F10CE500"/>
    <w:lvl w:ilvl="0" w:tplc="C936A866">
      <w:start w:val="1"/>
      <w:numFmt w:val="decimal"/>
      <w:lvlText w:val="%1-"/>
      <w:lvlJc w:val="left"/>
      <w:pPr>
        <w:ind w:left="2940" w:hanging="360"/>
      </w:pPr>
      <w:rPr>
        <w:rFonts w:asciiTheme="minorHAnsi" w:hAnsiTheme="minorHAnsi" w:cstheme="minorBidi"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>
    <w:nsid w:val="299D3377"/>
    <w:multiLevelType w:val="hybridMultilevel"/>
    <w:tmpl w:val="B554EAD0"/>
    <w:lvl w:ilvl="0" w:tplc="21562F4A">
      <w:start w:val="1"/>
      <w:numFmt w:val="decimal"/>
      <w:lvlText w:val="%1-"/>
      <w:lvlJc w:val="left"/>
      <w:pPr>
        <w:ind w:left="5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75" w:hanging="360"/>
      </w:pPr>
    </w:lvl>
    <w:lvl w:ilvl="2" w:tplc="0409001B" w:tentative="1">
      <w:start w:val="1"/>
      <w:numFmt w:val="lowerRoman"/>
      <w:lvlText w:val="%3."/>
      <w:lvlJc w:val="right"/>
      <w:pPr>
        <w:ind w:left="6495" w:hanging="180"/>
      </w:pPr>
    </w:lvl>
    <w:lvl w:ilvl="3" w:tplc="0409000F" w:tentative="1">
      <w:start w:val="1"/>
      <w:numFmt w:val="decimal"/>
      <w:lvlText w:val="%4."/>
      <w:lvlJc w:val="left"/>
      <w:pPr>
        <w:ind w:left="7215" w:hanging="360"/>
      </w:pPr>
    </w:lvl>
    <w:lvl w:ilvl="4" w:tplc="04090019" w:tentative="1">
      <w:start w:val="1"/>
      <w:numFmt w:val="lowerLetter"/>
      <w:lvlText w:val="%5."/>
      <w:lvlJc w:val="left"/>
      <w:pPr>
        <w:ind w:left="7935" w:hanging="360"/>
      </w:pPr>
    </w:lvl>
    <w:lvl w:ilvl="5" w:tplc="0409001B" w:tentative="1">
      <w:start w:val="1"/>
      <w:numFmt w:val="lowerRoman"/>
      <w:lvlText w:val="%6."/>
      <w:lvlJc w:val="right"/>
      <w:pPr>
        <w:ind w:left="8655" w:hanging="180"/>
      </w:pPr>
    </w:lvl>
    <w:lvl w:ilvl="6" w:tplc="0409000F" w:tentative="1">
      <w:start w:val="1"/>
      <w:numFmt w:val="decimal"/>
      <w:lvlText w:val="%7."/>
      <w:lvlJc w:val="left"/>
      <w:pPr>
        <w:ind w:left="9375" w:hanging="360"/>
      </w:pPr>
    </w:lvl>
    <w:lvl w:ilvl="7" w:tplc="04090019" w:tentative="1">
      <w:start w:val="1"/>
      <w:numFmt w:val="lowerLetter"/>
      <w:lvlText w:val="%8."/>
      <w:lvlJc w:val="left"/>
      <w:pPr>
        <w:ind w:left="10095" w:hanging="360"/>
      </w:pPr>
    </w:lvl>
    <w:lvl w:ilvl="8" w:tplc="0409001B" w:tentative="1">
      <w:start w:val="1"/>
      <w:numFmt w:val="lowerRoman"/>
      <w:lvlText w:val="%9."/>
      <w:lvlJc w:val="right"/>
      <w:pPr>
        <w:ind w:left="10815" w:hanging="180"/>
      </w:pPr>
    </w:lvl>
  </w:abstractNum>
  <w:abstractNum w:abstractNumId="11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53610"/>
    <w:multiLevelType w:val="hybridMultilevel"/>
    <w:tmpl w:val="F9F267AA"/>
    <w:lvl w:ilvl="0" w:tplc="863AC60A">
      <w:start w:val="1"/>
      <w:numFmt w:val="decimal"/>
      <w:lvlText w:val="%1-"/>
      <w:lvlJc w:val="left"/>
      <w:pPr>
        <w:ind w:left="5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16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7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3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4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32507"/>
    <w:multiLevelType w:val="hybridMultilevel"/>
    <w:tmpl w:val="17685060"/>
    <w:lvl w:ilvl="0" w:tplc="0E38BDC0">
      <w:start w:val="1"/>
      <w:numFmt w:val="decimal"/>
      <w:lvlText w:val="%1-"/>
      <w:lvlJc w:val="left"/>
      <w:pPr>
        <w:ind w:left="4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90" w:hanging="360"/>
      </w:pPr>
    </w:lvl>
    <w:lvl w:ilvl="2" w:tplc="0409001B" w:tentative="1">
      <w:start w:val="1"/>
      <w:numFmt w:val="lowerRoman"/>
      <w:lvlText w:val="%3."/>
      <w:lvlJc w:val="right"/>
      <w:pPr>
        <w:ind w:left="6210" w:hanging="180"/>
      </w:pPr>
    </w:lvl>
    <w:lvl w:ilvl="3" w:tplc="0409000F" w:tentative="1">
      <w:start w:val="1"/>
      <w:numFmt w:val="decimal"/>
      <w:lvlText w:val="%4."/>
      <w:lvlJc w:val="left"/>
      <w:pPr>
        <w:ind w:left="6930" w:hanging="360"/>
      </w:pPr>
    </w:lvl>
    <w:lvl w:ilvl="4" w:tplc="04090019" w:tentative="1">
      <w:start w:val="1"/>
      <w:numFmt w:val="lowerLetter"/>
      <w:lvlText w:val="%5."/>
      <w:lvlJc w:val="left"/>
      <w:pPr>
        <w:ind w:left="7650" w:hanging="360"/>
      </w:pPr>
    </w:lvl>
    <w:lvl w:ilvl="5" w:tplc="0409001B" w:tentative="1">
      <w:start w:val="1"/>
      <w:numFmt w:val="lowerRoman"/>
      <w:lvlText w:val="%6."/>
      <w:lvlJc w:val="right"/>
      <w:pPr>
        <w:ind w:left="8370" w:hanging="180"/>
      </w:pPr>
    </w:lvl>
    <w:lvl w:ilvl="6" w:tplc="0409000F" w:tentative="1">
      <w:start w:val="1"/>
      <w:numFmt w:val="decimal"/>
      <w:lvlText w:val="%7."/>
      <w:lvlJc w:val="left"/>
      <w:pPr>
        <w:ind w:left="9090" w:hanging="360"/>
      </w:pPr>
    </w:lvl>
    <w:lvl w:ilvl="7" w:tplc="04090019" w:tentative="1">
      <w:start w:val="1"/>
      <w:numFmt w:val="lowerLetter"/>
      <w:lvlText w:val="%8."/>
      <w:lvlJc w:val="left"/>
      <w:pPr>
        <w:ind w:left="9810" w:hanging="360"/>
      </w:pPr>
    </w:lvl>
    <w:lvl w:ilvl="8" w:tplc="0409001B" w:tentative="1">
      <w:start w:val="1"/>
      <w:numFmt w:val="lowerRoman"/>
      <w:lvlText w:val="%9."/>
      <w:lvlJc w:val="right"/>
      <w:pPr>
        <w:ind w:left="10530" w:hanging="180"/>
      </w:pPr>
    </w:lvl>
  </w:abstractNum>
  <w:abstractNum w:abstractNumId="26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0"/>
  </w:num>
  <w:num w:numId="5">
    <w:abstractNumId w:val="8"/>
  </w:num>
  <w:num w:numId="6">
    <w:abstractNumId w:val="19"/>
  </w:num>
  <w:num w:numId="7">
    <w:abstractNumId w:val="21"/>
  </w:num>
  <w:num w:numId="8">
    <w:abstractNumId w:val="17"/>
  </w:num>
  <w:num w:numId="9">
    <w:abstractNumId w:val="24"/>
  </w:num>
  <w:num w:numId="10">
    <w:abstractNumId w:val="12"/>
  </w:num>
  <w:num w:numId="11">
    <w:abstractNumId w:val="1"/>
  </w:num>
  <w:num w:numId="12">
    <w:abstractNumId w:val="26"/>
  </w:num>
  <w:num w:numId="13">
    <w:abstractNumId w:val="27"/>
  </w:num>
  <w:num w:numId="14">
    <w:abstractNumId w:val="16"/>
  </w:num>
  <w:num w:numId="15">
    <w:abstractNumId w:val="5"/>
  </w:num>
  <w:num w:numId="16">
    <w:abstractNumId w:val="22"/>
  </w:num>
  <w:num w:numId="17">
    <w:abstractNumId w:val="11"/>
  </w:num>
  <w:num w:numId="18">
    <w:abstractNumId w:val="2"/>
  </w:num>
  <w:num w:numId="19">
    <w:abstractNumId w:val="4"/>
  </w:num>
  <w:num w:numId="20">
    <w:abstractNumId w:val="18"/>
  </w:num>
  <w:num w:numId="21">
    <w:abstractNumId w:val="23"/>
  </w:num>
  <w:num w:numId="22">
    <w:abstractNumId w:val="13"/>
  </w:num>
  <w:num w:numId="23">
    <w:abstractNumId w:val="14"/>
  </w:num>
  <w:num w:numId="24">
    <w:abstractNumId w:val="6"/>
  </w:num>
  <w:num w:numId="25">
    <w:abstractNumId w:val="15"/>
  </w:num>
  <w:num w:numId="26">
    <w:abstractNumId w:val="9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01"/>
    <w:rsid w:val="000416E6"/>
    <w:rsid w:val="000433A6"/>
    <w:rsid w:val="000521EF"/>
    <w:rsid w:val="000626AF"/>
    <w:rsid w:val="0007619D"/>
    <w:rsid w:val="000A545F"/>
    <w:rsid w:val="000A789F"/>
    <w:rsid w:val="000B4D74"/>
    <w:rsid w:val="000C6E61"/>
    <w:rsid w:val="000E3361"/>
    <w:rsid w:val="000F3BEA"/>
    <w:rsid w:val="0010314C"/>
    <w:rsid w:val="00131C0F"/>
    <w:rsid w:val="0013453D"/>
    <w:rsid w:val="00153B84"/>
    <w:rsid w:val="001626C7"/>
    <w:rsid w:val="00172F4A"/>
    <w:rsid w:val="0017425F"/>
    <w:rsid w:val="00196AAB"/>
    <w:rsid w:val="001A4D1A"/>
    <w:rsid w:val="001B02B0"/>
    <w:rsid w:val="001B0B3D"/>
    <w:rsid w:val="00251FF2"/>
    <w:rsid w:val="00256EFD"/>
    <w:rsid w:val="00261E30"/>
    <w:rsid w:val="00273664"/>
    <w:rsid w:val="00292A15"/>
    <w:rsid w:val="002A25B3"/>
    <w:rsid w:val="002A6769"/>
    <w:rsid w:val="002E5AD5"/>
    <w:rsid w:val="002E77CD"/>
    <w:rsid w:val="00310E72"/>
    <w:rsid w:val="003334B2"/>
    <w:rsid w:val="003349E5"/>
    <w:rsid w:val="003413CA"/>
    <w:rsid w:val="00372808"/>
    <w:rsid w:val="0038231C"/>
    <w:rsid w:val="003B0DB8"/>
    <w:rsid w:val="003B24B9"/>
    <w:rsid w:val="003B3246"/>
    <w:rsid w:val="003B6A74"/>
    <w:rsid w:val="003D4890"/>
    <w:rsid w:val="003F5929"/>
    <w:rsid w:val="00426001"/>
    <w:rsid w:val="00426F36"/>
    <w:rsid w:val="00431999"/>
    <w:rsid w:val="00437C06"/>
    <w:rsid w:val="00443E2D"/>
    <w:rsid w:val="004F1F81"/>
    <w:rsid w:val="0051619D"/>
    <w:rsid w:val="005303BF"/>
    <w:rsid w:val="00536840"/>
    <w:rsid w:val="00541F95"/>
    <w:rsid w:val="00543127"/>
    <w:rsid w:val="0054375C"/>
    <w:rsid w:val="00572086"/>
    <w:rsid w:val="0057611C"/>
    <w:rsid w:val="00586B00"/>
    <w:rsid w:val="00597871"/>
    <w:rsid w:val="005D47DE"/>
    <w:rsid w:val="005D7E18"/>
    <w:rsid w:val="005F20F0"/>
    <w:rsid w:val="005F364E"/>
    <w:rsid w:val="0062123A"/>
    <w:rsid w:val="0062146B"/>
    <w:rsid w:val="00635EF0"/>
    <w:rsid w:val="00645579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3245B"/>
    <w:rsid w:val="00742525"/>
    <w:rsid w:val="00750AEB"/>
    <w:rsid w:val="00763A3D"/>
    <w:rsid w:val="00776643"/>
    <w:rsid w:val="00796188"/>
    <w:rsid w:val="00797579"/>
    <w:rsid w:val="007B4B14"/>
    <w:rsid w:val="007D0F5B"/>
    <w:rsid w:val="00800B6C"/>
    <w:rsid w:val="00813CCC"/>
    <w:rsid w:val="00840024"/>
    <w:rsid w:val="00844109"/>
    <w:rsid w:val="0085757D"/>
    <w:rsid w:val="00882E29"/>
    <w:rsid w:val="0089788F"/>
    <w:rsid w:val="008A5716"/>
    <w:rsid w:val="008F290E"/>
    <w:rsid w:val="008F497E"/>
    <w:rsid w:val="008F5D97"/>
    <w:rsid w:val="0090473F"/>
    <w:rsid w:val="00917AF7"/>
    <w:rsid w:val="00942045"/>
    <w:rsid w:val="009473DD"/>
    <w:rsid w:val="00964B9F"/>
    <w:rsid w:val="00967D2F"/>
    <w:rsid w:val="00976C53"/>
    <w:rsid w:val="00991DEF"/>
    <w:rsid w:val="009A4191"/>
    <w:rsid w:val="009B292A"/>
    <w:rsid w:val="009B78F7"/>
    <w:rsid w:val="009C12DE"/>
    <w:rsid w:val="009D7F33"/>
    <w:rsid w:val="009F215D"/>
    <w:rsid w:val="00A73BCA"/>
    <w:rsid w:val="00A75FCE"/>
    <w:rsid w:val="00A86E43"/>
    <w:rsid w:val="00AA1763"/>
    <w:rsid w:val="00AC5509"/>
    <w:rsid w:val="00AE3FF4"/>
    <w:rsid w:val="00AF4EA4"/>
    <w:rsid w:val="00B0669D"/>
    <w:rsid w:val="00B55DDD"/>
    <w:rsid w:val="00B87058"/>
    <w:rsid w:val="00B90CEF"/>
    <w:rsid w:val="00B95D4D"/>
    <w:rsid w:val="00BA7838"/>
    <w:rsid w:val="00BB4770"/>
    <w:rsid w:val="00BC038E"/>
    <w:rsid w:val="00BC39A2"/>
    <w:rsid w:val="00BD719C"/>
    <w:rsid w:val="00BF182B"/>
    <w:rsid w:val="00BF6FB8"/>
    <w:rsid w:val="00C51CF5"/>
    <w:rsid w:val="00C62D8F"/>
    <w:rsid w:val="00C63B16"/>
    <w:rsid w:val="00C668E9"/>
    <w:rsid w:val="00C93D20"/>
    <w:rsid w:val="00CA407F"/>
    <w:rsid w:val="00CB4DF9"/>
    <w:rsid w:val="00CC710A"/>
    <w:rsid w:val="00CD173E"/>
    <w:rsid w:val="00CE2ACA"/>
    <w:rsid w:val="00D00A30"/>
    <w:rsid w:val="00D27048"/>
    <w:rsid w:val="00D27916"/>
    <w:rsid w:val="00D7382A"/>
    <w:rsid w:val="00D8438A"/>
    <w:rsid w:val="00DC71AE"/>
    <w:rsid w:val="00DE4DB2"/>
    <w:rsid w:val="00E2784C"/>
    <w:rsid w:val="00E3542C"/>
    <w:rsid w:val="00E518A5"/>
    <w:rsid w:val="00E55D74"/>
    <w:rsid w:val="00E67FE1"/>
    <w:rsid w:val="00E774C3"/>
    <w:rsid w:val="00E8541C"/>
    <w:rsid w:val="00EB0B3E"/>
    <w:rsid w:val="00EC2B36"/>
    <w:rsid w:val="00EC7941"/>
    <w:rsid w:val="00EE7006"/>
    <w:rsid w:val="00EF45BB"/>
    <w:rsid w:val="00F34C81"/>
    <w:rsid w:val="00F56513"/>
    <w:rsid w:val="00F700B4"/>
    <w:rsid w:val="00FC5CD1"/>
    <w:rsid w:val="00FD27BC"/>
    <w:rsid w:val="00FD4903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9B61EC-D2B6-41EA-86CF-8919A6101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2023-09-03T09:31:00Z</dcterms:created>
  <dcterms:modified xsi:type="dcterms:W3CDTF">2023-09-03T09:50:00Z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