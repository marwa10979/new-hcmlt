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56E4" w14:textId="77777777" w:rsidR="00666B0B" w:rsidRDefault="00666B0B" w:rsidP="00EE7006">
      <w:pPr>
        <w:bidi/>
        <w:rPr>
          <w:rtl/>
        </w:rPr>
      </w:pPr>
    </w:p>
    <w:p w14:paraId="6D175EFD" w14:textId="77777777" w:rsidR="00666B0B" w:rsidRDefault="00666B0B" w:rsidP="00EE7006">
      <w:pPr>
        <w:bidi/>
        <w:rPr>
          <w:rtl/>
        </w:rPr>
      </w:pPr>
    </w:p>
    <w:p w14:paraId="34A3FAE9" w14:textId="77777777" w:rsidR="00666B0B" w:rsidRDefault="00666B0B" w:rsidP="00EE7006">
      <w:pPr>
        <w:bidi/>
        <w:rPr>
          <w:rtl/>
        </w:rPr>
      </w:pPr>
    </w:p>
    <w:p w14:paraId="11DD7ECF" w14:textId="77777777" w:rsidR="00666B0B" w:rsidRDefault="00666B0B" w:rsidP="00EE7006">
      <w:pPr>
        <w:bidi/>
        <w:rPr>
          <w:rtl/>
        </w:rPr>
      </w:pPr>
    </w:p>
    <w:p w14:paraId="79568D95" w14:textId="77777777" w:rsidR="00666B0B" w:rsidRDefault="00666B0B" w:rsidP="00EE7006">
      <w:pPr>
        <w:bidi/>
        <w:rPr>
          <w:rtl/>
        </w:rPr>
      </w:pPr>
    </w:p>
    <w:p w14:paraId="08828ACA" w14:textId="77777777" w:rsidR="00666B0B" w:rsidRDefault="00666B0B" w:rsidP="00EE7006">
      <w:pPr>
        <w:bidi/>
        <w:rPr>
          <w:rtl/>
        </w:rPr>
      </w:pPr>
    </w:p>
    <w:p w14:paraId="13130C07" w14:textId="77777777" w:rsidR="00666B0B" w:rsidRDefault="00666B0B" w:rsidP="00BC038E">
      <w:pPr>
        <w:bidi/>
        <w:rPr>
          <w:rtl/>
        </w:rPr>
      </w:pPr>
    </w:p>
    <w:p w14:paraId="5CC11533" w14:textId="77777777" w:rsidR="00666B0B" w:rsidRDefault="00666B0B" w:rsidP="00EE7006">
      <w:pPr>
        <w:bidi/>
        <w:rPr>
          <w:rtl/>
        </w:rPr>
      </w:pPr>
    </w:p>
    <w:p w14:paraId="76572941" w14:textId="77777777" w:rsidR="00666B0B" w:rsidRDefault="00666B0B" w:rsidP="00EE7006">
      <w:pPr>
        <w:bidi/>
        <w:rPr>
          <w:rtl/>
        </w:rPr>
      </w:pPr>
    </w:p>
    <w:p w14:paraId="08D699C1" w14:textId="77777777" w:rsidR="00666B0B" w:rsidRDefault="00666B0B" w:rsidP="00EE7006">
      <w:pPr>
        <w:bidi/>
        <w:rPr>
          <w:rtl/>
        </w:rPr>
      </w:pPr>
    </w:p>
    <w:p w14:paraId="2BD52D66" w14:textId="77777777" w:rsidR="00C63B16" w:rsidRDefault="00C63B16" w:rsidP="00EE7006">
      <w:pPr>
        <w:bidi/>
        <w:rPr>
          <w:rtl/>
        </w:rPr>
      </w:pPr>
    </w:p>
    <w:p w14:paraId="2C3B62F2" w14:textId="77777777" w:rsidR="00C63B16" w:rsidRDefault="00C63B16" w:rsidP="00EE7006">
      <w:pPr>
        <w:bidi/>
        <w:rPr>
          <w:rtl/>
        </w:rPr>
      </w:pPr>
    </w:p>
    <w:p w14:paraId="7D4F9CED" w14:textId="77777777" w:rsidR="00666B0B" w:rsidRDefault="00666B0B" w:rsidP="00EE7006">
      <w:pPr>
        <w:bidi/>
        <w:rPr>
          <w:rtl/>
        </w:rPr>
      </w:pPr>
    </w:p>
    <w:p w14:paraId="72442715" w14:textId="77777777" w:rsidR="00666B0B" w:rsidRDefault="00666B0B" w:rsidP="00EE7006">
      <w:pPr>
        <w:bidi/>
        <w:jc w:val="center"/>
        <w:rPr>
          <w:rtl/>
        </w:rPr>
      </w:pPr>
    </w:p>
    <w:p w14:paraId="3B9C3B8D" w14:textId="77777777" w:rsidR="00666B0B" w:rsidRDefault="00666B0B" w:rsidP="00EE7006">
      <w:pPr>
        <w:bidi/>
        <w:rPr>
          <w:rtl/>
        </w:rPr>
      </w:pPr>
    </w:p>
    <w:p w14:paraId="73A571DA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2D0DAC09" w14:textId="77777777" w:rsidR="00666B0B" w:rsidRDefault="00666B0B" w:rsidP="00EE7006">
      <w:pPr>
        <w:bidi/>
        <w:rPr>
          <w:rtl/>
        </w:rPr>
      </w:pPr>
    </w:p>
    <w:p w14:paraId="008DA838" w14:textId="77777777" w:rsidR="00666B0B" w:rsidRDefault="00666B0B" w:rsidP="00EE7006">
      <w:pPr>
        <w:bidi/>
        <w:rPr>
          <w:rtl/>
        </w:rPr>
      </w:pPr>
    </w:p>
    <w:p w14:paraId="557B22BE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6FF0A7EA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7E66BFF4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6DEEEE6" w14:textId="7EEF5690" w:rsidR="00EE7006" w:rsidRPr="00EE7006" w:rsidRDefault="002F42F2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>السيد</w:t>
      </w:r>
      <w:r w:rsidR="00EE7006" w:rsidRPr="00EE7006">
        <w:rPr>
          <w:b/>
          <w:bCs/>
          <w:color w:val="538135"/>
          <w:sz w:val="180"/>
          <w:szCs w:val="72"/>
          <w:rtl/>
        </w:rPr>
        <w:t xml:space="preserve"> </w:t>
      </w:r>
      <w:r w:rsidR="00756D64">
        <w:rPr>
          <w:rFonts w:hint="cs"/>
          <w:b/>
          <w:bCs/>
          <w:color w:val="538135"/>
          <w:sz w:val="180"/>
          <w:szCs w:val="72"/>
          <w:rtl/>
        </w:rPr>
        <w:t>المهندس</w:t>
      </w:r>
      <w:r w:rsidR="00EE7006" w:rsidRPr="00EE7006">
        <w:rPr>
          <w:b/>
          <w:bCs/>
          <w:color w:val="538135"/>
          <w:sz w:val="180"/>
          <w:szCs w:val="72"/>
        </w:rPr>
        <w:t xml:space="preserve"> </w:t>
      </w:r>
    </w:p>
    <w:p w14:paraId="717FBFC0" w14:textId="77777777" w:rsidR="00C63B16" w:rsidRPr="00EE7006" w:rsidRDefault="00C52846" w:rsidP="00C5284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 w:rsidRPr="00C52846">
        <w:rPr>
          <w:rFonts w:hint="cs"/>
          <w:b/>
          <w:bCs/>
          <w:color w:val="538135"/>
          <w:sz w:val="180"/>
          <w:szCs w:val="72"/>
          <w:rtl/>
          <w:lang w:eastAsia="ar-SA"/>
        </w:rPr>
        <w:t>مروان محمود أحمد السماك</w:t>
      </w:r>
    </w:p>
    <w:p w14:paraId="4CEC0C8E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16AA7B54" w14:textId="77777777" w:rsidR="00666B0B" w:rsidRDefault="00666B0B" w:rsidP="00EE7006">
      <w:pPr>
        <w:bidi/>
        <w:rPr>
          <w:sz w:val="24"/>
          <w:szCs w:val="28"/>
        </w:rPr>
      </w:pPr>
    </w:p>
    <w:p w14:paraId="254A13E4" w14:textId="77777777" w:rsidR="00C63B16" w:rsidRDefault="00C63B16" w:rsidP="00EE7006">
      <w:pPr>
        <w:bidi/>
        <w:rPr>
          <w:sz w:val="24"/>
          <w:szCs w:val="28"/>
        </w:rPr>
      </w:pPr>
    </w:p>
    <w:p w14:paraId="25E9EB85" w14:textId="77777777" w:rsidR="00C63B16" w:rsidRDefault="00C63B16" w:rsidP="00EE7006">
      <w:pPr>
        <w:bidi/>
        <w:rPr>
          <w:sz w:val="24"/>
          <w:szCs w:val="28"/>
        </w:rPr>
      </w:pPr>
    </w:p>
    <w:p w14:paraId="19FD110E" w14:textId="77777777" w:rsidR="00C63B16" w:rsidRDefault="00C63B16" w:rsidP="00EE7006">
      <w:pPr>
        <w:bidi/>
        <w:rPr>
          <w:sz w:val="24"/>
          <w:szCs w:val="28"/>
        </w:rPr>
      </w:pPr>
    </w:p>
    <w:p w14:paraId="1C84015B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F34CD8A" w14:textId="77777777" w:rsidR="00666B0B" w:rsidRDefault="002E5AD5" w:rsidP="00EE7006">
      <w:pPr>
        <w:pStyle w:val="Heading1"/>
        <w:bidi/>
        <w:jc w:val="center"/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  <w:r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  <w:t>2023</w:t>
      </w:r>
    </w:p>
    <w:p w14:paraId="77BDD390" w14:textId="77777777" w:rsidR="00350605" w:rsidRDefault="00350605" w:rsidP="00350605">
      <w:pPr>
        <w:bidi/>
        <w:rPr>
          <w:lang w:eastAsia="en-US" w:bidi="ar-EG"/>
        </w:rPr>
      </w:pPr>
    </w:p>
    <w:p w14:paraId="486A3080" w14:textId="77777777" w:rsidR="00350605" w:rsidRDefault="00350605" w:rsidP="00350605">
      <w:pPr>
        <w:bidi/>
        <w:rPr>
          <w:lang w:eastAsia="en-US" w:bidi="ar-EG"/>
        </w:rPr>
      </w:pPr>
    </w:p>
    <w:p w14:paraId="2CD37BA3" w14:textId="77777777" w:rsidR="00350605" w:rsidRDefault="00350605" w:rsidP="00350605">
      <w:pPr>
        <w:bidi/>
        <w:rPr>
          <w:lang w:eastAsia="en-US" w:bidi="ar-EG"/>
        </w:rPr>
      </w:pPr>
    </w:p>
    <w:p w14:paraId="483AED96" w14:textId="77777777" w:rsidR="00350605" w:rsidRDefault="00350605" w:rsidP="00350605">
      <w:pPr>
        <w:bidi/>
        <w:rPr>
          <w:lang w:eastAsia="en-US" w:bidi="ar-EG"/>
        </w:rPr>
      </w:pPr>
    </w:p>
    <w:p w14:paraId="17B97760" w14:textId="77777777" w:rsidR="00350605" w:rsidRDefault="00350605" w:rsidP="00350605">
      <w:pPr>
        <w:bidi/>
        <w:rPr>
          <w:lang w:eastAsia="en-US" w:bidi="ar-EG"/>
        </w:rPr>
      </w:pPr>
    </w:p>
    <w:p w14:paraId="41255639" w14:textId="77777777" w:rsidR="00350605" w:rsidRDefault="00350605" w:rsidP="00350605">
      <w:pPr>
        <w:bidi/>
        <w:rPr>
          <w:lang w:eastAsia="en-US" w:bidi="ar-EG"/>
        </w:rPr>
      </w:pPr>
    </w:p>
    <w:p w14:paraId="506992F6" w14:textId="77777777" w:rsidR="00350605" w:rsidRDefault="00350605" w:rsidP="00350605">
      <w:pPr>
        <w:bidi/>
        <w:rPr>
          <w:lang w:eastAsia="en-US" w:bidi="ar-EG"/>
        </w:rPr>
      </w:pPr>
    </w:p>
    <w:p w14:paraId="7D37C16D" w14:textId="77777777" w:rsidR="00350605" w:rsidRDefault="00350605" w:rsidP="00350605">
      <w:pPr>
        <w:bidi/>
        <w:rPr>
          <w:lang w:eastAsia="en-US" w:bidi="ar-EG"/>
        </w:rPr>
      </w:pPr>
    </w:p>
    <w:p w14:paraId="5F047F89" w14:textId="77777777" w:rsidR="00350605" w:rsidRPr="00350605" w:rsidRDefault="00350605" w:rsidP="00350605">
      <w:pPr>
        <w:bidi/>
        <w:rPr>
          <w:lang w:eastAsia="en-US" w:bidi="ar-EG"/>
        </w:rPr>
      </w:pPr>
    </w:p>
    <w:p w14:paraId="4A9D9E3C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1BCC3A1E" w14:textId="77777777" w:rsidR="00EE7006" w:rsidRDefault="00EE7006" w:rsidP="00EE7006">
      <w:pPr>
        <w:bidi/>
        <w:rPr>
          <w:rtl/>
        </w:rPr>
      </w:pPr>
    </w:p>
    <w:p w14:paraId="04DE4DF8" w14:textId="77777777" w:rsidR="00EE7006" w:rsidRDefault="00EE7006" w:rsidP="00EE7006">
      <w:pPr>
        <w:bidi/>
        <w:rPr>
          <w:rtl/>
        </w:rPr>
      </w:pPr>
    </w:p>
    <w:p w14:paraId="5F61D7FE" w14:textId="77777777" w:rsidR="00EE7006" w:rsidRDefault="00EE7006" w:rsidP="00EE7006">
      <w:pPr>
        <w:bidi/>
        <w:rPr>
          <w:rtl/>
        </w:rPr>
      </w:pPr>
    </w:p>
    <w:p w14:paraId="47A80E41" w14:textId="77777777" w:rsidR="00EE7006" w:rsidRDefault="00EE7006" w:rsidP="00EE7006">
      <w:pPr>
        <w:bidi/>
        <w:rPr>
          <w:rtl/>
        </w:rPr>
      </w:pPr>
    </w:p>
    <w:p w14:paraId="1537AB6F" w14:textId="77777777" w:rsidR="00EE7006" w:rsidRDefault="00EE7006" w:rsidP="00EE7006">
      <w:pPr>
        <w:bidi/>
        <w:rPr>
          <w:rtl/>
        </w:rPr>
      </w:pPr>
    </w:p>
    <w:p w14:paraId="13B8704F" w14:textId="77777777" w:rsidR="00EE7006" w:rsidRPr="00800B6C" w:rsidRDefault="00350605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36571B" wp14:editId="60B857A9">
                <wp:simplePos x="0" y="0"/>
                <wp:positionH relativeFrom="column">
                  <wp:posOffset>5138530</wp:posOffset>
                </wp:positionH>
                <wp:positionV relativeFrom="paragraph">
                  <wp:posOffset>279455</wp:posOffset>
                </wp:positionV>
                <wp:extent cx="1550505" cy="1590261"/>
                <wp:effectExtent l="19050" t="19050" r="1206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159026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A60EB" id="Rectangle 11" o:spid="_x0000_s1026" style="position:absolute;left:0;text-align:left;margin-left:404.6pt;margin-top:22pt;width:122.1pt;height:1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" filled="f" strokecolor="#4c661a [1604]" strokeweight="3pt"/>
            </w:pict>
          </mc:Fallback>
        </mc:AlternateContent>
      </w:r>
      <w:r>
        <w:rPr>
          <w:noProof/>
          <w:rtl/>
          <w:lang w:eastAsia="en-US"/>
        </w:rPr>
        <w:drawing>
          <wp:anchor distT="0" distB="0" distL="114300" distR="114300" simplePos="0" relativeHeight="251696128" behindDoc="0" locked="0" layoutInCell="1" allowOverlap="1" wp14:anchorId="1B07D8B8" wp14:editId="1711DB05">
            <wp:simplePos x="0" y="0"/>
            <wp:positionH relativeFrom="column">
              <wp:posOffset>5138530</wp:posOffset>
            </wp:positionH>
            <wp:positionV relativeFrom="paragraph">
              <wp:posOffset>279456</wp:posOffset>
            </wp:positionV>
            <wp:extent cx="1550505" cy="158981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6C"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25B935E8" w14:textId="77777777" w:rsidR="00800B6C" w:rsidRDefault="00800B6C" w:rsidP="00EE7006">
      <w:pPr>
        <w:bidi/>
        <w:rPr>
          <w:rtl/>
        </w:rPr>
      </w:pPr>
    </w:p>
    <w:p w14:paraId="4D55C964" w14:textId="77777777" w:rsidR="00E67FE1" w:rsidRDefault="00E67FE1" w:rsidP="00E67FE1">
      <w:pPr>
        <w:bidi/>
        <w:rPr>
          <w:rtl/>
        </w:rPr>
      </w:pPr>
    </w:p>
    <w:p w14:paraId="6F1BDF6F" w14:textId="77777777" w:rsidR="00E67FE1" w:rsidRDefault="00E67FE1" w:rsidP="00E67FE1">
      <w:pPr>
        <w:bidi/>
        <w:rPr>
          <w:rtl/>
        </w:rPr>
      </w:pPr>
    </w:p>
    <w:p w14:paraId="1B57AAED" w14:textId="77777777" w:rsidR="00E67FE1" w:rsidRDefault="00E67FE1" w:rsidP="00E67FE1">
      <w:pPr>
        <w:bidi/>
        <w:rPr>
          <w:rtl/>
        </w:rPr>
      </w:pPr>
    </w:p>
    <w:p w14:paraId="0D44F47B" w14:textId="77777777" w:rsidR="00E67FE1" w:rsidRDefault="00E67FE1" w:rsidP="00E67FE1">
      <w:pPr>
        <w:bidi/>
        <w:rPr>
          <w:rtl/>
        </w:rPr>
      </w:pPr>
    </w:p>
    <w:p w14:paraId="2963D6DF" w14:textId="77777777" w:rsidR="00E67FE1" w:rsidRDefault="00E67FE1" w:rsidP="00E67FE1">
      <w:pPr>
        <w:bidi/>
        <w:rPr>
          <w:rtl/>
        </w:rPr>
      </w:pPr>
    </w:p>
    <w:p w14:paraId="7636E7B9" w14:textId="77777777" w:rsidR="00E67FE1" w:rsidRDefault="00E67FE1" w:rsidP="00E67FE1">
      <w:pPr>
        <w:bidi/>
        <w:rPr>
          <w:rtl/>
        </w:rPr>
      </w:pPr>
    </w:p>
    <w:p w14:paraId="3364A5AF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230C0FEE" wp14:editId="20CBF162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56B1A3E3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75A694F4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12AD4D81" w14:textId="77777777" w:rsidR="00EE7006" w:rsidRPr="00796188" w:rsidRDefault="00C52846" w:rsidP="00EE7006">
                                  <w:pPr>
                                    <w:bidi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 xml:space="preserve">          </w:t>
                                  </w:r>
                                  <w:r w:rsidRPr="00C52846"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مروان محمود أحمد السماك</w:t>
                                  </w:r>
                                </w:p>
                                <w:p w14:paraId="1D8300E4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45C5F90E" w14:textId="77777777" w:rsidR="00EE7006" w:rsidRPr="00A5439E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16/9/1968</w:t>
                                  </w:r>
                                </w:p>
                                <w:p w14:paraId="56F059D6" w14:textId="77777777"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/>
                                    </w:rPr>
                                    <w:t xml:space="preserve"> </w:t>
                                  </w:r>
                                  <w:r w:rsidR="00C52846" w:rsidRPr="00A5439E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20"/>
                                      <w:szCs w:val="20"/>
                                      <w:rtl/>
                                      <w:lang w:eastAsia="ar-SA"/>
                                    </w:rPr>
                                    <w:t>28 ش لومومبا – وابور المياه -الإسكندرية</w:t>
                                  </w:r>
                                </w:p>
                                <w:p w14:paraId="5DB35915" w14:textId="77777777"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C52846" w:rsidRPr="00A5439E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20"/>
                                      <w:szCs w:val="20"/>
                                      <w:rtl/>
                                      <w:lang w:eastAsia="ar-SA"/>
                                    </w:rPr>
                                    <w:t>بكالوريوس الهندسة</w:t>
                                  </w:r>
                                </w:p>
                                <w:p w14:paraId="446D5B83" w14:textId="77777777"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مصرى </w:t>
                                  </w:r>
                                </w:p>
                                <w:p w14:paraId="325C851C" w14:textId="77777777"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الانجليزية </w:t>
                                  </w:r>
                                </w:p>
                                <w:p w14:paraId="226B58D1" w14:textId="77777777" w:rsidR="00EE7006" w:rsidRPr="00A5439E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3B1502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74A1A159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77B7D94D" w14:textId="77777777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C52846" w:rsidRPr="00C52846">
                                    <w:rPr>
                                      <w:rFonts w:ascii="Times New Roman" w:eastAsia="Times New Roman" w:hAnsi="Times New Roman" w:cs="Times New Roman" w:hint="cs"/>
                                      <w:b w:val="0"/>
                                      <w:bCs w:val="0"/>
                                      <w:caps w:val="0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01222135848</w:t>
                                  </w:r>
                                </w:p>
                                <w:p w14:paraId="6318567B" w14:textId="77777777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37BAA219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0DE964C3" w14:textId="77777777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4DCB51D9" w14:textId="77777777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  <w:r w:rsidR="00C52846">
                                    <w:t xml:space="preserve">    </w:t>
                                  </w:r>
                                </w:p>
                                <w:p w14:paraId="0C0FD6D7" w14:textId="77777777" w:rsidR="003B24B9" w:rsidRDefault="00C52846" w:rsidP="003B24B9">
                                  <w:pPr>
                                    <w:bidi/>
                                    <w:rPr>
                                      <w:lang w:bidi="ar-EG"/>
                                    </w:rPr>
                                  </w:pPr>
                                  <w:r w:rsidRPr="00C52846"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4885606/03</w:t>
                                  </w:r>
                                </w:p>
                              </w:tc>
                            </w:tr>
                          </w:tbl>
                          <w:p w14:paraId="77E914A0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C0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56B1A3E3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75A694F4" w14:textId="77777777" w:rsidR="00EE7006" w:rsidRDefault="00EE7006" w:rsidP="00EE7006">
                            <w:pPr>
                              <w:bidi/>
                            </w:pPr>
                          </w:p>
                          <w:p w14:paraId="12AD4D81" w14:textId="77777777" w:rsidR="00EE7006" w:rsidRPr="00796188" w:rsidRDefault="00C52846" w:rsidP="00EE7006">
                            <w:pPr>
                              <w:bidi/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 xml:space="preserve">          </w:t>
                            </w:r>
                            <w:r w:rsidRPr="00C52846"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مروان محمود أحمد السماك</w:t>
                            </w:r>
                          </w:p>
                          <w:p w14:paraId="1D8300E4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45C5F90E" w14:textId="77777777" w:rsidR="00EE7006" w:rsidRPr="00A5439E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16/9/1968</w:t>
                            </w:r>
                          </w:p>
                          <w:p w14:paraId="56F059D6" w14:textId="77777777"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/>
                              </w:rPr>
                              <w:t xml:space="preserve"> </w:t>
                            </w:r>
                            <w:r w:rsidR="00C52846" w:rsidRPr="00A5439E">
                              <w:rPr>
                                <w:rFonts w:asciiTheme="majorBidi" w:eastAsia="Times New Roman" w:hAnsiTheme="majorBidi"/>
                                <w:caps w:val="0"/>
                                <w:sz w:val="20"/>
                                <w:szCs w:val="20"/>
                                <w:rtl/>
                                <w:lang w:eastAsia="ar-SA"/>
                              </w:rPr>
                              <w:t>28 ش لومومبا – وابور المياه -الإسكندرية</w:t>
                            </w:r>
                          </w:p>
                          <w:p w14:paraId="5DB35915" w14:textId="77777777"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C52846" w:rsidRPr="00A5439E">
                              <w:rPr>
                                <w:rFonts w:asciiTheme="majorBidi" w:eastAsia="Times New Roman" w:hAnsiTheme="majorBidi"/>
                                <w:caps w:val="0"/>
                                <w:sz w:val="20"/>
                                <w:szCs w:val="20"/>
                                <w:rtl/>
                                <w:lang w:eastAsia="ar-SA"/>
                              </w:rPr>
                              <w:t>بكالوريوس الهندسة</w:t>
                            </w:r>
                          </w:p>
                          <w:p w14:paraId="446D5B83" w14:textId="77777777"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مصرى </w:t>
                            </w:r>
                          </w:p>
                          <w:p w14:paraId="325C851C" w14:textId="77777777"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الانجليزية </w:t>
                            </w:r>
                          </w:p>
                          <w:p w14:paraId="226B58D1" w14:textId="77777777" w:rsidR="00EE7006" w:rsidRPr="00A5439E" w:rsidRDefault="00EE7006" w:rsidP="00EE7006">
                            <w:pPr>
                              <w:pStyle w:val="ProfileText"/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0B3B1502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74A1A159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77B7D94D" w14:textId="77777777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C52846" w:rsidRPr="00C52846">
                              <w:rPr>
                                <w:rFonts w:ascii="Times New Roman" w:eastAsia="Times New Roman" w:hAnsi="Times New Roman" w:cs="Times New Roman" w:hint="cs"/>
                                <w:b w:val="0"/>
                                <w:bCs w:val="0"/>
                                <w:caps w:val="0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01222135848</w:t>
                            </w:r>
                          </w:p>
                          <w:p w14:paraId="6318567B" w14:textId="77777777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37BAA219" w14:textId="77777777" w:rsidR="00EE7006" w:rsidRDefault="00EE7006" w:rsidP="00EE7006">
                            <w:pPr>
                              <w:bidi/>
                            </w:pPr>
                          </w:p>
                          <w:p w14:paraId="0DE964C3" w14:textId="77777777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4DCB51D9" w14:textId="77777777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  <w:r w:rsidR="00C52846">
                              <w:t xml:space="preserve">    </w:t>
                            </w:r>
                          </w:p>
                          <w:p w14:paraId="0C0FD6D7" w14:textId="77777777" w:rsidR="003B24B9" w:rsidRDefault="00C52846" w:rsidP="003B24B9">
                            <w:pPr>
                              <w:bidi/>
                              <w:rPr>
                                <w:lang w:bidi="ar-EG"/>
                              </w:rPr>
                            </w:pPr>
                            <w:r w:rsidRPr="00C52846"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4885606/03</w:t>
                            </w:r>
                          </w:p>
                        </w:tc>
                      </w:tr>
                    </w:tbl>
                    <w:p w14:paraId="77E914A0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1E32CD1A" w14:textId="77777777" w:rsidTr="00350605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3734FF9E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073F307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61E485DC" w14:textId="77777777" w:rsidTr="00350605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1DF314B2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F800DC" wp14:editId="2745E3F8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49242D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F800DC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B49242D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2" w:type="dxa"/>
          </w:tcPr>
          <w:p w14:paraId="116DB7A0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392A2920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1788CB7" w14:textId="77777777" w:rsidR="00251FF2" w:rsidRDefault="00A5439E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Cs w:val="28"/>
                <w:rtl/>
              </w:rPr>
              <w:t>بكالوريوس الهندسة  البحرية وعمارة السفن - جامعة الإسكندرية</w:t>
            </w:r>
          </w:p>
          <w:p w14:paraId="28BB0506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9BC8807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40BB4E02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CAC77EB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F81605E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115AC281" w14:textId="77777777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622F78D4" w14:textId="77777777" w:rsidTr="00350605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16F02F34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174F8F0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2A345CD7" w14:textId="77777777" w:rsidTr="00350605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523B4311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</w:tcPr>
          <w:p w14:paraId="4688CC26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090CBA01" w14:textId="77777777"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484876EE" w14:textId="77777777"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Cs w:val="28"/>
                <w:rtl/>
              </w:rPr>
              <w:t>رئيس مجلس إدارة الشركة الهندسية للحاويات</w:t>
            </w:r>
          </w:p>
          <w:p w14:paraId="1F0755A4" w14:textId="77777777"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776D2B7F" w14:textId="77777777"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22AACCF" w14:textId="77777777" w:rsidR="00350605" w:rsidRPr="00C668E9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</w:tbl>
    <w:p w14:paraId="35DA5D34" w14:textId="77777777" w:rsidR="00426F36" w:rsidRDefault="00426F36" w:rsidP="00350605">
      <w:pPr>
        <w:bidi/>
        <w:ind w:right="450"/>
        <w:jc w:val="lowKashida"/>
        <w:rPr>
          <w:sz w:val="28"/>
          <w:szCs w:val="28"/>
        </w:rPr>
      </w:pPr>
    </w:p>
    <w:sectPr w:rsidR="00426F36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7FD4" w14:textId="77777777" w:rsidR="00B66EA6" w:rsidRDefault="00B66EA6" w:rsidP="00C51CF5">
      <w:r>
        <w:separator/>
      </w:r>
    </w:p>
  </w:endnote>
  <w:endnote w:type="continuationSeparator" w:id="0">
    <w:p w14:paraId="4AFE24E3" w14:textId="77777777" w:rsidR="00B66EA6" w:rsidRDefault="00B66EA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669B0A6D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A36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A36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EAC5" w14:textId="77777777" w:rsidR="00B66EA6" w:rsidRDefault="00B66EA6" w:rsidP="00C51CF5">
      <w:r>
        <w:separator/>
      </w:r>
    </w:p>
  </w:footnote>
  <w:footnote w:type="continuationSeparator" w:id="0">
    <w:p w14:paraId="0EAD91D5" w14:textId="77777777" w:rsidR="00B66EA6" w:rsidRDefault="00B66EA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F0B2" w14:textId="77777777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A21FCB" wp14:editId="7AAA630B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9019E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4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1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7"/>
  </w:num>
  <w:num w:numId="5">
    <w:abstractNumId w:val="8"/>
  </w:num>
  <w:num w:numId="6">
    <w:abstractNumId w:val="16"/>
  </w:num>
  <w:num w:numId="7">
    <w:abstractNumId w:val="18"/>
  </w:num>
  <w:num w:numId="8">
    <w:abstractNumId w:val="14"/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9"/>
  </w:num>
  <w:num w:numId="18">
    <w:abstractNumId w:val="2"/>
  </w:num>
  <w:num w:numId="19">
    <w:abstractNumId w:val="4"/>
  </w:num>
  <w:num w:numId="20">
    <w:abstractNumId w:val="15"/>
  </w:num>
  <w:num w:numId="21">
    <w:abstractNumId w:val="20"/>
  </w:num>
  <w:num w:numId="22">
    <w:abstractNumId w:val="1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831B0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2F42F2"/>
    <w:rsid w:val="00310E72"/>
    <w:rsid w:val="003334B2"/>
    <w:rsid w:val="003349E5"/>
    <w:rsid w:val="003413CA"/>
    <w:rsid w:val="00350605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A3659"/>
    <w:rsid w:val="004F1F81"/>
    <w:rsid w:val="005303BF"/>
    <w:rsid w:val="00543127"/>
    <w:rsid w:val="0054375C"/>
    <w:rsid w:val="00572086"/>
    <w:rsid w:val="0057611C"/>
    <w:rsid w:val="00586B00"/>
    <w:rsid w:val="00597871"/>
    <w:rsid w:val="005D47DE"/>
    <w:rsid w:val="005F20F0"/>
    <w:rsid w:val="005F364E"/>
    <w:rsid w:val="0062123A"/>
    <w:rsid w:val="0062146B"/>
    <w:rsid w:val="00635EF0"/>
    <w:rsid w:val="00646E75"/>
    <w:rsid w:val="00663587"/>
    <w:rsid w:val="00663D18"/>
    <w:rsid w:val="00666B0B"/>
    <w:rsid w:val="00667A13"/>
    <w:rsid w:val="006719E2"/>
    <w:rsid w:val="006D409C"/>
    <w:rsid w:val="006F63C9"/>
    <w:rsid w:val="00742525"/>
    <w:rsid w:val="00750AEB"/>
    <w:rsid w:val="00756D64"/>
    <w:rsid w:val="00776643"/>
    <w:rsid w:val="00796188"/>
    <w:rsid w:val="007971AB"/>
    <w:rsid w:val="00797579"/>
    <w:rsid w:val="007B4B14"/>
    <w:rsid w:val="007D0F5B"/>
    <w:rsid w:val="00800B6C"/>
    <w:rsid w:val="00813CCC"/>
    <w:rsid w:val="00844109"/>
    <w:rsid w:val="0085757D"/>
    <w:rsid w:val="00882E29"/>
    <w:rsid w:val="00886B80"/>
    <w:rsid w:val="0088744B"/>
    <w:rsid w:val="0089788F"/>
    <w:rsid w:val="008C50CA"/>
    <w:rsid w:val="008F290E"/>
    <w:rsid w:val="008F5D97"/>
    <w:rsid w:val="00917AF7"/>
    <w:rsid w:val="00942045"/>
    <w:rsid w:val="009473DD"/>
    <w:rsid w:val="00964B9F"/>
    <w:rsid w:val="00967D2F"/>
    <w:rsid w:val="00976C53"/>
    <w:rsid w:val="009B78F7"/>
    <w:rsid w:val="009F215D"/>
    <w:rsid w:val="00A5439E"/>
    <w:rsid w:val="00A73BCA"/>
    <w:rsid w:val="00A75FCE"/>
    <w:rsid w:val="00A86E43"/>
    <w:rsid w:val="00AC5509"/>
    <w:rsid w:val="00AF4EA4"/>
    <w:rsid w:val="00AF5331"/>
    <w:rsid w:val="00B0669D"/>
    <w:rsid w:val="00B55DDD"/>
    <w:rsid w:val="00B66EA6"/>
    <w:rsid w:val="00B87058"/>
    <w:rsid w:val="00B90CEF"/>
    <w:rsid w:val="00B9399C"/>
    <w:rsid w:val="00B95D4D"/>
    <w:rsid w:val="00BA7838"/>
    <w:rsid w:val="00BB4770"/>
    <w:rsid w:val="00BC038E"/>
    <w:rsid w:val="00BF182B"/>
    <w:rsid w:val="00BF6FB8"/>
    <w:rsid w:val="00BF7630"/>
    <w:rsid w:val="00C51CF5"/>
    <w:rsid w:val="00C52846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192D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543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3BDD2C-EEBC-4F51-8D2E-9E287DCD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2023-03-08T06:21:00Z</dcterms:created>
  <dcterms:modified xsi:type="dcterms:W3CDTF">2023-10-01T09:57:00Z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