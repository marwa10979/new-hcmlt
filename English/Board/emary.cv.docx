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9858" w14:textId="77777777" w:rsidR="00666B0B" w:rsidRDefault="00666B0B" w:rsidP="00EE7006">
      <w:pPr>
        <w:bidi/>
        <w:rPr>
          <w:lang w:bidi="ar-EG"/>
        </w:rPr>
      </w:pPr>
    </w:p>
    <w:p w14:paraId="6D6B3AD6" w14:textId="77777777" w:rsidR="00666B0B" w:rsidRDefault="00666B0B" w:rsidP="00EE7006">
      <w:pPr>
        <w:bidi/>
        <w:rPr>
          <w:rtl/>
        </w:rPr>
      </w:pPr>
    </w:p>
    <w:p w14:paraId="45BD1FE6" w14:textId="77777777" w:rsidR="00666B0B" w:rsidRDefault="00666B0B" w:rsidP="00EE7006">
      <w:pPr>
        <w:bidi/>
        <w:rPr>
          <w:rtl/>
        </w:rPr>
      </w:pPr>
    </w:p>
    <w:p w14:paraId="037D93A6" w14:textId="77777777" w:rsidR="00666B0B" w:rsidRDefault="00666B0B" w:rsidP="00EE7006">
      <w:pPr>
        <w:bidi/>
        <w:rPr>
          <w:rtl/>
        </w:rPr>
      </w:pPr>
    </w:p>
    <w:p w14:paraId="0395F9A9" w14:textId="77777777" w:rsidR="00666B0B" w:rsidRDefault="00666B0B" w:rsidP="00EE7006">
      <w:pPr>
        <w:bidi/>
        <w:rPr>
          <w:rtl/>
        </w:rPr>
      </w:pPr>
    </w:p>
    <w:p w14:paraId="2B977E45" w14:textId="77777777" w:rsidR="00666B0B" w:rsidRDefault="00666B0B" w:rsidP="00EE7006">
      <w:pPr>
        <w:bidi/>
        <w:rPr>
          <w:rtl/>
        </w:rPr>
      </w:pPr>
    </w:p>
    <w:p w14:paraId="6DD3E78B" w14:textId="77777777" w:rsidR="00666B0B" w:rsidRDefault="00666B0B" w:rsidP="00EE7006">
      <w:pPr>
        <w:bidi/>
        <w:rPr>
          <w:rtl/>
        </w:rPr>
      </w:pPr>
    </w:p>
    <w:p w14:paraId="7566AE76" w14:textId="77777777" w:rsidR="00666B0B" w:rsidRDefault="00666B0B" w:rsidP="00EE7006">
      <w:pPr>
        <w:bidi/>
        <w:rPr>
          <w:rtl/>
        </w:rPr>
      </w:pPr>
    </w:p>
    <w:p w14:paraId="7F3FE584" w14:textId="77777777" w:rsidR="00C63B16" w:rsidRDefault="001B02B0" w:rsidP="001B02B0">
      <w:pPr>
        <w:tabs>
          <w:tab w:val="left" w:pos="1213"/>
        </w:tabs>
        <w:bidi/>
        <w:rPr>
          <w:rtl/>
        </w:rPr>
      </w:pPr>
      <w:r>
        <w:rPr>
          <w:rtl/>
        </w:rPr>
        <w:tab/>
      </w:r>
    </w:p>
    <w:p w14:paraId="5154F482" w14:textId="77777777" w:rsidR="00EE7006" w:rsidRDefault="001B02B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704320" behindDoc="1" locked="0" layoutInCell="1" allowOverlap="1" wp14:anchorId="1CCB9155" wp14:editId="48931FE7">
            <wp:simplePos x="0" y="0"/>
            <wp:positionH relativeFrom="column">
              <wp:posOffset>5288280</wp:posOffset>
            </wp:positionH>
            <wp:positionV relativeFrom="paragraph">
              <wp:posOffset>80645</wp:posOffset>
            </wp:positionV>
            <wp:extent cx="1638300" cy="1828800"/>
            <wp:effectExtent l="19050" t="19050" r="19050" b="19050"/>
            <wp:wrapThrough wrapText="bothSides">
              <wp:wrapPolygon edited="0">
                <wp:start x="-251" y="-225"/>
                <wp:lineTo x="-251" y="21600"/>
                <wp:lineTo x="21600" y="21600"/>
                <wp:lineTo x="21600" y="-225"/>
                <wp:lineTo x="-251" y="-225"/>
              </wp:wrapPolygon>
            </wp:wrapThrough>
            <wp:docPr id="16" name="Picture 16" descr="Untitled-Recov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Recover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5F497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BB955" wp14:editId="4141D89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A60BF" id="Rectangle 12" o:spid="_x0000_s1026" style="position:absolute;left:0;text-align:left;margin-left:416.35pt;margin-top:6.75pt;width:126.8pt;height:13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    </w:pict>
          </mc:Fallback>
        </mc:AlternateContent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 wp14:anchorId="161F8D46" wp14:editId="537B7D89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50D4C" w14:textId="77777777" w:rsidR="00EE7006" w:rsidRPr="00800B6C" w:rsidRDefault="00800B6C" w:rsidP="00840024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center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>السيرة الذاتية</w:t>
      </w:r>
    </w:p>
    <w:p w14:paraId="654BEFED" w14:textId="77777777" w:rsidR="00800B6C" w:rsidRDefault="00800B6C" w:rsidP="00EE7006">
      <w:pPr>
        <w:bidi/>
        <w:rPr>
          <w:rtl/>
        </w:rPr>
      </w:pPr>
    </w:p>
    <w:p w14:paraId="2D4056B4" w14:textId="77777777" w:rsidR="00E67FE1" w:rsidRDefault="00E67FE1" w:rsidP="00E67FE1">
      <w:pPr>
        <w:bidi/>
        <w:rPr>
          <w:rtl/>
        </w:rPr>
      </w:pPr>
    </w:p>
    <w:p w14:paraId="184AF7AF" w14:textId="77777777" w:rsidR="00E67FE1" w:rsidRDefault="00E67FE1" w:rsidP="00E67FE1">
      <w:pPr>
        <w:bidi/>
        <w:rPr>
          <w:rtl/>
        </w:rPr>
      </w:pPr>
    </w:p>
    <w:p w14:paraId="0F0CA235" w14:textId="77777777" w:rsidR="00E67FE1" w:rsidRDefault="00E67FE1" w:rsidP="00E67FE1">
      <w:pPr>
        <w:bidi/>
        <w:rPr>
          <w:rtl/>
          <w:lang w:bidi="ar-EG"/>
        </w:rPr>
      </w:pPr>
    </w:p>
    <w:p w14:paraId="72B7967B" w14:textId="77777777" w:rsidR="00E67FE1" w:rsidRDefault="00E67FE1" w:rsidP="00E67FE1">
      <w:pPr>
        <w:bidi/>
        <w:rPr>
          <w:rtl/>
        </w:rPr>
      </w:pPr>
    </w:p>
    <w:p w14:paraId="0814D49D" w14:textId="77777777" w:rsidR="00E67FE1" w:rsidRDefault="00E67FE1" w:rsidP="00E67FE1">
      <w:pPr>
        <w:bidi/>
        <w:rPr>
          <w:rtl/>
        </w:rPr>
      </w:pPr>
    </w:p>
    <w:p w14:paraId="222D3C1E" w14:textId="77777777" w:rsidR="00E67FE1" w:rsidRDefault="00E67FE1" w:rsidP="00E67FE1">
      <w:pPr>
        <w:bidi/>
        <w:rPr>
          <w:rtl/>
        </w:rPr>
      </w:pPr>
    </w:p>
    <w:p w14:paraId="3C67FD67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38BD912" wp14:editId="67135B62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26"/>
                            </w:tblGrid>
                            <w:tr w:rsidR="00EE7006" w14:paraId="1097586C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1E3D099B" w14:textId="77777777" w:rsidR="00EE700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  <w:t>إمرى عبدالرحمن حسن فراج</w:t>
                                  </w:r>
                                </w:p>
                                <w:p w14:paraId="26A6314A" w14:textId="77777777" w:rsidR="00EE700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رئيس مجلس إدارة شركة </w:t>
                                  </w:r>
                                </w:p>
                                <w:p w14:paraId="50BD9D47" w14:textId="77777777" w:rsidR="008A571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أعمال النقل</w:t>
                                  </w:r>
                                </w:p>
                                <w:p w14:paraId="15478BE1" w14:textId="77777777"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14:paraId="74CDFD78" w14:textId="77777777"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14:paraId="1D81D06B" w14:textId="77777777"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8255B09" w14:textId="77777777"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08/08/1967</w:t>
                                  </w:r>
                                </w:p>
                                <w:p w14:paraId="6C222AA7" w14:textId="77777777" w:rsidR="008A5716" w:rsidRPr="008A5716" w:rsidRDefault="00FF2B76" w:rsidP="008A5716">
                                  <w:pPr>
                                    <w:bidi/>
                                    <w:spacing w:line="228" w:lineRule="auto"/>
                                    <w:ind w:left="57"/>
                                    <w:jc w:val="both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ع 8 مدينه المستقبل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م هايكستيب </w:t>
                                  </w:r>
                                </w:p>
                                <w:p w14:paraId="75CB4652" w14:textId="77777777"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</w:p>
                                <w:p w14:paraId="1255A929" w14:textId="77777777"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الحربية</w:t>
                                  </w:r>
                                </w:p>
                                <w:p w14:paraId="7B4736A0" w14:textId="77777777"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مصرى</w:t>
                                  </w:r>
                                </w:p>
                                <w:p w14:paraId="760782D2" w14:textId="77777777"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1932A54F" w14:textId="77777777" w:rsidR="00EE7006" w:rsidRPr="008A5716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14:paraId="46FC7448" w14:textId="77777777"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التواصل</w:t>
                                  </w:r>
                                </w:p>
                                <w:p w14:paraId="5E05CAEA" w14:textId="77777777" w:rsidR="003B24B9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رقم المحمول: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01223344673</w:t>
                                  </w:r>
                                </w:p>
                                <w:p w14:paraId="1F466E44" w14:textId="77777777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6C00F8D2" w14:textId="77777777" w:rsidR="00EE7006" w:rsidRPr="008A571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وسائل للتواصل : </w:t>
                                  </w:r>
                                </w:p>
                                <w:p w14:paraId="7C56937C" w14:textId="77777777"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14:paraId="2064FE59" w14:textId="77777777" w:rsidR="003B24B9" w:rsidRPr="008A5716" w:rsidRDefault="00FF2B76" w:rsidP="00FF2B76">
                                  <w:pPr>
                                    <w:ind w:left="-535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        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Email ; </w:t>
                                  </w:r>
                                </w:p>
                                <w:p w14:paraId="5D7E7160" w14:textId="77777777" w:rsidR="00E2784C" w:rsidRPr="008A5716" w:rsidRDefault="00E2784C" w:rsidP="00FF2B76">
                                  <w:pPr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Facebook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; </w:t>
                                  </w:r>
                                </w:p>
                                <w:p w14:paraId="56D04FEF" w14:textId="77777777" w:rsidR="003B24B9" w:rsidRPr="008A5716" w:rsidRDefault="003B24B9" w:rsidP="003B24B9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27DD7C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BD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26"/>
                      </w:tblGrid>
                      <w:tr w:rsidR="00EE7006" w14:paraId="1097586C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1E3D099B" w14:textId="77777777" w:rsidR="00EE700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  <w:t>إمرى عبدالرحمن حسن فراج</w:t>
                            </w:r>
                          </w:p>
                          <w:p w14:paraId="26A6314A" w14:textId="77777777" w:rsidR="00EE700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رئيس مجلس إدارة شركة </w:t>
                            </w:r>
                          </w:p>
                          <w:p w14:paraId="50BD9D47" w14:textId="77777777" w:rsidR="008A571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أعمال النقل</w:t>
                            </w:r>
                          </w:p>
                          <w:p w14:paraId="15478BE1" w14:textId="77777777"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14:paraId="74CDFD78" w14:textId="77777777"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14:paraId="1D81D06B" w14:textId="77777777"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8255B09" w14:textId="77777777"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08/08/1967</w:t>
                            </w:r>
                          </w:p>
                          <w:p w14:paraId="6C222AA7" w14:textId="77777777" w:rsidR="008A5716" w:rsidRPr="008A5716" w:rsidRDefault="00FF2B76" w:rsidP="008A5716">
                            <w:pPr>
                              <w:bidi/>
                              <w:spacing w:line="228" w:lineRule="auto"/>
                              <w:ind w:left="57"/>
                              <w:jc w:val="both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ع 8 مدينه المستقبل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م هايكستيب </w:t>
                            </w:r>
                          </w:p>
                          <w:p w14:paraId="75CB4652" w14:textId="77777777"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</w:p>
                          <w:p w14:paraId="1255A929" w14:textId="77777777"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الحربية</w:t>
                            </w:r>
                          </w:p>
                          <w:p w14:paraId="7B4736A0" w14:textId="77777777"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مصرى</w:t>
                            </w:r>
                          </w:p>
                          <w:p w14:paraId="760782D2" w14:textId="77777777"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1932A54F" w14:textId="77777777" w:rsidR="00EE7006" w:rsidRPr="008A5716" w:rsidRDefault="00EE7006" w:rsidP="00EE7006">
                            <w:pPr>
                              <w:pStyle w:val="ProfileText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14:paraId="46FC7448" w14:textId="77777777"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التواصل</w:t>
                            </w:r>
                          </w:p>
                          <w:p w14:paraId="5E05CAEA" w14:textId="77777777" w:rsidR="003B24B9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رقم المحمول: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01223344673</w:t>
                            </w:r>
                          </w:p>
                          <w:p w14:paraId="1F466E44" w14:textId="77777777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6C00F8D2" w14:textId="77777777" w:rsidR="00EE7006" w:rsidRPr="008A5716" w:rsidRDefault="00EE7006" w:rsidP="00EE7006">
                            <w:pPr>
                              <w:pStyle w:val="ContactDetails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وسائل للتواصل : </w:t>
                            </w:r>
                          </w:p>
                          <w:p w14:paraId="7C56937C" w14:textId="77777777"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14:paraId="2064FE59" w14:textId="77777777" w:rsidR="003B24B9" w:rsidRPr="008A5716" w:rsidRDefault="00FF2B76" w:rsidP="00FF2B76">
                            <w:pPr>
                              <w:ind w:left="-535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        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Email ; </w:t>
                            </w:r>
                          </w:p>
                          <w:p w14:paraId="5D7E7160" w14:textId="77777777" w:rsidR="00E2784C" w:rsidRPr="008A5716" w:rsidRDefault="00E2784C" w:rsidP="00FF2B76">
                            <w:pPr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Facebook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; </w:t>
                            </w:r>
                          </w:p>
                          <w:p w14:paraId="56D04FEF" w14:textId="77777777" w:rsidR="003B24B9" w:rsidRPr="008A5716" w:rsidRDefault="003B24B9" w:rsidP="003B24B9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</w:tc>
                      </w:tr>
                    </w:tbl>
                    <w:p w14:paraId="1927DD7C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00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"/>
        <w:gridCol w:w="6650"/>
      </w:tblGrid>
      <w:tr w:rsidR="00667A13" w14:paraId="413020D7" w14:textId="77777777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7C711C3A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14:paraId="1A54C5AC" w14:textId="77777777" w:rsidR="00667A13" w:rsidRPr="00667A13" w:rsidRDefault="00667A13" w:rsidP="00840024">
            <w:pPr>
              <w:pStyle w:val="Heading1"/>
              <w:bidi/>
              <w:jc w:val="lowKashida"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02DB1689" w14:textId="77777777" w:rsidTr="00BD719C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6E68AB46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CA5A241" wp14:editId="294E87C8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EF1BA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A5A241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E8EF1BA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14:paraId="407F8E19" w14:textId="77777777" w:rsidR="00667A13" w:rsidRPr="00840024" w:rsidRDefault="00667A13" w:rsidP="00251FF2">
            <w:pPr>
              <w:bidi/>
              <w:spacing w:line="360" w:lineRule="auto"/>
              <w:ind w:right="0"/>
              <w:jc w:val="lowKashida"/>
              <w:rPr>
                <w:sz w:val="16"/>
                <w:szCs w:val="16"/>
              </w:rPr>
            </w:pPr>
          </w:p>
          <w:p w14:paraId="787B1DAF" w14:textId="77777777"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1-  التأهيل العسكرى :</w:t>
            </w:r>
          </w:p>
          <w:p w14:paraId="262EC327" w14:textId="77777777"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العلوم العسكرية                             </w:t>
            </w:r>
          </w:p>
          <w:p w14:paraId="6B017D51" w14:textId="77777777"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- جميع الدورات الرئيسية لضباط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النقل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ب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القوات </w:t>
            </w: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المسلحة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14:paraId="33317793" w14:textId="77777777"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ماجستير العلوم العسكرية (كلية القاده والاركان)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</w:p>
          <w:p w14:paraId="0BC512A7" w14:textId="77777777"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زمالة كلية الحرب العليا (اكاديمية ناصر العسكريه)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         </w:t>
            </w:r>
          </w:p>
          <w:p w14:paraId="226958C0" w14:textId="77777777"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2-  التأهيل المدنى :</w:t>
            </w:r>
          </w:p>
          <w:p w14:paraId="3E7E8D8D" w14:textId="77777777"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التجارة شعبة إدارة أعمال . </w:t>
            </w:r>
          </w:p>
          <w:p w14:paraId="18091EDC" w14:textId="77777777" w:rsidR="00EB0B3E" w:rsidRDefault="00840024" w:rsidP="00EF45BB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- شهادة معادلة الماجستير من المجلس الأعلى </w:t>
            </w:r>
          </w:p>
          <w:p w14:paraId="30F1A016" w14:textId="77777777" w:rsidR="00EB0B3E" w:rsidRDefault="00EB0B3E" w:rsidP="00EB0B3E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sz w:val="40"/>
                <w:szCs w:val="34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للجامعات</w:t>
            </w:r>
            <w:r w:rsidR="001B02B0" w:rsidRPr="001B02B0"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</w:t>
            </w:r>
            <w:r w:rsidR="001B02B0" w:rsidRPr="001B02B0"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>.</w:t>
            </w: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 </w:t>
            </w:r>
          </w:p>
          <w:p w14:paraId="40972E61" w14:textId="77777777" w:rsidR="00251FF2" w:rsidRPr="00EF45BB" w:rsidRDefault="00EB0B3E" w:rsidP="00EB0B3E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sz w:val="40"/>
                <w:szCs w:val="34"/>
                <w:lang w:bidi="ar-EG"/>
              </w:rPr>
            </w:pP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 </w:t>
            </w:r>
          </w:p>
        </w:tc>
      </w:tr>
      <w:tr w:rsidR="00667A13" w14:paraId="3B65C91A" w14:textId="77777777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29FC2A56" w14:textId="77777777" w:rsidR="00667A13" w:rsidRDefault="00667A13" w:rsidP="00BD719C">
            <w:pPr>
              <w:tabs>
                <w:tab w:val="left" w:pos="990"/>
              </w:tabs>
              <w:bidi/>
              <w:jc w:val="lowKashida"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14:paraId="49F0F14C" w14:textId="77777777" w:rsidR="00667A13" w:rsidRPr="00667A13" w:rsidRDefault="00667A13" w:rsidP="00BD719C">
            <w:pPr>
              <w:pStyle w:val="Heading1"/>
              <w:bidi/>
              <w:jc w:val="lowKashida"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6BEA7A33" w14:textId="77777777" w:rsidTr="00BD719C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4AE0B1C7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4BBDA59" wp14:editId="75B4683D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C37EF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BBDA59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9DC37EF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14:paraId="2910F623" w14:textId="77777777" w:rsidR="00251FF2" w:rsidRPr="00EF45BB" w:rsidRDefault="00251FF2" w:rsidP="000B4D74">
            <w:pPr>
              <w:bidi/>
              <w:spacing w:line="360" w:lineRule="auto"/>
              <w:rPr>
                <w:sz w:val="16"/>
                <w:szCs w:val="16"/>
              </w:rPr>
            </w:pPr>
          </w:p>
          <w:p w14:paraId="0ABF6433" w14:textId="77777777" w:rsidR="00EB0B3E" w:rsidRPr="00FD4903" w:rsidRDefault="001B02B0" w:rsidP="00EB0B3E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١</w:t>
            </w:r>
            <w:r w:rsidRPr="00FD4903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–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رئيـــــس مجلــــس  إدارة شــ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ـركة  النيـــــل الوطنيــــــة للنقـــــــــــــل النهري الف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تره م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ن  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1 / 7 / 2019-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1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/ 7 / 2022 </w:t>
            </w:r>
          </w:p>
          <w:p w14:paraId="6B73B6F1" w14:textId="77777777" w:rsidR="001B02B0" w:rsidRPr="00FD4903" w:rsidRDefault="001B02B0" w:rsidP="00EF45BB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٢-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مدير إدارة النقل  للقوات المسلحة 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14:paraId="513E2127" w14:textId="77777777" w:rsidR="009B292A" w:rsidRDefault="001B02B0" w:rsidP="00EF45BB">
            <w:pPr>
              <w:bidi/>
              <w:spacing w:line="27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٣ 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رئيس أركان إدارة النقل للقوات المسلحة </w:t>
            </w:r>
          </w:p>
          <w:p w14:paraId="578ABAB2" w14:textId="77777777" w:rsidR="001B02B0" w:rsidRPr="00FD4903" w:rsidRDefault="001B02B0" w:rsidP="009B292A">
            <w:pPr>
              <w:bidi/>
              <w:spacing w:line="27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lastRenderedPageBreak/>
              <w:t xml:space="preserve">٤-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رئيس فرع التدريب بهيئة الإمداد والتموين القوات المسلحة .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14:paraId="00291D3A" w14:textId="77777777" w:rsidR="009B292A" w:rsidRPr="00FD4903" w:rsidRDefault="001B02B0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٥- 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رئيس شعبه امداد وتموين الجيش الثالث الميداني</w:t>
            </w:r>
          </w:p>
          <w:p w14:paraId="4452F663" w14:textId="77777777" w:rsidR="009B292A" w:rsidRPr="00FD4903" w:rsidRDefault="009B292A" w:rsidP="009B292A">
            <w:pPr>
              <w:bidi/>
              <w:spacing w:line="360" w:lineRule="auto"/>
              <w:ind w:left="595" w:hanging="595"/>
              <w:jc w:val="lowKashida"/>
              <w:rPr>
                <w:sz w:val="36"/>
                <w:szCs w:val="36"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٧-   رئيس محور تحركات القوات المسلحة - هيئة عمليات القوات المسلحة لمدة 3 سنوات</w:t>
            </w:r>
          </w:p>
          <w:p w14:paraId="3DC31646" w14:textId="77777777" w:rsidR="009B292A" w:rsidRPr="009B292A" w:rsidRDefault="009B292A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</w:p>
          <w:p w14:paraId="003A4949" w14:textId="77777777"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٦ </w:t>
            </w:r>
            <w:r w:rsidR="009B292A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-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رئيس شئون إدارية الفرقة 4 مدرعات .</w:t>
            </w:r>
          </w:p>
          <w:p w14:paraId="571A1E6E" w14:textId="77777777" w:rsidR="009B292A" w:rsidRPr="00FD4903" w:rsidRDefault="00FD4903" w:rsidP="009B292A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٧-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تدرج فى جميع الوظائف القيادية بسلاح النقل وهيئة الإمداد والتموين حتى وظيفة مدير إدارة النقل بالقوات المسلحة .                                                                                                    </w:t>
            </w:r>
          </w:p>
          <w:p w14:paraId="200E428C" w14:textId="77777777"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٨-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العمل في فوج تشهيلات  البحر الأحمر التابع للقوات المسلحة .</w:t>
            </w:r>
          </w:p>
          <w:p w14:paraId="5E1BBBE4" w14:textId="77777777" w:rsidR="009B292A" w:rsidRPr="00FD4903" w:rsidRDefault="009B292A" w:rsidP="009B292A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color w:val="C00000"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9</w:t>
            </w:r>
            <w:r w:rsidR="00FD4903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-.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العمل في فوج تشهيلات  البحر الأبيض المتوسط التابع للقوات المسلحة .</w:t>
            </w:r>
          </w:p>
          <w:p w14:paraId="6903FB28" w14:textId="77777777"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</w:p>
          <w:p w14:paraId="58C72BDC" w14:textId="77777777" w:rsidR="00541F95" w:rsidRPr="00C668E9" w:rsidRDefault="00541F95" w:rsidP="00BD719C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</w:tbl>
    <w:p w14:paraId="1D5EEA38" w14:textId="77777777" w:rsidR="00B55DDD" w:rsidRDefault="00976C53" w:rsidP="003F5929">
      <w:pPr>
        <w:tabs>
          <w:tab w:val="left" w:pos="509"/>
        </w:tabs>
        <w:bidi/>
        <w:spacing w:line="276" w:lineRule="auto"/>
        <w:ind w:right="0"/>
        <w:jc w:val="lowKashida"/>
        <w:rPr>
          <w:sz w:val="28"/>
          <w:szCs w:val="28"/>
          <w:rtl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FD92F" wp14:editId="6C0B9EA3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909BB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D92F" id="_x0000_s1029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jHkAQAAOgPAAAOAAAAZHJzL2Uyb0RvYy54bWy0V1tv2zYUfh+w/0DoccBiS74HcYosRbYB&#10;aRs0Gdo90hRlC6BIjaRjp79+H0lLoVtXd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74F909BB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C2B34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4E2240F5" w14:textId="77777777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3A147BB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1322D365" w14:textId="77777777" w:rsidR="00426F36" w:rsidRPr="00BD719C" w:rsidRDefault="00541F95" w:rsidP="00BD719C">
            <w:pPr>
              <w:tabs>
                <w:tab w:val="left" w:pos="990"/>
              </w:tabs>
              <w:bidi/>
              <w:jc w:val="lowKashida"/>
            </w:pPr>
            <w:r w:rsidRPr="00BD719C">
              <w:rPr>
                <w:rFonts w:asciiTheme="majorHAnsi" w:eastAsiaTheme="majorEastAsia" w:hAnsiTheme="majorHAnsi" w:cs="Tahoma"/>
                <w:b/>
                <w:bCs/>
                <w:caps/>
                <w:noProof/>
                <w:color w:val="FFFFFF" w:themeColor="background1"/>
                <w:sz w:val="72"/>
                <w:szCs w:val="4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D1C6C2" wp14:editId="4EC2B78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8177A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1C6C2" id="_x0000_s1030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6F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DB2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l0n6F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7958177A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929"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ثالثاً</w:t>
            </w:r>
            <w:r w:rsidR="00426F36" w:rsidRPr="00BD719C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 xml:space="preserve">: </w:t>
            </w:r>
            <w:r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الخبرات السابقة:</w:t>
            </w:r>
          </w:p>
        </w:tc>
      </w:tr>
    </w:tbl>
    <w:p w14:paraId="3EDC0EC0" w14:textId="77777777" w:rsidR="00536840" w:rsidRPr="00645579" w:rsidRDefault="00536840" w:rsidP="00645579">
      <w:pPr>
        <w:bidi/>
        <w:ind w:right="270"/>
        <w:jc w:val="both"/>
        <w:rPr>
          <w:sz w:val="24"/>
          <w:rtl/>
        </w:rPr>
      </w:pPr>
    </w:p>
    <w:p w14:paraId="1B2EB6B7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rtl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إدارة أعمال الموانى والتشهيلات والتخليص الجمركي 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.</w:t>
      </w:r>
    </w:p>
    <w:p w14:paraId="6A245196" w14:textId="77777777" w:rsidR="00BD719C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إدارة أعمال النقل الإستراتيجى والتعبوى ( برى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بحرى 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جوى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سكح ) لمدة 5 سنوات بهيئة عمليات الق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وات المسلحة.</w:t>
      </w:r>
    </w:p>
    <w:p w14:paraId="0E5ACFCC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العمل فى تخطيط أعمال النقل البرى والبحرى والجوى والسكك الحديدية بإدارة النقل ق م .</w:t>
      </w:r>
    </w:p>
    <w:p w14:paraId="4CE27297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 xml:space="preserve">العمل فى مجال التخطيط 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بهيئة الإمداد والتموين .</w:t>
      </w:r>
    </w:p>
    <w:p w14:paraId="2652EE83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 xml:space="preserve">العمل فى 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مجال الامداد والتموين على مختلف المستويات ( تكتيكى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تعبوى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إستراتيجى ).</w:t>
      </w:r>
    </w:p>
    <w:p w14:paraId="5694E165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العمل في مجال التدريب بهيئة الإمداد والتموين .</w:t>
      </w:r>
    </w:p>
    <w:p w14:paraId="2897B64F" w14:textId="77777777" w:rsidR="00BD719C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lastRenderedPageBreak/>
        <w:t>التخطيط للتدريب على المستوى التعبوى الإستراتيجى .</w:t>
      </w:r>
    </w:p>
    <w:p w14:paraId="5F39CDA3" w14:textId="77777777"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rtl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العمل في مجال النقل البحرى والبرى والنهرى</w:t>
      </w:r>
    </w:p>
    <w:p w14:paraId="4792D75B" w14:textId="77777777"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14:paraId="675CA289" w14:textId="77777777"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14:paraId="67D451DC" w14:textId="77777777"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3F5929" w:rsidRPr="00426001" w14:paraId="008E5FE4" w14:textId="77777777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57555AEF" w14:textId="77777777" w:rsidR="003F5929" w:rsidRPr="006719E2" w:rsidRDefault="003F5929" w:rsidP="00F079A0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08631B" wp14:editId="1FCED63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59089B" w14:textId="77777777" w:rsidR="003F5929" w:rsidRPr="00AF4EA4" w:rsidRDefault="003F5929" w:rsidP="003F592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8631B" id="_x0000_s1031" style="position:absolute;left:0;text-align:left;margin-left:-4.8pt;margin-top:41.65pt;width:17.9pt;height:24.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qmkg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SQ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DmOaqa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1159089B" w14:textId="77777777" w:rsidR="003F5929" w:rsidRPr="00AF4EA4" w:rsidRDefault="003F5929" w:rsidP="003F592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D74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رابعاً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Pr="003F5929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الأوسمة والأنواط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14:paraId="710151DE" w14:textId="77777777" w:rsidR="00645579" w:rsidRDefault="003F5929" w:rsidP="003F5929">
      <w:pPr>
        <w:tabs>
          <w:tab w:val="left" w:pos="10003"/>
        </w:tabs>
        <w:bidi/>
        <w:ind w:right="270"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5AAE99A6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وسام الجمهورية من الطبقة الثانية .</w:t>
      </w:r>
    </w:p>
    <w:p w14:paraId="77495F2D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نوط الخدمة الطويلة والقدوة الحسنة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</w:t>
      </w: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.</w:t>
      </w:r>
    </w:p>
    <w:p w14:paraId="54D53470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 xml:space="preserve"> نوط 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الواجب العسكرى .</w:t>
      </w:r>
    </w:p>
    <w:p w14:paraId="12498688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نوط الخدمة الممتازة   .</w:t>
      </w:r>
    </w:p>
    <w:p w14:paraId="29BABAB7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25 يناير .</w:t>
      </w:r>
    </w:p>
    <w:p w14:paraId="7B99D7DE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الفضى لتحرير سيناء .</w:t>
      </w:r>
    </w:p>
    <w:p w14:paraId="57FB543C" w14:textId="77777777"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الذهبى لثورة 23 يوليو .</w:t>
      </w:r>
    </w:p>
    <w:p w14:paraId="5FDB73E9" w14:textId="77777777" w:rsidR="000433A6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ميدالية اليوبيل الفضى لنصر أكتوبر .</w:t>
      </w:r>
    </w:p>
    <w:p w14:paraId="00FAA3FD" w14:textId="77777777" w:rsidR="003F5929" w:rsidRPr="000433A6" w:rsidRDefault="003F5929" w:rsidP="000433A6">
      <w:pPr>
        <w:bidi/>
        <w:ind w:left="4695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9 - ميدالية ثورة 30 يونيو .</w:t>
      </w:r>
    </w:p>
    <w:p w14:paraId="2A71DB6E" w14:textId="77777777"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14:paraId="15B952D5" w14:textId="77777777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6CFBDF7B" w14:textId="77777777"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FC6919" wp14:editId="5A58C69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0DB94" w14:textId="77777777"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C6919" id="_x0000_s1032" style="position:absolute;left:0;text-align:left;margin-left:-4.8pt;margin-top:41.65pt;width:17.9pt;height:24.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yTkgQAAOgPAAAOAAAAZHJzL2Uyb0RvYy54bWy0V1tv2zYUfh+w/0DoccBiS74HcYosRbYB&#10;aRs0Gdo90hRlC6BIjaRjp79+H0lLoVvXc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OPjfJO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2020DB94" w14:textId="77777777"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خامساً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اهم الانجازات :</w:t>
            </w:r>
          </w:p>
        </w:tc>
      </w:tr>
    </w:tbl>
    <w:p w14:paraId="01AB68DC" w14:textId="77777777" w:rsidR="000B4D74" w:rsidRDefault="000B4D74" w:rsidP="000433A6">
      <w:pPr>
        <w:bidi/>
        <w:ind w:left="4574"/>
        <w:jc w:val="lowKashida"/>
        <w:rPr>
          <w:sz w:val="28"/>
          <w:szCs w:val="28"/>
          <w:lang w:bidi="ar-EG"/>
        </w:rPr>
      </w:pPr>
    </w:p>
    <w:p w14:paraId="27E26B3B" w14:textId="77777777" w:rsidR="000433A6" w:rsidRPr="00EB0B3E" w:rsidRDefault="000B4D74" w:rsidP="000433A6">
      <w:pPr>
        <w:pStyle w:val="ListParagraph"/>
        <w:numPr>
          <w:ilvl w:val="0"/>
          <w:numId w:val="28"/>
        </w:numPr>
        <w:tabs>
          <w:tab w:val="center" w:pos="5580"/>
        </w:tabs>
        <w:bidi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قيادة وحدات وعناصر  النقل بمختلف أنواعها .</w:t>
      </w:r>
      <w:r w:rsidR="000433A6" w:rsidRPr="00EB0B3E">
        <w:rPr>
          <w:rFonts w:ascii="Simplified Arabic" w:hAnsi="Simplified Arabic" w:cs="SKR HEAD1"/>
          <w:sz w:val="44"/>
          <w:szCs w:val="36"/>
          <w:rtl/>
          <w:lang w:bidi="ar-EG"/>
        </w:rPr>
        <w:tab/>
      </w:r>
    </w:p>
    <w:p w14:paraId="34388FD4" w14:textId="77777777"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الإشراف على أعمال تخطيط وتنفيذ أعمال النقل البرى والبحرى والجوى داخل وخارج الجمهورية .</w:t>
      </w:r>
    </w:p>
    <w:p w14:paraId="78F276E1" w14:textId="77777777"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السيطرة على أعمال التحركات وتنفيذ خطة النقل لمختلف الوسائل ( برى - جوى - سكح  - مائى )</w:t>
      </w:r>
      <w:r w:rsidR="000433A6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ل</w:t>
      </w: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لقوات المسلحة .</w:t>
      </w:r>
    </w:p>
    <w:p w14:paraId="08C77ECB" w14:textId="77777777"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إدارة أعمال النقل بالقوات المسلحة خلال الأحداث المختلفة ( 25 يناير - الإنتخابات )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14:paraId="6857D855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/>
          <w:sz w:val="44"/>
          <w:szCs w:val="36"/>
          <w:rtl/>
          <w:lang w:bidi="ar-EG"/>
        </w:rPr>
        <w:t xml:space="preserve">الاشراف والمتابعة الدقيقة لأعمال المرؤسين والتنفيذ الواعى والجيد لأوامر القادة </w:t>
      </w: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14:paraId="0D1323A0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lastRenderedPageBreak/>
        <w:t xml:space="preserve"> الإلتزام بالتعليمات من المستوى الأعلى والدقة في تنفيذها .</w:t>
      </w:r>
    </w:p>
    <w:p w14:paraId="324A766F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الحصول على الدورات التدريبيه الخاصة بالأمن وكذلك مكافحة الحريق </w:t>
      </w:r>
      <w:r w:rsidRPr="00EB0B3E">
        <w:rPr>
          <w:rFonts w:ascii="Simplified Arabic" w:hAnsi="Simplified Arabic" w:cs="SKR HEAD1"/>
          <w:sz w:val="44"/>
          <w:szCs w:val="36"/>
          <w:rtl/>
          <w:lang w:bidi="ar-EG"/>
        </w:rPr>
        <w:t>.</w:t>
      </w:r>
    </w:p>
    <w:p w14:paraId="6DAE5AD6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التخطيط وتنظيم التدريب لاعمال التامين الادارى 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على المستوى الإستراتيجى .</w:t>
      </w:r>
    </w:p>
    <w:p w14:paraId="54DFADC4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لتخطيط والسيطرة على أعمال النقل البحرى والنهرى والبرى والسكه الحديد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.</w:t>
      </w:r>
    </w:p>
    <w:p w14:paraId="241A12F1" w14:textId="77777777"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اعداد وتجهيز وحدات وعناصر للعمل مع الأمم المتحدة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14:paraId="1755801E" w14:textId="77777777" w:rsidR="00645579" w:rsidRDefault="00BC39A2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</w:t>
      </w:r>
      <w:r w:rsidR="000B4D74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لوصول بشركه النيل الوطنية للنقل النهري لتحقيق ارباح وترشيد نفقات لاول مره منذ نشاتها حيث بلغت ارباحها مبلغ ٣٥،٥ مليون جنيه</w:t>
      </w:r>
    </w:p>
    <w:p w14:paraId="4620CD33" w14:textId="77777777" w:rsidR="00EB0B3E" w:rsidRDefault="00EB0B3E" w:rsidP="00EB0B3E">
      <w:pPr>
        <w:bidi/>
        <w:ind w:left="4410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</w:p>
    <w:p w14:paraId="736CF03F" w14:textId="77777777" w:rsidR="00EB0B3E" w:rsidRPr="00EB0B3E" w:rsidRDefault="00EB0B3E" w:rsidP="00EB0B3E">
      <w:pPr>
        <w:bidi/>
        <w:ind w:left="4410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14:paraId="6203E024" w14:textId="77777777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35498F1B" w14:textId="77777777"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AC84968" wp14:editId="10B4E27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9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20334" w14:textId="77777777"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84968" id="_x0000_s1033" style="position:absolute;left:0;text-align:left;margin-left:-4.8pt;margin-top:41.65pt;width:17.9pt;height:24.5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AMadDN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8320334" w14:textId="77777777"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اللغات المستخدمة :</w:t>
            </w:r>
          </w:p>
        </w:tc>
      </w:tr>
    </w:tbl>
    <w:p w14:paraId="49BA9D0B" w14:textId="77777777" w:rsidR="000B4D74" w:rsidRDefault="000B4D74" w:rsidP="000B4D74">
      <w:pPr>
        <w:bidi/>
        <w:jc w:val="center"/>
        <w:rPr>
          <w:sz w:val="28"/>
          <w:szCs w:val="28"/>
          <w:rtl/>
          <w:lang w:bidi="ar-EG"/>
        </w:rPr>
      </w:pPr>
    </w:p>
    <w:p w14:paraId="17279247" w14:textId="77777777" w:rsidR="000B4D74" w:rsidRDefault="000B4D74" w:rsidP="000B4D74">
      <w:pPr>
        <w:bidi/>
        <w:rPr>
          <w:rFonts w:ascii="Simplified Arabic" w:hAnsi="Simplified Arabic" w:cs="SKR HEAD1"/>
          <w:sz w:val="40"/>
          <w:szCs w:val="34"/>
          <w:rtl/>
          <w:lang w:bidi="ar-EG"/>
        </w:rPr>
      </w:pPr>
      <w:r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                                               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اللغة الانجليزية (قراءة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كتابة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محادثة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>)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</w:p>
    <w:p w14:paraId="64237B1E" w14:textId="77777777" w:rsidR="00EB0B3E" w:rsidRPr="00EF45BB" w:rsidRDefault="00EB0B3E" w:rsidP="00EB0B3E">
      <w:pPr>
        <w:bidi/>
        <w:spacing w:line="360" w:lineRule="auto"/>
        <w:rPr>
          <w:sz w:val="16"/>
          <w:szCs w:val="16"/>
        </w:rPr>
      </w:pPr>
    </w:p>
    <w:p w14:paraId="4037191F" w14:textId="77777777" w:rsidR="00EB0B3E" w:rsidRPr="000B4D74" w:rsidRDefault="00EB0B3E" w:rsidP="00EB0B3E">
      <w:pPr>
        <w:bidi/>
        <w:rPr>
          <w:rFonts w:ascii="Simplified Arabic" w:hAnsi="Simplified Arabic" w:cs="SKR HEAD1"/>
          <w:sz w:val="40"/>
          <w:szCs w:val="34"/>
          <w:rtl/>
          <w:lang w:bidi="ar-EG"/>
        </w:rPr>
      </w:pPr>
    </w:p>
    <w:sectPr w:rsidR="00EB0B3E" w:rsidRPr="000B4D74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2331" w14:textId="77777777" w:rsidR="00DD08E0" w:rsidRDefault="00DD08E0" w:rsidP="00C51CF5">
      <w:r>
        <w:separator/>
      </w:r>
    </w:p>
  </w:endnote>
  <w:endnote w:type="continuationSeparator" w:id="0">
    <w:p w14:paraId="57143722" w14:textId="77777777" w:rsidR="00DD08E0" w:rsidRDefault="00DD08E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4E135529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24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24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9CC4" w14:textId="77777777" w:rsidR="00DD08E0" w:rsidRDefault="00DD08E0" w:rsidP="00C51CF5">
      <w:r>
        <w:separator/>
      </w:r>
    </w:p>
  </w:footnote>
  <w:footnote w:type="continuationSeparator" w:id="0">
    <w:p w14:paraId="7C67EBEA" w14:textId="77777777" w:rsidR="00DD08E0" w:rsidRDefault="00DD08E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143A" w14:textId="77777777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5E77CE" wp14:editId="7026DEC4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784E65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247E"/>
    <w:multiLevelType w:val="hybridMultilevel"/>
    <w:tmpl w:val="F10CE500"/>
    <w:lvl w:ilvl="0" w:tplc="C936A866">
      <w:start w:val="1"/>
      <w:numFmt w:val="decimal"/>
      <w:lvlText w:val="%1-"/>
      <w:lvlJc w:val="left"/>
      <w:pPr>
        <w:ind w:left="2940" w:hanging="360"/>
      </w:pPr>
      <w:rPr>
        <w:rFonts w:asciiTheme="minorHAnsi" w:hAnsiTheme="minorHAnsi" w:cstheme="minorBidi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99D3377"/>
    <w:multiLevelType w:val="hybridMultilevel"/>
    <w:tmpl w:val="B554EAD0"/>
    <w:lvl w:ilvl="0" w:tplc="21562F4A">
      <w:start w:val="1"/>
      <w:numFmt w:val="decimal"/>
      <w:lvlText w:val="%1-"/>
      <w:lvlJc w:val="left"/>
      <w:pPr>
        <w:ind w:left="5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75" w:hanging="360"/>
      </w:pPr>
    </w:lvl>
    <w:lvl w:ilvl="2" w:tplc="0409001B" w:tentative="1">
      <w:start w:val="1"/>
      <w:numFmt w:val="lowerRoman"/>
      <w:lvlText w:val="%3."/>
      <w:lvlJc w:val="right"/>
      <w:pPr>
        <w:ind w:left="6495" w:hanging="180"/>
      </w:pPr>
    </w:lvl>
    <w:lvl w:ilvl="3" w:tplc="0409000F" w:tentative="1">
      <w:start w:val="1"/>
      <w:numFmt w:val="decimal"/>
      <w:lvlText w:val="%4."/>
      <w:lvlJc w:val="left"/>
      <w:pPr>
        <w:ind w:left="7215" w:hanging="360"/>
      </w:pPr>
    </w:lvl>
    <w:lvl w:ilvl="4" w:tplc="04090019" w:tentative="1">
      <w:start w:val="1"/>
      <w:numFmt w:val="lowerLetter"/>
      <w:lvlText w:val="%5."/>
      <w:lvlJc w:val="left"/>
      <w:pPr>
        <w:ind w:left="7935" w:hanging="360"/>
      </w:pPr>
    </w:lvl>
    <w:lvl w:ilvl="5" w:tplc="0409001B" w:tentative="1">
      <w:start w:val="1"/>
      <w:numFmt w:val="lowerRoman"/>
      <w:lvlText w:val="%6."/>
      <w:lvlJc w:val="right"/>
      <w:pPr>
        <w:ind w:left="8655" w:hanging="180"/>
      </w:pPr>
    </w:lvl>
    <w:lvl w:ilvl="6" w:tplc="0409000F" w:tentative="1">
      <w:start w:val="1"/>
      <w:numFmt w:val="decimal"/>
      <w:lvlText w:val="%7."/>
      <w:lvlJc w:val="left"/>
      <w:pPr>
        <w:ind w:left="9375" w:hanging="360"/>
      </w:pPr>
    </w:lvl>
    <w:lvl w:ilvl="7" w:tplc="04090019" w:tentative="1">
      <w:start w:val="1"/>
      <w:numFmt w:val="lowerLetter"/>
      <w:lvlText w:val="%8."/>
      <w:lvlJc w:val="left"/>
      <w:pPr>
        <w:ind w:left="10095" w:hanging="360"/>
      </w:pPr>
    </w:lvl>
    <w:lvl w:ilvl="8" w:tplc="0409001B" w:tentative="1">
      <w:start w:val="1"/>
      <w:numFmt w:val="lowerRoman"/>
      <w:lvlText w:val="%9."/>
      <w:lvlJc w:val="right"/>
      <w:pPr>
        <w:ind w:left="10815" w:hanging="180"/>
      </w:pPr>
    </w:lvl>
  </w:abstractNum>
  <w:abstractNum w:abstractNumId="11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53610"/>
    <w:multiLevelType w:val="hybridMultilevel"/>
    <w:tmpl w:val="F9F267AA"/>
    <w:lvl w:ilvl="0" w:tplc="863AC60A">
      <w:start w:val="1"/>
      <w:numFmt w:val="decimal"/>
      <w:lvlText w:val="%1-"/>
      <w:lvlJc w:val="left"/>
      <w:pPr>
        <w:ind w:left="5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16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7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4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32507"/>
    <w:multiLevelType w:val="hybridMultilevel"/>
    <w:tmpl w:val="17685060"/>
    <w:lvl w:ilvl="0" w:tplc="0E38BDC0">
      <w:start w:val="1"/>
      <w:numFmt w:val="decimal"/>
      <w:lvlText w:val="%1-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26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0"/>
  </w:num>
  <w:num w:numId="5">
    <w:abstractNumId w:val="8"/>
  </w:num>
  <w:num w:numId="6">
    <w:abstractNumId w:val="19"/>
  </w:num>
  <w:num w:numId="7">
    <w:abstractNumId w:val="21"/>
  </w:num>
  <w:num w:numId="8">
    <w:abstractNumId w:val="17"/>
  </w:num>
  <w:num w:numId="9">
    <w:abstractNumId w:val="24"/>
  </w:num>
  <w:num w:numId="10">
    <w:abstractNumId w:val="12"/>
  </w:num>
  <w:num w:numId="11">
    <w:abstractNumId w:val="1"/>
  </w:num>
  <w:num w:numId="12">
    <w:abstractNumId w:val="26"/>
  </w:num>
  <w:num w:numId="13">
    <w:abstractNumId w:val="27"/>
  </w:num>
  <w:num w:numId="14">
    <w:abstractNumId w:val="16"/>
  </w:num>
  <w:num w:numId="15">
    <w:abstractNumId w:val="5"/>
  </w:num>
  <w:num w:numId="16">
    <w:abstractNumId w:val="22"/>
  </w:num>
  <w:num w:numId="17">
    <w:abstractNumId w:val="11"/>
  </w:num>
  <w:num w:numId="18">
    <w:abstractNumId w:val="2"/>
  </w:num>
  <w:num w:numId="19">
    <w:abstractNumId w:val="4"/>
  </w:num>
  <w:num w:numId="20">
    <w:abstractNumId w:val="18"/>
  </w:num>
  <w:num w:numId="21">
    <w:abstractNumId w:val="23"/>
  </w:num>
  <w:num w:numId="22">
    <w:abstractNumId w:val="13"/>
  </w:num>
  <w:num w:numId="23">
    <w:abstractNumId w:val="14"/>
  </w:num>
  <w:num w:numId="24">
    <w:abstractNumId w:val="6"/>
  </w:num>
  <w:num w:numId="25">
    <w:abstractNumId w:val="15"/>
  </w:num>
  <w:num w:numId="26">
    <w:abstractNumId w:val="9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01"/>
    <w:rsid w:val="000416E6"/>
    <w:rsid w:val="000433A6"/>
    <w:rsid w:val="000521EF"/>
    <w:rsid w:val="000626AF"/>
    <w:rsid w:val="0007619D"/>
    <w:rsid w:val="000A545F"/>
    <w:rsid w:val="000A789F"/>
    <w:rsid w:val="000B4D74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2B0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3F5929"/>
    <w:rsid w:val="00426001"/>
    <w:rsid w:val="00426F36"/>
    <w:rsid w:val="00431999"/>
    <w:rsid w:val="00437C06"/>
    <w:rsid w:val="00443E2D"/>
    <w:rsid w:val="004F1F81"/>
    <w:rsid w:val="0051619D"/>
    <w:rsid w:val="005303BF"/>
    <w:rsid w:val="00536840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5579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3245B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0024"/>
    <w:rsid w:val="00844109"/>
    <w:rsid w:val="0085757D"/>
    <w:rsid w:val="00882E29"/>
    <w:rsid w:val="0089788F"/>
    <w:rsid w:val="008A5716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91DEF"/>
    <w:rsid w:val="009A4191"/>
    <w:rsid w:val="009B292A"/>
    <w:rsid w:val="009B78F7"/>
    <w:rsid w:val="009C12DE"/>
    <w:rsid w:val="009D7F33"/>
    <w:rsid w:val="009F215D"/>
    <w:rsid w:val="00A73BCA"/>
    <w:rsid w:val="00A75FCE"/>
    <w:rsid w:val="00A86E43"/>
    <w:rsid w:val="00AA1763"/>
    <w:rsid w:val="00AC5509"/>
    <w:rsid w:val="00AE3FF4"/>
    <w:rsid w:val="00AF4EA4"/>
    <w:rsid w:val="00B0669D"/>
    <w:rsid w:val="00B55DDD"/>
    <w:rsid w:val="00B87058"/>
    <w:rsid w:val="00B90CEF"/>
    <w:rsid w:val="00B95D4D"/>
    <w:rsid w:val="00BA7838"/>
    <w:rsid w:val="00BB4770"/>
    <w:rsid w:val="00BC038E"/>
    <w:rsid w:val="00BC39A2"/>
    <w:rsid w:val="00BD719C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D173E"/>
    <w:rsid w:val="00CE2ACA"/>
    <w:rsid w:val="00CE5F30"/>
    <w:rsid w:val="00D00A30"/>
    <w:rsid w:val="00D27048"/>
    <w:rsid w:val="00D27916"/>
    <w:rsid w:val="00D7382A"/>
    <w:rsid w:val="00D8438A"/>
    <w:rsid w:val="00DC71AE"/>
    <w:rsid w:val="00DD08E0"/>
    <w:rsid w:val="00DE4DB2"/>
    <w:rsid w:val="00E2784C"/>
    <w:rsid w:val="00E3542C"/>
    <w:rsid w:val="00E518A5"/>
    <w:rsid w:val="00E55D74"/>
    <w:rsid w:val="00E67FE1"/>
    <w:rsid w:val="00E774C3"/>
    <w:rsid w:val="00E8541C"/>
    <w:rsid w:val="00EB0B3E"/>
    <w:rsid w:val="00EC2B36"/>
    <w:rsid w:val="00EC7941"/>
    <w:rsid w:val="00EE7006"/>
    <w:rsid w:val="00EF45BB"/>
    <w:rsid w:val="00F34C81"/>
    <w:rsid w:val="00F56513"/>
    <w:rsid w:val="00F700B4"/>
    <w:rsid w:val="00FC5CD1"/>
    <w:rsid w:val="00FD27BC"/>
    <w:rsid w:val="00FD4903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FA56C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B61EC-D2B6-41EA-86CF-8919A61014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2023-09-17T11:41:00Z</dcterms:created>
  <dcterms:modified xsi:type="dcterms:W3CDTF">2023-09-17T11:41:00Z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