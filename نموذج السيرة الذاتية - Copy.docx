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802CE" w14:textId="77777777" w:rsidR="00666B0B" w:rsidRDefault="00666B0B" w:rsidP="00EE7006">
      <w:pPr>
        <w:bidi/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E1337DF" w14:textId="77777777" w:rsidR="00666B0B" w:rsidRDefault="00666B0B" w:rsidP="00EE7006">
      <w:pPr>
        <w:bidi/>
        <w:rPr>
          <w:rtl/>
        </w:rPr>
      </w:pPr>
    </w:p>
    <w:p w14:paraId="52534CAA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57BE3353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36C3CA53" w14:textId="77777777" w:rsidR="00666B0B" w:rsidRDefault="00666B0B" w:rsidP="00EE7006">
      <w:pPr>
        <w:bidi/>
        <w:rPr>
          <w:rtl/>
        </w:rPr>
      </w:pP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567E290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6718DE83" w14:textId="7AB85881" w:rsidR="00EE7006" w:rsidRPr="00EE7006" w:rsidRDefault="0090473F" w:rsidP="00EE7006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  <w:r>
        <w:rPr>
          <w:rFonts w:hint="cs"/>
          <w:b/>
          <w:bCs/>
          <w:color w:val="538135"/>
          <w:sz w:val="180"/>
          <w:szCs w:val="72"/>
          <w:rtl/>
        </w:rPr>
        <w:t>اسم الموظف</w:t>
      </w:r>
    </w:p>
    <w:p w14:paraId="3D38955A" w14:textId="77777777"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  <w:lang w:bidi="ar-EG"/>
        </w:rPr>
      </w:pP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822A15B" w14:textId="77777777" w:rsidR="009C12DE" w:rsidRDefault="009C12DE" w:rsidP="009C12DE">
      <w:pPr>
        <w:bidi/>
        <w:rPr>
          <w:rtl/>
          <w:lang w:eastAsia="en-US" w:bidi="ar-EG"/>
        </w:rPr>
      </w:pPr>
    </w:p>
    <w:p w14:paraId="3394CBAB" w14:textId="77777777" w:rsidR="009C12DE" w:rsidRDefault="009C12DE" w:rsidP="009C12DE">
      <w:pPr>
        <w:bidi/>
        <w:rPr>
          <w:rtl/>
          <w:lang w:eastAsia="en-US" w:bidi="ar-EG"/>
        </w:rPr>
      </w:pPr>
    </w:p>
    <w:p w14:paraId="6E562E05" w14:textId="77777777" w:rsidR="009C12DE" w:rsidRDefault="009C12DE" w:rsidP="009C12DE">
      <w:pPr>
        <w:bidi/>
        <w:rPr>
          <w:rtl/>
          <w:lang w:eastAsia="en-US" w:bidi="ar-EG"/>
        </w:rPr>
      </w:pPr>
    </w:p>
    <w:p w14:paraId="7B3059EB" w14:textId="77777777" w:rsidR="009C12DE" w:rsidRDefault="009C12DE" w:rsidP="009C12DE">
      <w:pPr>
        <w:bidi/>
        <w:rPr>
          <w:rtl/>
          <w:lang w:eastAsia="en-US" w:bidi="ar-EG"/>
        </w:rPr>
      </w:pPr>
    </w:p>
    <w:p w14:paraId="08F67FFD" w14:textId="77777777" w:rsidR="009C12DE" w:rsidRDefault="009C12DE" w:rsidP="009C12DE">
      <w:pPr>
        <w:bidi/>
        <w:rPr>
          <w:rtl/>
          <w:lang w:eastAsia="en-US" w:bidi="ar-EG"/>
        </w:rPr>
      </w:pPr>
    </w:p>
    <w:p w14:paraId="7398CADF" w14:textId="77777777" w:rsidR="009C12DE" w:rsidRDefault="009C12DE" w:rsidP="009C12DE">
      <w:pPr>
        <w:bidi/>
        <w:rPr>
          <w:rtl/>
          <w:lang w:eastAsia="en-US" w:bidi="ar-EG"/>
        </w:rPr>
      </w:pPr>
    </w:p>
    <w:p w14:paraId="47ABD588" w14:textId="77777777" w:rsidR="009C12DE" w:rsidRDefault="009C12DE" w:rsidP="009C12DE">
      <w:pPr>
        <w:bidi/>
        <w:rPr>
          <w:rtl/>
          <w:lang w:eastAsia="en-US" w:bidi="ar-EG"/>
        </w:rPr>
      </w:pPr>
    </w:p>
    <w:p w14:paraId="262B9A73" w14:textId="77777777" w:rsidR="009C12DE" w:rsidRDefault="009C12DE" w:rsidP="009C12DE">
      <w:pPr>
        <w:bidi/>
        <w:rPr>
          <w:rtl/>
          <w:lang w:eastAsia="en-US" w:bidi="ar-EG"/>
        </w:rPr>
      </w:pPr>
    </w:p>
    <w:p w14:paraId="71D0F1A9" w14:textId="77777777" w:rsidR="009C12DE" w:rsidRDefault="009C12DE" w:rsidP="009C12DE">
      <w:pPr>
        <w:bidi/>
        <w:rPr>
          <w:rtl/>
          <w:lang w:eastAsia="en-US" w:bidi="ar-EG"/>
        </w:rPr>
      </w:pPr>
    </w:p>
    <w:p w14:paraId="77D3CFF6" w14:textId="77777777" w:rsidR="009C12DE" w:rsidRDefault="009C12DE" w:rsidP="009C12DE">
      <w:pPr>
        <w:bidi/>
        <w:rPr>
          <w:rtl/>
          <w:lang w:eastAsia="en-US" w:bidi="ar-EG"/>
        </w:rPr>
      </w:pPr>
    </w:p>
    <w:p w14:paraId="13DDFC0B" w14:textId="77777777" w:rsidR="009C12DE" w:rsidRPr="009C12DE" w:rsidRDefault="009C12DE" w:rsidP="009C12DE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4F176469" w:rsidR="00EE7006" w:rsidRDefault="00EE7006" w:rsidP="00EE7006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09EC8166" w:rsidR="00EE7006" w:rsidRDefault="00716429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CD76F" wp14:editId="2CEA923B">
                <wp:simplePos x="0" y="0"/>
                <wp:positionH relativeFrom="column">
                  <wp:posOffset>5287617</wp:posOffset>
                </wp:positionH>
                <wp:positionV relativeFrom="paragraph">
                  <wp:posOffset>85835</wp:posOffset>
                </wp:positionV>
                <wp:extent cx="1610140" cy="1749287"/>
                <wp:effectExtent l="19050" t="19050" r="285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74928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416.35pt;margin-top:6.75pt;width:126.8pt;height:13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" filled="f" strokecolor="#4c661a [1604]" strokeweight="3pt"/>
            </w:pict>
          </mc:Fallback>
        </mc:AlternateContent>
      </w: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98176" behindDoc="1" locked="0" layoutInCell="1" allowOverlap="1" wp14:anchorId="03D8C5C0" wp14:editId="06A25C86">
            <wp:simplePos x="0" y="0"/>
            <wp:positionH relativeFrom="column">
              <wp:posOffset>5291869</wp:posOffset>
            </wp:positionH>
            <wp:positionV relativeFrom="paragraph">
              <wp:posOffset>88265</wp:posOffset>
            </wp:positionV>
            <wp:extent cx="1609725" cy="1748790"/>
            <wp:effectExtent l="0" t="0" r="952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E6405" w14:textId="45BA8EEB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776D2E99" w14:textId="79182F46" w:rsidR="00800B6C" w:rsidRDefault="00800B6C" w:rsidP="00EE7006">
      <w:pPr>
        <w:bidi/>
        <w:rPr>
          <w:rtl/>
        </w:rPr>
      </w:pPr>
    </w:p>
    <w:p w14:paraId="2FDA8DF0" w14:textId="6E83ED40" w:rsidR="00E67FE1" w:rsidRDefault="00E67FE1" w:rsidP="00E67FE1">
      <w:pPr>
        <w:bidi/>
        <w:rPr>
          <w:rtl/>
        </w:rPr>
      </w:pPr>
    </w:p>
    <w:p w14:paraId="5631B1E0" w14:textId="4B81C181" w:rsidR="00E67FE1" w:rsidRDefault="00E67FE1" w:rsidP="00E67FE1">
      <w:pPr>
        <w:bidi/>
        <w:rPr>
          <w:rtl/>
        </w:rPr>
      </w:pPr>
    </w:p>
    <w:p w14:paraId="4BE9579E" w14:textId="51D31580" w:rsidR="00E67FE1" w:rsidRDefault="00E67FE1" w:rsidP="00E67FE1">
      <w:pPr>
        <w:bidi/>
        <w:rPr>
          <w:rtl/>
        </w:rPr>
      </w:pPr>
    </w:p>
    <w:p w14:paraId="29ECA5D2" w14:textId="76A2265A" w:rsidR="00E67FE1" w:rsidRDefault="00E67FE1" w:rsidP="00E67FE1">
      <w:pPr>
        <w:bidi/>
        <w:rPr>
          <w:rtl/>
        </w:rPr>
      </w:pPr>
    </w:p>
    <w:p w14:paraId="45A64C52" w14:textId="17CAC8EC" w:rsidR="00E67FE1" w:rsidRDefault="00E67FE1" w:rsidP="00E67FE1">
      <w:pPr>
        <w:bidi/>
        <w:rPr>
          <w:rtl/>
        </w:rPr>
      </w:pPr>
    </w:p>
    <w:p w14:paraId="598AC51F" w14:textId="77777777" w:rsidR="00E67FE1" w:rsidRDefault="00E67FE1" w:rsidP="00E67FE1">
      <w:pPr>
        <w:bidi/>
        <w:rPr>
          <w:rtl/>
        </w:rPr>
      </w:pPr>
    </w:p>
    <w:p w14:paraId="32A18F41" w14:textId="77777777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634EF342" w14:textId="4255A6B4" w:rsidR="00EE7006" w:rsidRDefault="0090473F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>اسم الموظف</w:t>
                                  </w:r>
                                </w:p>
                                <w:p w14:paraId="66D72735" w14:textId="0BF1CE84" w:rsidR="00EE7006" w:rsidRPr="00EE7006" w:rsidRDefault="0090473F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الوظيفه</w:t>
                                  </w:r>
                                </w:p>
                                <w:p w14:paraId="6707FC3C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38647DC9" w14:textId="77777777" w:rsidR="00EE7006" w:rsidRPr="00796188" w:rsidRDefault="00EE7006" w:rsidP="00EE7006">
                                  <w:pPr>
                                    <w:bidi/>
                                  </w:pP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3C5E2BFD" w:rsidR="00EE7006" w:rsidRPr="00EE700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</w:p>
                                <w:p w14:paraId="205CDC8E" w14:textId="206A2E31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</w:p>
                                <w:p w14:paraId="2585EE8E" w14:textId="0BFD583D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</w:p>
                                <w:p w14:paraId="1E1D958E" w14:textId="14DDDB59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</w:p>
                                <w:p w14:paraId="6FFF2580" w14:textId="4023F36B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</w:pPr>
                                </w:p>
                                <w:p w14:paraId="237183A9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54D4C176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010EA842" w14:textId="7FD0A68B" w:rsidR="00EE7006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</w:p>
                                <w:p w14:paraId="2A599E08" w14:textId="47A7B5AC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4D3D9288" w14:textId="1AF338A4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tl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61AB5612" w14:textId="180EE814" w:rsidR="00E2784C" w:rsidRDefault="00E2784C" w:rsidP="00FF2B76"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; </w:t>
                                  </w:r>
                                </w:p>
                                <w:p w14:paraId="4E2B4120" w14:textId="77777777" w:rsidR="003B24B9" w:rsidRDefault="003B24B9" w:rsidP="003B24B9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634EF342" w14:textId="4255A6B4" w:rsidR="00EE7006" w:rsidRDefault="0090473F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اسم الموظف</w:t>
                            </w:r>
                          </w:p>
                          <w:p w14:paraId="66D72735" w14:textId="0BF1CE84" w:rsidR="00EE7006" w:rsidRPr="00EE7006" w:rsidRDefault="0090473F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الوظيفه</w:t>
                            </w:r>
                          </w:p>
                          <w:p w14:paraId="6707FC3C" w14:textId="77777777" w:rsidR="00EE7006" w:rsidRDefault="00EE7006" w:rsidP="00EE7006">
                            <w:pPr>
                              <w:bidi/>
                            </w:pPr>
                          </w:p>
                          <w:p w14:paraId="38647DC9" w14:textId="77777777" w:rsidR="00EE7006" w:rsidRPr="00796188" w:rsidRDefault="00EE7006" w:rsidP="00EE7006">
                            <w:pPr>
                              <w:bidi/>
                            </w:pP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3C5E2BFD" w:rsidR="00EE7006" w:rsidRPr="00EE700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</w:p>
                          <w:p w14:paraId="205CDC8E" w14:textId="206A2E31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العنوان:</w:t>
                            </w:r>
                          </w:p>
                          <w:p w14:paraId="2585EE8E" w14:textId="0BFD583D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</w:p>
                          <w:p w14:paraId="1E1D958E" w14:textId="14DDDB59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الجنسية :</w:t>
                            </w:r>
                          </w:p>
                          <w:p w14:paraId="6FFF2580" w14:textId="4023F36B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</w:pPr>
                          </w:p>
                          <w:p w14:paraId="237183A9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54D4C176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010EA842" w14:textId="7FD0A68B" w:rsidR="00EE7006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</w:p>
                          <w:p w14:paraId="2A599E08" w14:textId="47A7B5AC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</w:pPr>
                          </w:p>
                          <w:p w14:paraId="4D3D9288" w14:textId="1AF338A4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  <w:rtl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61AB5612" w14:textId="180EE814" w:rsidR="00E2784C" w:rsidRDefault="00E2784C" w:rsidP="00FF2B76"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; </w:t>
                            </w:r>
                          </w:p>
                          <w:p w14:paraId="4E2B4120" w14:textId="77777777" w:rsidR="003B24B9" w:rsidRDefault="003B24B9" w:rsidP="003B24B9">
                            <w:pPr>
                              <w:bidi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52"/>
      </w:tblGrid>
      <w:tr w:rsidR="00667A13" w14:paraId="6C8E08DB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546148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21F7A9F8" w14:textId="77777777" w:rsidR="00667A13" w:rsidRDefault="00667A13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3540431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7D5ACBCD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1F4980BE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1DCC9DF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E394979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6C4A284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09B69A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DFFB68F" w14:textId="0F85FAEA" w:rsidR="00251FF2" w:rsidRPr="00E2784C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14:paraId="7EC23922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65BC2AC8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38EC3ECB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4AA7D90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F3284B9" w14:textId="77777777" w:rsidR="00667A13" w:rsidRDefault="00667A13" w:rsidP="00C668E9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201A6D7F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30E77522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3A856495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2A7069B1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359382AB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7708AC04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22BC03C0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21E89E9D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56A61669" w14:textId="77777777" w:rsidR="00541F95" w:rsidRDefault="00541F95" w:rsidP="00541F95">
            <w:pPr>
              <w:bidi/>
              <w:spacing w:line="360" w:lineRule="auto"/>
              <w:jc w:val="lowKashida"/>
              <w:rPr>
                <w:rFonts w:hint="cs"/>
                <w:sz w:val="28"/>
                <w:szCs w:val="28"/>
                <w:rtl/>
              </w:rPr>
            </w:pPr>
          </w:p>
          <w:p w14:paraId="6AA78D7F" w14:textId="45314BB7" w:rsidR="00541F95" w:rsidRPr="00C668E9" w:rsidRDefault="00541F95" w:rsidP="00541F9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</w:tc>
      </w:tr>
      <w:tr w:rsidR="00667A13" w14:paraId="0468D369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2004E6" w14:textId="26457003" w:rsidR="00667A13" w:rsidRPr="00667A13" w:rsidRDefault="00667A13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لثاً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  <w:r w:rsidR="006C3229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الدورات التدريبية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  <w:tr w:rsidR="00667A13" w14:paraId="43F62951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0C16BB7A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u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oI+TEnaUq&#10;nu+0nyOgxEzDbipt7C019o5q6OxhE0ZH+wEepVBwLaD+HQUXQ+mvx/aRH6YfOI3IBsa2RWT+WVPN&#10;IyL+kjAXzZMMip5Yt8gmeQoLHZ4swxO5rq8VVBG8ZcA7RyK/FS1ZalV/ggnzCq3CEZUMbMPbzMIN&#10;94trC2s4ghmV8asrR8NsB8V8K+8bhsoR5wYif9h+orohSC4iC6PTe9WOePuhCIp/z4uSUl2trSor&#10;nJhcZXpcdwuYC4E6GDzDtePaT9qX/wI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cpyri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74D95B1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88EA02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C86286B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11C9549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73BF9FF0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1967AE08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98C157D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4E21392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 w:hint="cs"/>
                <w:sz w:val="28"/>
                <w:szCs w:val="28"/>
                <w:rtl/>
              </w:rPr>
            </w:pPr>
          </w:p>
          <w:p w14:paraId="3CB6A657" w14:textId="77777777" w:rsidR="00541F95" w:rsidRDefault="00541F95" w:rsidP="00541F95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 w:hint="cs"/>
                <w:sz w:val="28"/>
                <w:szCs w:val="28"/>
                <w:rtl/>
              </w:rPr>
            </w:pPr>
          </w:p>
          <w:p w14:paraId="46183C89" w14:textId="77777777" w:rsidR="00541F95" w:rsidRDefault="00541F95" w:rsidP="00541F95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 w:hint="cs"/>
                <w:sz w:val="28"/>
                <w:szCs w:val="28"/>
                <w:rtl/>
              </w:rPr>
            </w:pPr>
          </w:p>
          <w:p w14:paraId="2AD720F3" w14:textId="77777777" w:rsidR="00541F95" w:rsidRDefault="00541F95" w:rsidP="00541F95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 w:hint="cs"/>
                <w:sz w:val="28"/>
                <w:szCs w:val="28"/>
                <w:rtl/>
              </w:rPr>
            </w:pPr>
          </w:p>
          <w:p w14:paraId="1A17C134" w14:textId="77777777" w:rsidR="00541F95" w:rsidRDefault="00541F95" w:rsidP="00541F95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B9B21E0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96F86D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69582C3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0C62857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D065F9B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88E9A85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CAB8A8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91AE4C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Y="-1701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E67FE1" w:rsidRPr="00426001" w14:paraId="20090B5A" w14:textId="77777777" w:rsidTr="006C3229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14:paraId="7D7C2E4C" w14:textId="5AA252B2" w:rsidR="00E67FE1" w:rsidRPr="00426001" w:rsidRDefault="005D7E18" w:rsidP="006C3229">
                  <w:pPr>
                    <w:bidi/>
                    <w:ind w:left="270"/>
                    <w:jc w:val="lowKashida"/>
                    <w:rPr>
                      <w:b/>
                      <w:sz w:val="44"/>
                      <w:szCs w:val="28"/>
                    </w:rPr>
                  </w:pPr>
                  <w:r w:rsidRPr="00EC2B36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5A09B45C" wp14:editId="58C608A2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4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8F0F2FF" w14:textId="77777777" w:rsidR="00426F36" w:rsidRPr="00AF4EA4" w:rsidRDefault="00426F36" w:rsidP="00426F36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30" style="position:absolute;left:0;text-align:left;margin-left:-3.5pt;margin-top:30.5pt;width:17.9pt;height:24.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8F0F2FF" w14:textId="77777777" w:rsidR="00426F36" w:rsidRPr="00AF4EA4" w:rsidRDefault="00426F36" w:rsidP="00426F36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1619D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رابعا</w:t>
                  </w:r>
                  <w:r w:rsidR="00541F95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ً</w:t>
                  </w:r>
                  <w:r w:rsidR="00E67FE1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: 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المناصب الإدارية والإ</w:t>
                  </w:r>
                  <w:r w:rsidR="006C3229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شراف</w:t>
                  </w:r>
                  <w:r w:rsidR="00E67FE1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78AA6D21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5B9E8C6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6C7C883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08235B8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2398CDF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44DDEF4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130327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10D766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7C84C9A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D37E867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34DB7E6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1E538D0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6559CA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1D66D17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C7DFBC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583034E7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4C6A67E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3D298E6A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36A65FF1" w:rsidR="00667A13" w:rsidRPr="006719E2" w:rsidRDefault="00541F95" w:rsidP="00541F95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5196CD3" wp14:editId="6B60EF8D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CF00ED" w14:textId="77777777" w:rsidR="00541F95" w:rsidRPr="00AF4EA4" w:rsidRDefault="00541F95" w:rsidP="00541F95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31" style="position:absolute;left:0;text-align:left;margin-left:-2.75pt;margin-top:30pt;width:17.9pt;height:24.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0CF00ED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1619D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خامسا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ً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المؤتمرات العلمية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7652077C" w14:textId="77777777" w:rsidR="00667A13" w:rsidRDefault="00667A13" w:rsidP="00976C53">
            <w:pPr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A95C387"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F86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591F1D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AF8B92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2E2D48C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300C31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F4A41F1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ED0B80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831D48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AB2A73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2C5CBF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92E7442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62EE44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FF8BC5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256F321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8FF83F4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D761E67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7792B70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E842F3F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0154945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CB9F3E2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74CDF619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C67047C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A4A3967" w14:textId="3B1EAF7A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2DA905F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7C88F842" w14:textId="7341B740" w:rsidR="00426F36" w:rsidRPr="006719E2" w:rsidRDefault="00541F95" w:rsidP="00541F95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2DAF4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style="position:absolute;left:0;text-align:left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fI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TBy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ec1fI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619D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ً</w:t>
            </w:r>
            <w:r w:rsidR="00426F36"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الخبرات السابقة:</w:t>
            </w:r>
          </w:p>
        </w:tc>
        <w:bookmarkStart w:id="0" w:name="_GoBack"/>
        <w:bookmarkEnd w:id="0"/>
      </w:tr>
    </w:tbl>
    <w:p w14:paraId="4857D197" w14:textId="19E14C88" w:rsidR="00426F36" w:rsidRDefault="00426F36" w:rsidP="00426F36">
      <w:pPr>
        <w:bidi/>
        <w:ind w:left="4050" w:right="270"/>
        <w:jc w:val="lowKashida"/>
        <w:rPr>
          <w:sz w:val="28"/>
          <w:szCs w:val="28"/>
        </w:rPr>
      </w:pPr>
    </w:p>
    <w:sectPr w:rsidR="00426F36" w:rsidSect="00EE7006">
      <w:headerReference w:type="default" r:id="rId13"/>
      <w:footerReference w:type="default" r:id="rId14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64BE6" w14:textId="77777777" w:rsidR="009D7F33" w:rsidRDefault="009D7F33" w:rsidP="00C51CF5">
      <w:r>
        <w:separator/>
      </w:r>
    </w:p>
  </w:endnote>
  <w:endnote w:type="continuationSeparator" w:id="0">
    <w:p w14:paraId="37D1BBC2" w14:textId="77777777" w:rsidR="009D7F33" w:rsidRDefault="009D7F33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02B0E144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354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354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1F0B8" w14:textId="77777777" w:rsidR="009D7F33" w:rsidRDefault="009D7F33" w:rsidP="00C51CF5">
      <w:r>
        <w:separator/>
      </w:r>
    </w:p>
  </w:footnote>
  <w:footnote w:type="continuationSeparator" w:id="0">
    <w:p w14:paraId="47EC05FD" w14:textId="77777777" w:rsidR="009D7F33" w:rsidRDefault="009D7F33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4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1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7"/>
  </w:num>
  <w:num w:numId="5">
    <w:abstractNumId w:val="8"/>
  </w:num>
  <w:num w:numId="6">
    <w:abstractNumId w:val="16"/>
  </w:num>
  <w:num w:numId="7">
    <w:abstractNumId w:val="18"/>
  </w:num>
  <w:num w:numId="8">
    <w:abstractNumId w:val="14"/>
  </w:num>
  <w:num w:numId="9">
    <w:abstractNumId w:val="21"/>
  </w:num>
  <w:num w:numId="10">
    <w:abstractNumId w:val="10"/>
  </w:num>
  <w:num w:numId="11">
    <w:abstractNumId w:val="1"/>
  </w:num>
  <w:num w:numId="12">
    <w:abstractNumId w:val="22"/>
  </w:num>
  <w:num w:numId="13">
    <w:abstractNumId w:val="23"/>
  </w:num>
  <w:num w:numId="14">
    <w:abstractNumId w:val="13"/>
  </w:num>
  <w:num w:numId="15">
    <w:abstractNumId w:val="5"/>
  </w:num>
  <w:num w:numId="16">
    <w:abstractNumId w:val="19"/>
  </w:num>
  <w:num w:numId="17">
    <w:abstractNumId w:val="9"/>
  </w:num>
  <w:num w:numId="18">
    <w:abstractNumId w:val="2"/>
  </w:num>
  <w:num w:numId="19">
    <w:abstractNumId w:val="4"/>
  </w:num>
  <w:num w:numId="20">
    <w:abstractNumId w:val="15"/>
  </w:num>
  <w:num w:numId="21">
    <w:abstractNumId w:val="20"/>
  </w:num>
  <w:num w:numId="22">
    <w:abstractNumId w:val="11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01"/>
    <w:rsid w:val="000416E6"/>
    <w:rsid w:val="000521EF"/>
    <w:rsid w:val="000626AF"/>
    <w:rsid w:val="0007619D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B3D"/>
    <w:rsid w:val="00251FF2"/>
    <w:rsid w:val="00256EFD"/>
    <w:rsid w:val="00261E30"/>
    <w:rsid w:val="00273664"/>
    <w:rsid w:val="00292A15"/>
    <w:rsid w:val="002A25B3"/>
    <w:rsid w:val="002A6769"/>
    <w:rsid w:val="002E5AD5"/>
    <w:rsid w:val="002E77CD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F1F81"/>
    <w:rsid w:val="0051619D"/>
    <w:rsid w:val="005303BF"/>
    <w:rsid w:val="00541F95"/>
    <w:rsid w:val="00543127"/>
    <w:rsid w:val="0054375C"/>
    <w:rsid w:val="00572086"/>
    <w:rsid w:val="0057611C"/>
    <w:rsid w:val="00586B00"/>
    <w:rsid w:val="00597871"/>
    <w:rsid w:val="005D47DE"/>
    <w:rsid w:val="005D7E18"/>
    <w:rsid w:val="005F20F0"/>
    <w:rsid w:val="005F364E"/>
    <w:rsid w:val="0062123A"/>
    <w:rsid w:val="0062146B"/>
    <w:rsid w:val="00635EF0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42525"/>
    <w:rsid w:val="00750AEB"/>
    <w:rsid w:val="00763A3D"/>
    <w:rsid w:val="00776643"/>
    <w:rsid w:val="00796188"/>
    <w:rsid w:val="00797579"/>
    <w:rsid w:val="007B4B14"/>
    <w:rsid w:val="007D0F5B"/>
    <w:rsid w:val="00800B6C"/>
    <w:rsid w:val="00813CCC"/>
    <w:rsid w:val="00844109"/>
    <w:rsid w:val="0085757D"/>
    <w:rsid w:val="00882E29"/>
    <w:rsid w:val="0089788F"/>
    <w:rsid w:val="008F290E"/>
    <w:rsid w:val="008F497E"/>
    <w:rsid w:val="008F5D97"/>
    <w:rsid w:val="0090473F"/>
    <w:rsid w:val="00917AF7"/>
    <w:rsid w:val="00942045"/>
    <w:rsid w:val="009473DD"/>
    <w:rsid w:val="00964B9F"/>
    <w:rsid w:val="00967D2F"/>
    <w:rsid w:val="00976C53"/>
    <w:rsid w:val="009B78F7"/>
    <w:rsid w:val="009C12DE"/>
    <w:rsid w:val="009D7F33"/>
    <w:rsid w:val="009F215D"/>
    <w:rsid w:val="00A73BCA"/>
    <w:rsid w:val="00A75FCE"/>
    <w:rsid w:val="00A86E43"/>
    <w:rsid w:val="00AC5509"/>
    <w:rsid w:val="00AF4EA4"/>
    <w:rsid w:val="00B0669D"/>
    <w:rsid w:val="00B55DDD"/>
    <w:rsid w:val="00B87058"/>
    <w:rsid w:val="00B90CEF"/>
    <w:rsid w:val="00B95D4D"/>
    <w:rsid w:val="00BA7838"/>
    <w:rsid w:val="00BB4770"/>
    <w:rsid w:val="00BC038E"/>
    <w:rsid w:val="00BF182B"/>
    <w:rsid w:val="00BF6FB8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8438A"/>
    <w:rsid w:val="00DC71AE"/>
    <w:rsid w:val="00DE4DB2"/>
    <w:rsid w:val="00E2784C"/>
    <w:rsid w:val="00E3542C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purl.org/dc/dcmitype/"/>
    <ds:schemaRef ds:uri="6dc4bcd6-49db-4c07-9060-8acfc67cef9f"/>
    <ds:schemaRef ds:uri="http://schemas.microsoft.com/office/infopath/2007/PartnerControls"/>
    <ds:schemaRef ds:uri="http://purl.org/dc/elements/1.1/"/>
    <ds:schemaRef ds:uri="fb0879af-3eba-417a-a55a-ffe6dcd6ca77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C56F81-610A-472B-A013-470415BA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2023-05-22T08:14:00Z</dcterms:created>
  <dcterms:modified xsi:type="dcterms:W3CDTF">2023-05-22T08:43:00Z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